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4B7A" w:rsidRDefault="00B24B7A" w:rsidP="00B24B7A">
      <w:pPr>
        <w:jc w:val="center"/>
        <w:rPr>
          <w:szCs w:val="28"/>
        </w:rPr>
      </w:pPr>
      <w:r>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4B0C043"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317973" w:rsidRDefault="00317973"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rsidR="00317973" w:rsidRDefault="00317973"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CF39D2" w:rsidRDefault="00A517DF" w:rsidP="00B24B7A">
      <w:pPr>
        <w:jc w:val="center"/>
        <w:rPr>
          <w:b/>
          <w:sz w:val="32"/>
          <w:szCs w:val="32"/>
        </w:rPr>
      </w:pPr>
      <w:r>
        <w:rPr>
          <w:b/>
          <w:sz w:val="32"/>
          <w:szCs w:val="32"/>
        </w:rPr>
        <w:t>NGUYỄN MINH ĐĂNG</w:t>
      </w:r>
    </w:p>
    <w:p w:rsidR="00B24B7A" w:rsidRDefault="00B24B7A" w:rsidP="00B24B7A">
      <w:pPr>
        <w:rPr>
          <w:b/>
          <w:sz w:val="40"/>
          <w:szCs w:val="40"/>
        </w:rPr>
      </w:pPr>
    </w:p>
    <w:p w:rsidR="00B24B7A" w:rsidRDefault="00B24B7A" w:rsidP="00B24B7A">
      <w:pPr>
        <w:rPr>
          <w:b/>
          <w:sz w:val="40"/>
          <w:szCs w:val="40"/>
        </w:rPr>
      </w:pPr>
    </w:p>
    <w:p w:rsidR="00B24B7A" w:rsidRPr="00CF39D2" w:rsidRDefault="00B24B7A" w:rsidP="00B24B7A">
      <w:pPr>
        <w:rPr>
          <w:b/>
          <w:sz w:val="40"/>
          <w:szCs w:val="40"/>
        </w:rPr>
      </w:pPr>
    </w:p>
    <w:p w:rsidR="00567D2C" w:rsidRDefault="00A517DF" w:rsidP="006F3C54">
      <w:pPr>
        <w:spacing w:line="276" w:lineRule="auto"/>
        <w:jc w:val="center"/>
        <w:rPr>
          <w:b/>
          <w:bCs/>
          <w:sz w:val="40"/>
          <w:szCs w:val="40"/>
        </w:rPr>
      </w:pPr>
      <w:r>
        <w:rPr>
          <w:b/>
          <w:bCs/>
          <w:sz w:val="40"/>
          <w:szCs w:val="40"/>
        </w:rPr>
        <w:t xml:space="preserve">XÂY DỰNG HỆ THỐNG QUẢNG BÁ ĐẶC SẢN CÁC TỈNH MIỀN TÂY NAM BỘ </w:t>
      </w:r>
    </w:p>
    <w:p w:rsidR="00B24B7A" w:rsidRPr="00CF39D2" w:rsidRDefault="00A517DF" w:rsidP="00567D2C">
      <w:pPr>
        <w:spacing w:line="276" w:lineRule="auto"/>
        <w:jc w:val="center"/>
        <w:rPr>
          <w:b/>
          <w:bCs/>
          <w:sz w:val="40"/>
          <w:szCs w:val="40"/>
        </w:rPr>
      </w:pPr>
      <w:r>
        <w:rPr>
          <w:b/>
          <w:bCs/>
          <w:sz w:val="40"/>
          <w:szCs w:val="40"/>
        </w:rPr>
        <w:t>VỚI CƠ SỞ DỮ LIỆU PHI QUAN HỆ</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Pr="00CF39D2" w:rsidRDefault="00B24B7A" w:rsidP="00B24B7A">
      <w:pPr>
        <w:jc w:val="center"/>
        <w:rPr>
          <w:b/>
          <w:sz w:val="32"/>
          <w:szCs w:val="32"/>
        </w:rPr>
      </w:pPr>
      <w:r w:rsidRPr="00CF39D2">
        <w:rPr>
          <w:b/>
          <w:sz w:val="32"/>
          <w:szCs w:val="32"/>
        </w:rPr>
        <w:t xml:space="preserve">ĐỒ ÁN TỐT NGHIỆP </w:t>
      </w:r>
    </w:p>
    <w:p w:rsidR="00B24B7A" w:rsidRPr="00CF39D2" w:rsidRDefault="00B24B7A" w:rsidP="00B24B7A">
      <w:pPr>
        <w:jc w:val="center"/>
        <w:rPr>
          <w:b/>
          <w:sz w:val="32"/>
          <w:szCs w:val="32"/>
        </w:rPr>
      </w:pPr>
      <w:r w:rsidRPr="00CF39D2">
        <w:rPr>
          <w:b/>
          <w:sz w:val="32"/>
          <w:szCs w:val="32"/>
        </w:rPr>
        <w:t>NGÀNH CÔNG NGHỆ THÔNG TIN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jc w:val="center"/>
        <w:rPr>
          <w:b/>
          <w:sz w:val="28"/>
          <w:szCs w:val="28"/>
        </w:rPr>
      </w:pPr>
    </w:p>
    <w:p w:rsidR="00B24B7A" w:rsidRDefault="00B24B7A" w:rsidP="00B24B7A">
      <w:pPr>
        <w:jc w:val="center"/>
        <w:rPr>
          <w:b/>
          <w:sz w:val="28"/>
          <w:szCs w:val="28"/>
        </w:rPr>
      </w:pPr>
    </w:p>
    <w:p w:rsidR="00B24B7A" w:rsidRDefault="00B24B7A" w:rsidP="00A517DF">
      <w:pPr>
        <w:rPr>
          <w:b/>
          <w:sz w:val="28"/>
          <w:szCs w:val="28"/>
        </w:rPr>
      </w:pPr>
    </w:p>
    <w:p w:rsidR="00B24B7A" w:rsidRDefault="006F3C54" w:rsidP="00B24B7A">
      <w:pPr>
        <w:jc w:val="center"/>
        <w:rPr>
          <w:b/>
          <w:sz w:val="28"/>
          <w:szCs w:val="28"/>
        </w:rPr>
      </w:pPr>
      <w:r>
        <w:rPr>
          <w:b/>
          <w:sz w:val="28"/>
          <w:szCs w:val="28"/>
        </w:rPr>
        <w:t>TRÀ VINH, NĂM 2024</w:t>
      </w:r>
      <w:r w:rsidR="00B24B7A">
        <w:rPr>
          <w:b/>
          <w:sz w:val="28"/>
          <w:szCs w:val="28"/>
        </w:rPr>
        <w:br w:type="page"/>
      </w:r>
    </w:p>
    <w:p w:rsidR="00B24B7A" w:rsidRDefault="00B24B7A" w:rsidP="00B24B7A">
      <w:pPr>
        <w:jc w:val="center"/>
        <w:rPr>
          <w:szCs w:val="28"/>
        </w:rPr>
      </w:pPr>
      <w:r>
        <w:rPr>
          <w:b/>
          <w:sz w:val="32"/>
          <w:szCs w:val="32"/>
        </w:rPr>
        <w:lastRenderedPageBreak/>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B4E9BB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567D2C" w:rsidRDefault="00A517DF" w:rsidP="00A517DF">
      <w:pPr>
        <w:spacing w:line="276" w:lineRule="auto"/>
        <w:jc w:val="center"/>
        <w:rPr>
          <w:b/>
          <w:bCs/>
          <w:sz w:val="40"/>
          <w:szCs w:val="40"/>
        </w:rPr>
      </w:pPr>
      <w:r>
        <w:rPr>
          <w:b/>
          <w:bCs/>
          <w:sz w:val="40"/>
          <w:szCs w:val="40"/>
        </w:rPr>
        <w:t xml:space="preserve">XÂY DỰNG HỆ THỐNG QUẢNG BÁ ĐẶC SẢN CÁC TỈNH MIỀN TÂY NAM BỘ </w:t>
      </w:r>
    </w:p>
    <w:p w:rsidR="00A517DF" w:rsidRPr="00CF39D2" w:rsidRDefault="00A517DF" w:rsidP="00567D2C">
      <w:pPr>
        <w:spacing w:line="276" w:lineRule="auto"/>
        <w:jc w:val="center"/>
        <w:rPr>
          <w:b/>
          <w:bCs/>
          <w:sz w:val="40"/>
          <w:szCs w:val="40"/>
        </w:rPr>
      </w:pPr>
      <w:r>
        <w:rPr>
          <w:b/>
          <w:bCs/>
          <w:sz w:val="40"/>
          <w:szCs w:val="40"/>
        </w:rPr>
        <w:t>VỚI CƠ SỞ DỮ LIỆU PHI QUAN HỆ</w:t>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Pr="00980A7D" w:rsidRDefault="00B24B7A" w:rsidP="00B24B7A">
      <w:pPr>
        <w:jc w:val="center"/>
        <w:rPr>
          <w:b/>
          <w:sz w:val="32"/>
          <w:szCs w:val="32"/>
        </w:rPr>
      </w:pPr>
      <w:r w:rsidRPr="00980A7D">
        <w:rPr>
          <w:b/>
          <w:sz w:val="32"/>
          <w:szCs w:val="32"/>
        </w:rPr>
        <w:t xml:space="preserve">ĐỒ ÁN TỐT NGHIỆP </w:t>
      </w:r>
    </w:p>
    <w:p w:rsidR="00B24B7A" w:rsidRPr="00980A7D" w:rsidRDefault="00B24B7A" w:rsidP="00B24B7A">
      <w:pPr>
        <w:jc w:val="center"/>
        <w:rPr>
          <w:b/>
          <w:sz w:val="32"/>
          <w:szCs w:val="32"/>
        </w:rPr>
      </w:pPr>
      <w:r w:rsidRPr="00980A7D">
        <w:rPr>
          <w:b/>
          <w:sz w:val="32"/>
          <w:szCs w:val="32"/>
        </w:rPr>
        <w:t>NGÀNH CÔNG NGHỆ THÔNG TIN</w: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Default="00B24B7A" w:rsidP="00B24B7A">
      <w:pPr>
        <w:rPr>
          <w:b/>
          <w:sz w:val="40"/>
          <w:szCs w:val="40"/>
        </w:rPr>
      </w:pPr>
    </w:p>
    <w:p w:rsidR="00A517DF" w:rsidRDefault="00A517DF" w:rsidP="00B24B7A">
      <w:pPr>
        <w:rPr>
          <w:b/>
          <w:sz w:val="40"/>
          <w:szCs w:val="40"/>
        </w:rPr>
      </w:pPr>
    </w:p>
    <w:p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w:t>
      </w:r>
      <w:r w:rsidR="00A517DF">
        <w:rPr>
          <w:b/>
          <w:sz w:val="32"/>
          <w:szCs w:val="32"/>
        </w:rPr>
        <w:t>Minh Đăng</w:t>
      </w:r>
    </w:p>
    <w:p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A517DF">
        <w:rPr>
          <w:b/>
          <w:sz w:val="32"/>
          <w:szCs w:val="32"/>
        </w:rPr>
        <w:t>20TTB</w:t>
      </w:r>
    </w:p>
    <w:p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A517DF">
        <w:rPr>
          <w:b/>
          <w:sz w:val="32"/>
          <w:szCs w:val="32"/>
        </w:rPr>
        <w:t>20013</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567D2C">
        <w:rPr>
          <w:b/>
          <w:sz w:val="32"/>
          <w:szCs w:val="32"/>
        </w:rPr>
        <w:t>h</w:t>
      </w:r>
      <w:r w:rsidRPr="00B24B7A">
        <w:rPr>
          <w:b/>
          <w:sz w:val="32"/>
          <w:szCs w:val="32"/>
        </w:rPr>
        <w:t>S</w:t>
      </w:r>
      <w:r w:rsidR="00A517DF">
        <w:rPr>
          <w:b/>
          <w:sz w:val="32"/>
          <w:szCs w:val="32"/>
        </w:rPr>
        <w:t>. Phan Thị Phương Nam</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rPr>
          <w:b/>
          <w:sz w:val="28"/>
          <w:szCs w:val="28"/>
        </w:rPr>
      </w:pPr>
    </w:p>
    <w:p w:rsidR="00B24B7A" w:rsidRDefault="00B24B7A" w:rsidP="00B24B7A">
      <w:pPr>
        <w:rPr>
          <w:b/>
          <w:sz w:val="28"/>
          <w:szCs w:val="28"/>
        </w:rPr>
      </w:pPr>
    </w:p>
    <w:p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1A3DAE" w:rsidRDefault="001A3DAE" w:rsidP="00567D2C">
      <w:pPr>
        <w:pStyle w:val="BodyText"/>
        <w:rPr>
          <w:noProof/>
          <w:lang w:val="en-US"/>
        </w:rPr>
      </w:pPr>
      <w:r>
        <w:rPr>
          <w:noProof/>
          <w:lang w:val="en-US"/>
        </w:rPr>
        <w:t>Hiện nay, công nghệ thông tin là một ngành được ứng dụng trong rất nhiều lĩnh vực ngành nghề. Sự phát triển của nó ngày càng một đa dạng, nó được ứ</w:t>
      </w:r>
      <w:r w:rsidR="00567D2C">
        <w:rPr>
          <w:noProof/>
          <w:lang w:val="en-US"/>
        </w:rPr>
        <w:t>ng dụng trong nhiều lĩnh vực từ y tế,</w:t>
      </w:r>
      <w:r>
        <w:rPr>
          <w:noProof/>
          <w:lang w:val="en-US"/>
        </w:rPr>
        <w:t xml:space="preserve"> </w:t>
      </w:r>
      <w:r w:rsidR="00567D2C">
        <w:rPr>
          <w:noProof/>
          <w:lang w:val="en-US"/>
        </w:rPr>
        <w:t xml:space="preserve">giáo dục, thương mại điện tử đến các ngành nghề giải trí, du lịch,... </w:t>
      </w:r>
      <w:r>
        <w:rPr>
          <w:noProof/>
          <w:lang w:val="en-US"/>
        </w:rPr>
        <w:t>góp phần vào sự phát</w:t>
      </w:r>
      <w:r w:rsidR="00567D2C">
        <w:rPr>
          <w:noProof/>
          <w:lang w:val="en-US"/>
        </w:rPr>
        <w:t xml:space="preserve"> triển của một xã hội tiên tiến,</w:t>
      </w:r>
      <w:r>
        <w:rPr>
          <w:noProof/>
          <w:lang w:val="en-US"/>
        </w:rPr>
        <w:t xml:space="preserve"> </w:t>
      </w:r>
      <w:r w:rsidR="00567D2C">
        <w:rPr>
          <w:noProof/>
          <w:lang w:val="en-US"/>
        </w:rPr>
        <w:t>thuận lợi và hiệu quả. Trong bối cảnh công nghệ số, ứng dụng số trong việc giới thiệu sản phẩm, hàng hóa nhanh đến người tiêu dùng. Đặc biệt giới thiệu sản phẩm đặc sản địa phương góp phần giới thiệu nhanh các đặc sản đến người tiêu dùng bằng công nghệ là một ứng dụng thực tế, phù hợp với nhu cầu của nhà sản xuất sản phẩm và người tiêu dùng.</w:t>
      </w:r>
    </w:p>
    <w:p w:rsidR="00BC62EF" w:rsidRPr="00BC62EF" w:rsidRDefault="00A36C8C" w:rsidP="00567D2C">
      <w:pPr>
        <w:pStyle w:val="BodyText"/>
        <w:rPr>
          <w:noProof/>
          <w:lang w:val="en-US"/>
        </w:rPr>
      </w:pPr>
      <w:r>
        <w:t xml:space="preserve">Cơ sở dữ liệu phi quan hệ </w:t>
      </w:r>
      <w:r w:rsidR="00BC62EF">
        <w:t>là một loại cơ sở dữ liệu được thiết kế để lưu trữ và truy xuất dữ liệu một cách linh hoạt, không yêu cầu cấu trúc cố định như các cơ sở dữ liệu quan hệ truyền thống.</w:t>
      </w:r>
      <w:r w:rsidR="00BC62EF">
        <w:rPr>
          <w:lang w:val="en-US"/>
        </w:rPr>
        <w:t xml:space="preserve"> </w:t>
      </w:r>
      <w:r w:rsidR="00BC62EF">
        <w:t>Với khả năng mở rộng ngang dễ dàng và hiệu suất cao trong việc truy xuất và xử lý dữ liệu lớn, NoSQL trở thành lựa chọn lý tưởng cho nhiều ứng dụng hiện đại yêu cầu tính linh hoạt và hiệu suất vượt trội.</w:t>
      </w:r>
    </w:p>
    <w:p w:rsidR="001A3DAE" w:rsidRDefault="001A3DAE" w:rsidP="00D525A0">
      <w:pPr>
        <w:pStyle w:val="BodyText"/>
        <w:rPr>
          <w:noProof/>
          <w:lang w:val="en-US"/>
        </w:rPr>
      </w:pPr>
      <w:r>
        <w:rPr>
          <w:noProof/>
          <w:lang w:val="en-US"/>
        </w:rPr>
        <w:t>Sau quá trình tìm hiểu, lựa chọn đề tài tôi nhận thấy đề tài “Xây dựng hệ thống quảng bá đặc sản các tỉnh miền Tây Nam Bộ với cơ sở dữ liệu phi quan hệ” rất phù</w:t>
      </w:r>
      <w:r w:rsidR="00483FF8">
        <w:rPr>
          <w:noProof/>
          <w:lang w:val="en-US"/>
        </w:rPr>
        <w:t xml:space="preserve"> hợp với khả năng hiện tại của. </w:t>
      </w:r>
      <w:r>
        <w:rPr>
          <w:noProof/>
          <w:lang w:val="en-US"/>
        </w:rPr>
        <w:t>Việc quảng bá đặc sản sẽ góp phần phát triển cho lĩnh vực du lịch và phát triển nông nghiệp bền vững.</w:t>
      </w:r>
    </w:p>
    <w:p w:rsidR="001A3DAE" w:rsidRDefault="00567D2C" w:rsidP="00D525A0">
      <w:pPr>
        <w:pStyle w:val="BodyText"/>
        <w:rPr>
          <w:noProof/>
          <w:lang w:val="en-US"/>
        </w:rPr>
      </w:pPr>
      <w:r>
        <w:rPr>
          <w:noProof/>
          <w:lang w:val="en-US"/>
        </w:rPr>
        <w:t>Đồ án</w:t>
      </w:r>
      <w:r w:rsidR="001A3DAE">
        <w:rPr>
          <w:noProof/>
          <w:lang w:val="en-US"/>
        </w:rPr>
        <w:t xml:space="preserve"> tốt nghiệp gồm 5 chương:</w:t>
      </w:r>
    </w:p>
    <w:p w:rsidR="001A3DAE" w:rsidRDefault="001A3DAE" w:rsidP="00D525A0">
      <w:pPr>
        <w:pStyle w:val="BodyText"/>
        <w:rPr>
          <w:noProof/>
          <w:lang w:val="en-US"/>
        </w:rPr>
      </w:pPr>
      <w:r>
        <w:rPr>
          <w:noProof/>
          <w:lang w:val="en-US"/>
        </w:rPr>
        <w:tab/>
        <w:t>Chương 1. Đặt vấn đề</w:t>
      </w:r>
    </w:p>
    <w:p w:rsidR="001A3DAE" w:rsidRDefault="001A3DAE" w:rsidP="00D525A0">
      <w:pPr>
        <w:pStyle w:val="BodyText"/>
        <w:rPr>
          <w:noProof/>
          <w:lang w:val="en-US"/>
        </w:rPr>
      </w:pPr>
      <w:r>
        <w:rPr>
          <w:noProof/>
          <w:lang w:val="en-US"/>
        </w:rPr>
        <w:tab/>
        <w:t>Chương 2. Cơ sở lý thuyết</w:t>
      </w:r>
    </w:p>
    <w:p w:rsidR="001A3DAE" w:rsidRDefault="001A3DAE" w:rsidP="00D525A0">
      <w:pPr>
        <w:pStyle w:val="BodyText"/>
        <w:rPr>
          <w:noProof/>
          <w:lang w:val="en-US"/>
        </w:rPr>
      </w:pPr>
      <w:r>
        <w:rPr>
          <w:noProof/>
          <w:lang w:val="en-US"/>
        </w:rPr>
        <w:tab/>
        <w:t>Chương 3. Hiện thực hoá nghiên cứu</w:t>
      </w:r>
    </w:p>
    <w:p w:rsidR="001A3DAE" w:rsidRDefault="001A3DAE" w:rsidP="00D525A0">
      <w:pPr>
        <w:pStyle w:val="BodyText"/>
        <w:rPr>
          <w:noProof/>
          <w:lang w:val="en-US"/>
        </w:rPr>
      </w:pPr>
      <w:r>
        <w:rPr>
          <w:noProof/>
          <w:lang w:val="en-US"/>
        </w:rPr>
        <w:tab/>
        <w:t>Chương 4. Kết quả nghiên cứu</w:t>
      </w:r>
    </w:p>
    <w:p w:rsidR="00AF4014" w:rsidRPr="001A3DAE" w:rsidRDefault="001A3DAE" w:rsidP="00D525A0">
      <w:pPr>
        <w:pStyle w:val="BodyText"/>
        <w:rPr>
          <w:lang w:val="en-US"/>
        </w:rPr>
      </w:pPr>
      <w:r>
        <w:rPr>
          <w:noProof/>
          <w:lang w:val="en-US"/>
        </w:rPr>
        <w:tab/>
        <w:t>Chương 5. Kết luận và hướng phát triển</w:t>
      </w:r>
      <w:r w:rsidR="00AF4014">
        <w:br w:type="page"/>
      </w:r>
    </w:p>
    <w:p w:rsidR="00AF4014" w:rsidRDefault="00AF4014" w:rsidP="00AF4014">
      <w:pPr>
        <w:jc w:val="center"/>
        <w:rPr>
          <w:b/>
          <w:sz w:val="28"/>
          <w:szCs w:val="28"/>
        </w:rPr>
      </w:pPr>
      <w:r>
        <w:rPr>
          <w:b/>
          <w:sz w:val="28"/>
          <w:szCs w:val="28"/>
        </w:rPr>
        <w:lastRenderedPageBreak/>
        <w:t>LỜI CẢM ƠN</w:t>
      </w:r>
    </w:p>
    <w:p w:rsidR="00A517DF" w:rsidRPr="00A517DF" w:rsidRDefault="00A517DF" w:rsidP="00A517DF">
      <w:pPr>
        <w:spacing w:before="120" w:after="120" w:line="360" w:lineRule="auto"/>
        <w:ind w:left="227" w:right="227" w:firstLine="720"/>
        <w:jc w:val="both"/>
        <w:rPr>
          <w:noProof/>
          <w:szCs w:val="26"/>
          <w:lang w:val="vi"/>
        </w:rPr>
      </w:pPr>
      <w:r w:rsidRPr="00A517DF">
        <w:rPr>
          <w:noProof/>
          <w:szCs w:val="26"/>
          <w:lang w:val="vi"/>
        </w:rPr>
        <w:t xml:space="preserve">Em xin gửi lời cảm ơn chân thành nhất đến </w:t>
      </w:r>
      <w:r w:rsidR="00567D2C">
        <w:rPr>
          <w:noProof/>
          <w:szCs w:val="26"/>
        </w:rPr>
        <w:t>Ban giám hiệu</w:t>
      </w:r>
      <w:r w:rsidR="00567D2C">
        <w:rPr>
          <w:noProof/>
          <w:szCs w:val="26"/>
          <w:lang w:val="vi"/>
        </w:rPr>
        <w:t xml:space="preserve"> </w:t>
      </w:r>
      <w:r w:rsidR="00567D2C">
        <w:rPr>
          <w:noProof/>
          <w:szCs w:val="26"/>
        </w:rPr>
        <w:t>T</w:t>
      </w:r>
      <w:r w:rsidRPr="00A517DF">
        <w:rPr>
          <w:noProof/>
          <w:szCs w:val="26"/>
          <w:lang w:val="vi"/>
        </w:rPr>
        <w:t xml:space="preserve">rường Đại học </w:t>
      </w:r>
      <w:r w:rsidR="00567D2C">
        <w:rPr>
          <w:noProof/>
          <w:szCs w:val="26"/>
          <w:lang w:val="vi"/>
        </w:rPr>
        <w:t xml:space="preserve">Trà Vinh, các giảng viên trong </w:t>
      </w:r>
      <w:r w:rsidR="00567D2C">
        <w:rPr>
          <w:noProof/>
          <w:szCs w:val="26"/>
        </w:rPr>
        <w:t>K</w:t>
      </w:r>
      <w:r w:rsidRPr="00A517DF">
        <w:rPr>
          <w:noProof/>
          <w:szCs w:val="26"/>
          <w:lang w:val="vi"/>
        </w:rPr>
        <w:t xml:space="preserve">hoa Kỹ thuật và Công nghệ cũng như toàn thể các giảng viên </w:t>
      </w:r>
      <w:r w:rsidR="0084044A">
        <w:rPr>
          <w:noProof/>
          <w:szCs w:val="26"/>
          <w:lang w:val="vi"/>
        </w:rPr>
        <w:t xml:space="preserve">trong </w:t>
      </w:r>
      <w:r w:rsidR="0084044A">
        <w:rPr>
          <w:noProof/>
          <w:szCs w:val="26"/>
        </w:rPr>
        <w:t>T</w:t>
      </w:r>
      <w:r w:rsidRPr="00A517DF">
        <w:rPr>
          <w:noProof/>
          <w:szCs w:val="26"/>
          <w:lang w:val="vi"/>
        </w:rPr>
        <w:t>rường Đại học Trà Vinh đã tr</w:t>
      </w:r>
      <w:r w:rsidR="00837643">
        <w:rPr>
          <w:noProof/>
          <w:szCs w:val="26"/>
          <w:lang w:val="vi"/>
        </w:rPr>
        <w:t>uyền đạt những kiến thức quý báu</w:t>
      </w:r>
      <w:r w:rsidRPr="00A517DF">
        <w:rPr>
          <w:noProof/>
          <w:szCs w:val="26"/>
          <w:lang w:val="vi"/>
        </w:rPr>
        <w:t xml:space="preserve"> cho em trong thời gian học tập tại trường. Đặc biệt, Em xin chân thành cảm ơn </w:t>
      </w:r>
      <w:r>
        <w:rPr>
          <w:noProof/>
          <w:szCs w:val="26"/>
        </w:rPr>
        <w:t>Cô Phan Thị Phương Nam</w:t>
      </w:r>
      <w:r w:rsidRPr="00A517DF">
        <w:rPr>
          <w:noProof/>
          <w:szCs w:val="26"/>
          <w:lang w:val="vi"/>
        </w:rPr>
        <w:t>. Nhờ sự giúp đỡ tậ</w:t>
      </w:r>
      <w:r>
        <w:rPr>
          <w:noProof/>
          <w:szCs w:val="26"/>
          <w:lang w:val="vi"/>
        </w:rPr>
        <w:t xml:space="preserve">n tình và những chỉ bảo của </w:t>
      </w:r>
      <w:r>
        <w:rPr>
          <w:noProof/>
          <w:szCs w:val="26"/>
        </w:rPr>
        <w:t>Cô</w:t>
      </w:r>
      <w:r w:rsidRPr="00A517DF">
        <w:rPr>
          <w:noProof/>
          <w:szCs w:val="26"/>
          <w:lang w:val="vi"/>
        </w:rPr>
        <w:t xml:space="preserve"> từ lúc bắt đầu cho tới lúc kết thúc đồ án mà em đã hoàn thành đúng thời hạn quy định và tích lũy được cho mình một lượng nền tảng kiến thức quý báu.</w:t>
      </w:r>
    </w:p>
    <w:p w:rsidR="00A517DF" w:rsidRPr="00A517DF" w:rsidRDefault="00A517DF" w:rsidP="00A517DF">
      <w:pPr>
        <w:spacing w:before="120" w:after="120" w:line="360" w:lineRule="auto"/>
        <w:ind w:left="227" w:right="227" w:firstLine="720"/>
        <w:jc w:val="both"/>
        <w:rPr>
          <w:noProof/>
          <w:szCs w:val="26"/>
          <w:lang w:val="vi"/>
        </w:rPr>
      </w:pPr>
      <w:r w:rsidRPr="00A517DF">
        <w:rPr>
          <w:noProof/>
          <w:szCs w:val="26"/>
          <w:lang w:val="vi"/>
        </w:rPr>
        <w:t>Tuy nhiên trong quá trình hoàn thành</w:t>
      </w:r>
      <w:r w:rsidR="00837643">
        <w:rPr>
          <w:noProof/>
          <w:szCs w:val="26"/>
          <w:lang w:val="vi"/>
        </w:rPr>
        <w:t xml:space="preserve"> đề tài, do kiến thức chuyên ng</w:t>
      </w:r>
      <w:r w:rsidRPr="00A517DF">
        <w:rPr>
          <w:noProof/>
          <w:szCs w:val="26"/>
          <w:lang w:val="vi"/>
        </w:rPr>
        <w:t>ành còn hạn chế nên em vẫn còn nhiều thiếu sót khi tìm hiểu, đánh giá và trình bày về đề tài. Rất mong nhận được sự quan tâm, góp ý của các thầy, cô giảng viên trong bộ môn để đề tài của em được hoàn thiện hơn.</w:t>
      </w:r>
    </w:p>
    <w:p w:rsidR="00D525A0" w:rsidRPr="00D525A0" w:rsidRDefault="00A517DF" w:rsidP="00A517DF">
      <w:pPr>
        <w:spacing w:before="120" w:after="120" w:line="360" w:lineRule="auto"/>
        <w:ind w:left="227" w:right="227" w:firstLine="720"/>
        <w:jc w:val="both"/>
      </w:pPr>
      <w:r w:rsidRPr="00A517DF">
        <w:rPr>
          <w:noProof/>
          <w:szCs w:val="26"/>
          <w:lang w:val="vi"/>
        </w:rPr>
        <w:t>Xin chân thành cảm ơn !</w:t>
      </w:r>
    </w:p>
    <w:p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6C0D8D">
        <w:rPr>
          <w:i/>
        </w:rPr>
        <w:t>7</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D525A0" w:rsidRDefault="00A517DF" w:rsidP="00980A7D">
      <w:pPr>
        <w:pStyle w:val="BodyText"/>
        <w:ind w:left="4860" w:right="394"/>
        <w:jc w:val="center"/>
        <w:rPr>
          <w:b/>
          <w:lang w:val="en-US"/>
        </w:rPr>
      </w:pPr>
      <w:r>
        <w:rPr>
          <w:b/>
          <w:lang w:val="en-US"/>
        </w:rPr>
        <w:t xml:space="preserve">   </w:t>
      </w:r>
      <w:r w:rsidR="00D525A0" w:rsidRPr="00D525A0">
        <w:rPr>
          <w:b/>
          <w:lang w:val="en-US"/>
        </w:rPr>
        <w:t xml:space="preserve">Nguyễn </w:t>
      </w:r>
      <w:r>
        <w:rPr>
          <w:b/>
          <w:lang w:val="en-US"/>
        </w:rPr>
        <w:t>Minh Đăng</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(Của giảng viên hướng dẫn trong đồ án, khoá luận của sinh viên)</w:t>
      </w:r>
    </w:p>
    <w:p w:rsidR="00AF4014" w:rsidRDefault="00AF4014" w:rsidP="00AF4014">
      <w:pPr>
        <w:jc w:val="center"/>
        <w:rPr>
          <w:sz w:val="28"/>
          <w:szCs w:val="28"/>
        </w:rPr>
      </w:pPr>
    </w:p>
    <w:p w:rsidR="009B2842" w:rsidRDefault="009B2842" w:rsidP="009B2842">
      <w:pPr>
        <w:tabs>
          <w:tab w:val="right" w:leader="dot" w:pos="9360"/>
          <w:tab w:val="right" w:leader="dot" w:pos="9540"/>
        </w:tabs>
        <w:spacing w:line="300" w:lineRule="auto"/>
        <w:ind w:left="360" w:firstLine="633"/>
        <w:rPr>
          <w:szCs w:val="26"/>
          <w:lang w:val="vi-VN"/>
        </w:rPr>
      </w:pPr>
      <w:r>
        <w:rPr>
          <w:szCs w:val="26"/>
          <w:lang w:val="vi-VN"/>
        </w:rPr>
        <w:t xml:space="preserve">Đáp ứng yêu cầu về nội dung thực hiện đã đề ra trong đề cương, </w:t>
      </w:r>
    </w:p>
    <w:p w:rsidR="009B2842" w:rsidRDefault="009B2842" w:rsidP="009B2842">
      <w:pPr>
        <w:tabs>
          <w:tab w:val="right" w:leader="dot" w:pos="9360"/>
          <w:tab w:val="right" w:leader="dot" w:pos="9540"/>
        </w:tabs>
        <w:spacing w:line="300" w:lineRule="auto"/>
        <w:ind w:left="360" w:firstLine="633"/>
        <w:rPr>
          <w:szCs w:val="26"/>
        </w:rPr>
      </w:pPr>
      <w:r>
        <w:rPr>
          <w:szCs w:val="26"/>
          <w:lang w:val="vi-VN"/>
        </w:rPr>
        <w:t>Đạt yêu cầu về đồ án tốt nghiệp của sinh viên ngành Công nghệ thông tin</w:t>
      </w:r>
      <w:r w:rsidR="000F142C">
        <w:rPr>
          <w:szCs w:val="26"/>
        </w:rPr>
        <w:t>,</w:t>
      </w:r>
    </w:p>
    <w:p w:rsidR="000F142C" w:rsidRPr="000F142C" w:rsidRDefault="000F142C" w:rsidP="009B2842">
      <w:pPr>
        <w:tabs>
          <w:tab w:val="right" w:leader="dot" w:pos="9360"/>
          <w:tab w:val="right" w:leader="dot" w:pos="9540"/>
        </w:tabs>
        <w:spacing w:line="300" w:lineRule="auto"/>
        <w:ind w:left="360" w:firstLine="633"/>
        <w:rPr>
          <w:szCs w:val="26"/>
        </w:rPr>
      </w:pPr>
      <w:r>
        <w:rPr>
          <w:szCs w:val="26"/>
        </w:rPr>
        <w:t xml:space="preserve">Đề tài có ý nghĩa thực tiễn cao, có khả năng áp dụng trong thực tế. </w:t>
      </w:r>
    </w:p>
    <w:p w:rsidR="009B2842" w:rsidRDefault="009B2842" w:rsidP="009B2842">
      <w:pPr>
        <w:spacing w:line="300" w:lineRule="auto"/>
        <w:jc w:val="both"/>
        <w:rPr>
          <w:bCs/>
        </w:rPr>
      </w:pPr>
      <w:r>
        <w:rPr>
          <w:bCs/>
        </w:rPr>
        <w:t>……………………………………………………………………………………………………………………………………………………………………………………………………………………………………………………………………………………………………………………………………………………………………………………………………………………………………………………………………………………………………………………………………………………………………………………………………………………………………………………………………………………………………………………………………………………………………………………………………………………………………………………………………………………………………………………………………………………………………………………………………………………………………………………………………………………………………………………………………………………………………………………………………………………………………………………………………………………………………………………………………………………………………………………………………………………………………………………………………………………………………………………………………………………………………………………………………………………………………………………………………………………………………………………………………………………………………………………………………………………………………………………………………………………………………………………………………………………………………………………………………………………………………………………………………………………………………………………………………………………………………………………………………………………………………………………………………………………………………………………………………………………………………………………………………………………………</w:t>
      </w:r>
    </w:p>
    <w:p w:rsidR="009B2842" w:rsidRDefault="009B2842" w:rsidP="009B2842">
      <w:pPr>
        <w:spacing w:line="300" w:lineRule="auto"/>
        <w:jc w:val="center"/>
        <w:rPr>
          <w:b/>
        </w:rPr>
      </w:pPr>
    </w:p>
    <w:p w:rsidR="009B2842" w:rsidRDefault="009B2842" w:rsidP="009B2842">
      <w:pPr>
        <w:jc w:val="right"/>
        <w:rPr>
          <w:b/>
        </w:rPr>
      </w:pPr>
      <w:r>
        <w:rPr>
          <w:b/>
        </w:rPr>
        <w:t>Giảng viên hướng dẫn</w:t>
      </w:r>
    </w:p>
    <w:p w:rsidR="009B2842" w:rsidRDefault="009B2842" w:rsidP="009B2842">
      <w:pPr>
        <w:jc w:val="right"/>
      </w:pPr>
    </w:p>
    <w:p w:rsidR="009B2842" w:rsidRDefault="009B2842" w:rsidP="009B2842">
      <w:pPr>
        <w:spacing w:after="160" w:line="259" w:lineRule="auto"/>
        <w:rPr>
          <w:b/>
          <w:sz w:val="28"/>
          <w:szCs w:val="28"/>
        </w:rPr>
      </w:pPr>
    </w:p>
    <w:p w:rsidR="009B2842" w:rsidRDefault="009B2842" w:rsidP="009B2842">
      <w:pPr>
        <w:spacing w:after="160" w:line="259" w:lineRule="auto"/>
        <w:rPr>
          <w:b/>
          <w:sz w:val="28"/>
          <w:szCs w:val="28"/>
        </w:rPr>
      </w:pPr>
    </w:p>
    <w:p w:rsidR="009B2842" w:rsidRDefault="009B2842" w:rsidP="009B2842">
      <w:pPr>
        <w:spacing w:after="160" w:line="259" w:lineRule="auto"/>
        <w:jc w:val="right"/>
        <w:rPr>
          <w:b/>
          <w:sz w:val="28"/>
          <w:szCs w:val="28"/>
        </w:rPr>
      </w:pPr>
    </w:p>
    <w:p w:rsidR="009B2842" w:rsidRDefault="009B2842" w:rsidP="009B2842">
      <w:pPr>
        <w:jc w:val="right"/>
      </w:pPr>
      <w:r>
        <w:tab/>
      </w:r>
      <w:r>
        <w:tab/>
      </w:r>
      <w:r>
        <w:tab/>
      </w:r>
      <w:r>
        <w:tab/>
      </w:r>
      <w:r>
        <w:tab/>
      </w:r>
      <w:r>
        <w:tab/>
      </w:r>
      <w:r>
        <w:tab/>
      </w:r>
      <w:r>
        <w:tab/>
      </w:r>
      <w:r>
        <w:tab/>
        <w:t>Phan Thị Phương Nam</w:t>
      </w:r>
    </w:p>
    <w:p w:rsidR="00AF4014" w:rsidRDefault="00AF4014" w:rsidP="00AF4014">
      <w:pPr>
        <w:spacing w:after="160" w:line="259" w:lineRule="auto"/>
        <w:rPr>
          <w:b/>
          <w:sz w:val="28"/>
          <w:szCs w:val="28"/>
        </w:rPr>
      </w:pPr>
      <w:r>
        <w:rPr>
          <w:b/>
          <w:sz w:val="28"/>
          <w:szCs w:val="28"/>
        </w:rPr>
        <w:br w:type="page"/>
      </w:r>
    </w:p>
    <w:p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3306500" wp14:editId="229FB480">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2B149138"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3DC63F2" wp14:editId="18F325C4">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DBA66E2"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(Của giảng viên hướng 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303F7C" w:rsidP="00AF4014">
      <w:pPr>
        <w:tabs>
          <w:tab w:val="left" w:leader="dot" w:pos="5940"/>
          <w:tab w:val="right" w:leader="dot" w:pos="9360"/>
        </w:tabs>
        <w:spacing w:line="300" w:lineRule="auto"/>
        <w:rPr>
          <w:szCs w:val="26"/>
        </w:rPr>
      </w:pPr>
      <w:r>
        <w:rPr>
          <w:szCs w:val="26"/>
        </w:rPr>
        <w:t>Họ và tên sinh viên: Nguyễn Minh Đăng                          MSSV: 110120013</w:t>
      </w:r>
    </w:p>
    <w:p w:rsidR="00AF4014" w:rsidRDefault="00303F7C" w:rsidP="00AF4014">
      <w:pPr>
        <w:tabs>
          <w:tab w:val="left" w:leader="dot" w:pos="5940"/>
          <w:tab w:val="right" w:leader="dot" w:pos="9360"/>
        </w:tabs>
        <w:spacing w:line="300" w:lineRule="auto"/>
        <w:rPr>
          <w:szCs w:val="26"/>
        </w:rPr>
      </w:pPr>
      <w:r>
        <w:rPr>
          <w:szCs w:val="26"/>
        </w:rPr>
        <w:t xml:space="preserve">Ngành: Công nghệ thông tin                                              Khóa: 2020 – 2024 </w:t>
      </w:r>
    </w:p>
    <w:p w:rsidR="00AF4014" w:rsidRDefault="00FA5F6D" w:rsidP="00AF4014">
      <w:pPr>
        <w:tabs>
          <w:tab w:val="right" w:leader="dot" w:pos="9360"/>
        </w:tabs>
        <w:spacing w:line="300" w:lineRule="auto"/>
        <w:rPr>
          <w:szCs w:val="26"/>
        </w:rPr>
      </w:pPr>
      <w:r>
        <w:rPr>
          <w:szCs w:val="26"/>
        </w:rPr>
        <w:t>Tên đề tài: Xây dựng hệ thống quảng bá đặc sản các tỉnh miền Tây Nam Bộ với cơ sở dữ liệu phi quan hệ.</w:t>
      </w:r>
    </w:p>
    <w:p w:rsidR="00AF4014" w:rsidRDefault="00BC62EF" w:rsidP="00AF4014">
      <w:pPr>
        <w:tabs>
          <w:tab w:val="right" w:leader="dot" w:pos="9360"/>
        </w:tabs>
        <w:spacing w:line="300" w:lineRule="auto"/>
        <w:rPr>
          <w:szCs w:val="26"/>
          <w:lang w:eastAsia="zh-CN"/>
        </w:rPr>
      </w:pPr>
      <w:r>
        <w:rPr>
          <w:szCs w:val="26"/>
        </w:rPr>
        <w:t>Họ và tên Giảng</w:t>
      </w:r>
      <w:r w:rsidR="00303F7C">
        <w:rPr>
          <w:szCs w:val="26"/>
        </w:rPr>
        <w:t xml:space="preserve"> viên hướng dẫn: Phan Thị Phương Nam</w:t>
      </w:r>
    </w:p>
    <w:p w:rsidR="00AF4014" w:rsidRDefault="00AF4014" w:rsidP="00AF4014">
      <w:pPr>
        <w:tabs>
          <w:tab w:val="left" w:leader="dot" w:pos="5940"/>
          <w:tab w:val="right" w:leader="dot" w:pos="9360"/>
        </w:tabs>
        <w:spacing w:line="300" w:lineRule="auto"/>
        <w:rPr>
          <w:szCs w:val="26"/>
        </w:rPr>
      </w:pPr>
      <w:r>
        <w:rPr>
          <w:szCs w:val="26"/>
        </w:rPr>
        <w:t xml:space="preserve">Chức danh:  </w:t>
      </w:r>
      <w:r w:rsidR="00E80D7B">
        <w:rPr>
          <w:szCs w:val="26"/>
        </w:rPr>
        <w:t xml:space="preserve">Giảng viên chính          </w:t>
      </w:r>
      <w:r w:rsidR="00303F7C">
        <w:rPr>
          <w:szCs w:val="26"/>
        </w:rPr>
        <w:t xml:space="preserve">                                   Học vị: Thạc sĩ</w:t>
      </w:r>
    </w:p>
    <w:p w:rsidR="009B2842" w:rsidRDefault="009B2842" w:rsidP="009B2842">
      <w:pPr>
        <w:tabs>
          <w:tab w:val="right" w:leader="dot" w:pos="9360"/>
        </w:tabs>
        <w:spacing w:line="300" w:lineRule="auto"/>
        <w:jc w:val="center"/>
        <w:rPr>
          <w:b/>
          <w:szCs w:val="26"/>
        </w:rPr>
      </w:pPr>
      <w:r>
        <w:rPr>
          <w:b/>
          <w:szCs w:val="26"/>
        </w:rPr>
        <w:t>NHẬN XÉT</w:t>
      </w:r>
    </w:p>
    <w:p w:rsidR="009B2842" w:rsidRDefault="009B2842" w:rsidP="009B2842">
      <w:pPr>
        <w:numPr>
          <w:ilvl w:val="0"/>
          <w:numId w:val="4"/>
        </w:numPr>
        <w:tabs>
          <w:tab w:val="right" w:pos="2880"/>
          <w:tab w:val="right" w:leader="dot" w:pos="9360"/>
          <w:tab w:val="left" w:pos="9540"/>
        </w:tabs>
        <w:spacing w:line="300" w:lineRule="auto"/>
        <w:rPr>
          <w:szCs w:val="26"/>
        </w:rPr>
      </w:pPr>
      <w:r>
        <w:rPr>
          <w:szCs w:val="26"/>
        </w:rPr>
        <w:t>Nội dung đề tài:</w:t>
      </w:r>
    </w:p>
    <w:p w:rsidR="009B2842" w:rsidRPr="00220A35" w:rsidRDefault="009B2842" w:rsidP="009B2842">
      <w:pPr>
        <w:tabs>
          <w:tab w:val="right" w:leader="dot" w:pos="9360"/>
          <w:tab w:val="right" w:leader="dot" w:pos="9540"/>
        </w:tabs>
        <w:spacing w:line="300" w:lineRule="auto"/>
        <w:ind w:left="360" w:firstLine="633"/>
        <w:rPr>
          <w:szCs w:val="26"/>
          <w:lang w:val="vi-VN"/>
        </w:rPr>
      </w:pPr>
      <w:r>
        <w:rPr>
          <w:szCs w:val="26"/>
          <w:lang w:val="vi-VN"/>
        </w:rPr>
        <w:t>Đáp ứng yêu cầu về nội dung thực hiện đã đề ra trong đề cương.</w:t>
      </w:r>
    </w:p>
    <w:p w:rsidR="009B2842" w:rsidRDefault="00317973" w:rsidP="000F142C">
      <w:pPr>
        <w:tabs>
          <w:tab w:val="right" w:leader="dot" w:pos="9360"/>
          <w:tab w:val="right" w:leader="dot" w:pos="9540"/>
        </w:tabs>
        <w:spacing w:line="300" w:lineRule="auto"/>
        <w:ind w:left="360" w:firstLine="633"/>
        <w:rPr>
          <w:szCs w:val="26"/>
        </w:rPr>
      </w:pPr>
      <w:r>
        <w:rPr>
          <w:szCs w:val="26"/>
        </w:rPr>
        <w:t>Đề tài có thể là tài liệu tham khảo cho các sinh viên ngành công nghệ thông tin các khóa sau.</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Ưu điểm:</w:t>
      </w:r>
    </w:p>
    <w:p w:rsidR="009B2842" w:rsidRDefault="009B2842" w:rsidP="009B2842">
      <w:pPr>
        <w:tabs>
          <w:tab w:val="right" w:leader="dot" w:pos="9360"/>
        </w:tabs>
        <w:spacing w:line="300" w:lineRule="auto"/>
        <w:ind w:left="360" w:firstLine="633"/>
        <w:jc w:val="both"/>
        <w:rPr>
          <w:szCs w:val="26"/>
          <w:lang w:val="vi-VN"/>
        </w:rPr>
      </w:pPr>
      <w:r>
        <w:rPr>
          <w:szCs w:val="26"/>
          <w:lang w:val="vi-VN"/>
        </w:rPr>
        <w:t xml:space="preserve">Sinh viên </w:t>
      </w:r>
      <w:r>
        <w:rPr>
          <w:szCs w:val="26"/>
        </w:rPr>
        <w:t>Nguyễn Minh Đăng</w:t>
      </w:r>
      <w:r>
        <w:rPr>
          <w:szCs w:val="26"/>
          <w:lang w:val="vi-VN"/>
        </w:rPr>
        <w:t xml:space="preserve"> có tinh thần, thái độ học tập, làm việc tốt, luôn </w:t>
      </w:r>
      <w:r w:rsidR="006C0D8D">
        <w:rPr>
          <w:szCs w:val="26"/>
        </w:rPr>
        <w:t>hoàn thành</w:t>
      </w:r>
      <w:r>
        <w:rPr>
          <w:szCs w:val="26"/>
          <w:lang w:val="vi-VN"/>
        </w:rPr>
        <w:t xml:space="preserve"> công việc giảng viên hướng dẫn giao đúng thời hạn, đạt yêu cầu, có tinh thần cầu thị, học hỏi, có khả năng tự học tập, nghiên cứu tốt, có tinh thần đoàn kết.  </w:t>
      </w:r>
    </w:p>
    <w:p w:rsidR="009B2842" w:rsidRDefault="009B2842" w:rsidP="006C0D8D">
      <w:pPr>
        <w:tabs>
          <w:tab w:val="right" w:leader="dot" w:pos="9360"/>
        </w:tabs>
        <w:spacing w:line="300" w:lineRule="auto"/>
        <w:ind w:left="360" w:firstLine="633"/>
        <w:jc w:val="both"/>
        <w:rPr>
          <w:szCs w:val="26"/>
          <w:lang w:val="vi-VN"/>
        </w:rPr>
      </w:pPr>
      <w:r>
        <w:rPr>
          <w:szCs w:val="26"/>
          <w:lang w:val="vi-VN"/>
        </w:rPr>
        <w:t>Dữ liệu minh họa demo phong phú, đa dạng các loại đặc sản của các tỉnh trong phạm vi nghiên cứu của đề tài.</w:t>
      </w:r>
    </w:p>
    <w:p w:rsidR="009B2842" w:rsidRDefault="009B2842" w:rsidP="00317973">
      <w:pPr>
        <w:tabs>
          <w:tab w:val="right" w:leader="dot" w:pos="9360"/>
        </w:tabs>
        <w:spacing w:line="300" w:lineRule="auto"/>
        <w:ind w:left="360" w:firstLine="633"/>
        <w:jc w:val="both"/>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Khuyết điểm:</w:t>
      </w:r>
    </w:p>
    <w:p w:rsidR="009B2842" w:rsidRPr="00AF473C" w:rsidRDefault="009B2842" w:rsidP="006C0D8D">
      <w:pPr>
        <w:tabs>
          <w:tab w:val="right" w:leader="dot" w:pos="9360"/>
        </w:tabs>
        <w:spacing w:line="300" w:lineRule="auto"/>
        <w:ind w:firstLine="993"/>
        <w:jc w:val="both"/>
        <w:rPr>
          <w:szCs w:val="26"/>
          <w:lang w:val="vi-VN"/>
        </w:rPr>
      </w:pPr>
      <w:r>
        <w:rPr>
          <w:szCs w:val="26"/>
          <w:lang w:val="vi-VN"/>
        </w:rPr>
        <w:t>Chưa có kinh nghiệm trong thiết kế giao diện nên thiết kế giao diện demo có một vài mục chưa đảm bảo theo nguyên tắt thiết kế giao diện.</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Điểm mới đề tài:</w:t>
      </w:r>
    </w:p>
    <w:p w:rsidR="009B2842" w:rsidRDefault="009B2842" w:rsidP="009B2842">
      <w:pPr>
        <w:tabs>
          <w:tab w:val="right" w:leader="dot" w:pos="9360"/>
        </w:tabs>
        <w:spacing w:line="300" w:lineRule="auto"/>
        <w:ind w:left="360" w:firstLine="360"/>
        <w:jc w:val="both"/>
        <w:rPr>
          <w:szCs w:val="26"/>
          <w:lang w:val="vi-VN"/>
        </w:rPr>
      </w:pPr>
      <w:r>
        <w:rPr>
          <w:szCs w:val="26"/>
          <w:lang w:val="vi-VN"/>
        </w:rPr>
        <w:t xml:space="preserve">Đề tài có tính mới là thiết kế web </w:t>
      </w:r>
      <w:r w:rsidR="006C0D8D">
        <w:rPr>
          <w:szCs w:val="26"/>
        </w:rPr>
        <w:t xml:space="preserve">kết nối </w:t>
      </w:r>
      <w:r>
        <w:rPr>
          <w:szCs w:val="26"/>
          <w:lang w:val="vi-VN"/>
        </w:rPr>
        <w:t xml:space="preserve">với cơ sở dữ liệu NoSQL, đặc biệt phần NoSQL trong chương trình học sinh viên chưa được học, nên sinh viên phải mất nhiều thời gian tự học về thiết kế lược đồ cho cơ sở dữ liệu theo cấu trúc phi quan hệ, cài đặt và sử dụng hệ quản trị cơ sở dữ liệu phi quan hệ. </w:t>
      </w:r>
    </w:p>
    <w:p w:rsidR="009B2842" w:rsidRPr="008304DD" w:rsidRDefault="009B2842" w:rsidP="009B2842">
      <w:pPr>
        <w:tabs>
          <w:tab w:val="right" w:leader="dot" w:pos="9360"/>
        </w:tabs>
        <w:spacing w:line="300" w:lineRule="auto"/>
        <w:ind w:left="360" w:firstLine="360"/>
        <w:jc w:val="both"/>
        <w:rPr>
          <w:szCs w:val="26"/>
          <w:lang w:val="vi-VN"/>
        </w:rPr>
      </w:pPr>
      <w:r>
        <w:rPr>
          <w:szCs w:val="26"/>
          <w:lang w:val="vi-VN"/>
        </w:rPr>
        <w:t xml:space="preserve">Phạm vi nghiên cứu là đặc sản các tỉnh Tây Nam Bộ là phạm vi tương đối rộng so với một số nghiên cứu chỉ tìm hiểu trong phạm vi một tỉnh hoặc một địa phương cụ thể. </w:t>
      </w:r>
    </w:p>
    <w:p w:rsidR="009B2842" w:rsidRDefault="009B2842" w:rsidP="009B2842">
      <w:pPr>
        <w:numPr>
          <w:ilvl w:val="0"/>
          <w:numId w:val="4"/>
        </w:numPr>
        <w:tabs>
          <w:tab w:val="left" w:pos="2340"/>
          <w:tab w:val="right" w:leader="dot" w:pos="9360"/>
        </w:tabs>
        <w:spacing w:line="300" w:lineRule="auto"/>
        <w:rPr>
          <w:szCs w:val="26"/>
        </w:rPr>
      </w:pPr>
      <w:r>
        <w:rPr>
          <w:szCs w:val="26"/>
        </w:rPr>
        <w:lastRenderedPageBreak/>
        <w:t>Giá trị thực trên đề tài:</w:t>
      </w:r>
    </w:p>
    <w:p w:rsidR="009B2842" w:rsidRPr="009F3041" w:rsidRDefault="009B2842" w:rsidP="009B2842">
      <w:pPr>
        <w:tabs>
          <w:tab w:val="right" w:leader="dot" w:pos="9360"/>
          <w:tab w:val="right" w:leader="dot" w:pos="9540"/>
        </w:tabs>
        <w:spacing w:line="300" w:lineRule="auto"/>
        <w:ind w:left="360" w:firstLine="491"/>
        <w:rPr>
          <w:szCs w:val="26"/>
          <w:lang w:val="vi-VN"/>
        </w:rPr>
      </w:pPr>
      <w:r>
        <w:rPr>
          <w:szCs w:val="26"/>
          <w:lang w:val="vi-VN"/>
        </w:rPr>
        <w:t>Có thể triển khai thực tế khi có đơn vị đặt hàng sử dụng.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left" w:pos="2340"/>
          <w:tab w:val="right" w:leader="dot" w:pos="9360"/>
        </w:tabs>
        <w:spacing w:line="300" w:lineRule="auto"/>
        <w:ind w:left="360"/>
        <w:rPr>
          <w:szCs w:val="26"/>
        </w:rPr>
      </w:pPr>
      <w:r>
        <w:rPr>
          <w:szCs w:val="26"/>
        </w:rPr>
        <w:t>7. Đề nghị sửa chữa bổ sung:</w:t>
      </w:r>
    </w:p>
    <w:p w:rsidR="009B2842" w:rsidRDefault="006C0D8D" w:rsidP="009B2842">
      <w:pPr>
        <w:tabs>
          <w:tab w:val="right" w:leader="dot" w:pos="9360"/>
          <w:tab w:val="right" w:leader="dot" w:pos="9540"/>
        </w:tabs>
        <w:spacing w:line="300" w:lineRule="auto"/>
        <w:ind w:left="360"/>
        <w:rPr>
          <w:szCs w:val="26"/>
        </w:rPr>
      </w:pPr>
      <w:r>
        <w:rPr>
          <w:szCs w:val="26"/>
        </w:rPr>
        <w:t>Sinh viên Nguyễn Minh Đăng đã thực hiện chỉnh sửa theo yêu cầu của hội đồng bảo vệ Đồ án tốt nghiệp</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left" w:pos="2340"/>
          <w:tab w:val="right" w:leader="dot" w:pos="9360"/>
        </w:tabs>
        <w:spacing w:line="300" w:lineRule="auto"/>
        <w:ind w:left="360"/>
        <w:rPr>
          <w:szCs w:val="26"/>
        </w:rPr>
      </w:pPr>
      <w:r>
        <w:rPr>
          <w:szCs w:val="26"/>
        </w:rPr>
        <w:t>8. Đánh giá:</w:t>
      </w:r>
    </w:p>
    <w:p w:rsidR="009B2842" w:rsidRPr="009F3041" w:rsidRDefault="009B2842" w:rsidP="009B2842">
      <w:pPr>
        <w:tabs>
          <w:tab w:val="right" w:leader="dot" w:pos="9360"/>
          <w:tab w:val="right" w:leader="dot" w:pos="9540"/>
        </w:tabs>
        <w:spacing w:line="300" w:lineRule="auto"/>
        <w:ind w:left="360" w:firstLine="633"/>
        <w:rPr>
          <w:szCs w:val="26"/>
          <w:lang w:val="vi-VN"/>
        </w:rPr>
      </w:pPr>
      <w:r>
        <w:rPr>
          <w:szCs w:val="26"/>
          <w:lang w:val="vi-VN"/>
        </w:rPr>
        <w:t>Đạt yêu cầu của đồ án tốt nghiệp ngành công nghệ thông tin</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center" w:pos="6840"/>
        </w:tabs>
        <w:spacing w:before="240"/>
        <w:ind w:left="357"/>
        <w:rPr>
          <w:szCs w:val="26"/>
        </w:rPr>
      </w:pPr>
      <w:r>
        <w:rPr>
          <w:szCs w:val="26"/>
        </w:rPr>
        <w:tab/>
        <w:t>Trà Vinh</w:t>
      </w:r>
      <w:r>
        <w:rPr>
          <w:i/>
          <w:szCs w:val="26"/>
        </w:rPr>
        <w:t xml:space="preserve">, ngày </w:t>
      </w:r>
      <w:r w:rsidR="006C0D8D">
        <w:rPr>
          <w:i/>
          <w:szCs w:val="26"/>
        </w:rPr>
        <w:t xml:space="preserve"> 31</w:t>
      </w:r>
      <w:r>
        <w:rPr>
          <w:i/>
          <w:szCs w:val="26"/>
        </w:rPr>
        <w:t xml:space="preserve"> tháng </w:t>
      </w:r>
      <w:r w:rsidR="006C0D8D">
        <w:rPr>
          <w:i/>
          <w:szCs w:val="26"/>
        </w:rPr>
        <w:t>07</w:t>
      </w:r>
      <w:r>
        <w:rPr>
          <w:i/>
          <w:szCs w:val="26"/>
        </w:rPr>
        <w:t xml:space="preserve"> năm 2024</w:t>
      </w:r>
    </w:p>
    <w:p w:rsidR="009B2842" w:rsidRDefault="009B2842" w:rsidP="009B2842">
      <w:pPr>
        <w:tabs>
          <w:tab w:val="center" w:pos="6840"/>
        </w:tabs>
        <w:ind w:left="360"/>
        <w:rPr>
          <w:szCs w:val="26"/>
        </w:rPr>
      </w:pPr>
      <w:r>
        <w:rPr>
          <w:szCs w:val="26"/>
        </w:rPr>
        <w:tab/>
        <w:t xml:space="preserve">Giảng viên hướng dẫn </w:t>
      </w:r>
    </w:p>
    <w:p w:rsidR="009B2842" w:rsidRDefault="009B2842" w:rsidP="009B2842">
      <w:pPr>
        <w:tabs>
          <w:tab w:val="center" w:pos="6840"/>
        </w:tabs>
        <w:ind w:left="360"/>
        <w:rPr>
          <w:i/>
          <w:szCs w:val="26"/>
        </w:rPr>
      </w:pPr>
      <w:r>
        <w:rPr>
          <w:szCs w:val="26"/>
        </w:rPr>
        <w:tab/>
      </w:r>
      <w:r>
        <w:rPr>
          <w:i/>
          <w:szCs w:val="26"/>
        </w:rPr>
        <w:t>(Ký &amp; ghi rõ họ tên)</w:t>
      </w: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Pr="00796731" w:rsidRDefault="009B2842" w:rsidP="009B2842">
      <w:pPr>
        <w:tabs>
          <w:tab w:val="center" w:pos="5529"/>
        </w:tabs>
        <w:ind w:left="360"/>
        <w:rPr>
          <w:szCs w:val="26"/>
          <w:lang w:val="vi-VN"/>
        </w:rPr>
      </w:pPr>
      <w:r>
        <w:rPr>
          <w:i/>
          <w:szCs w:val="26"/>
        </w:rPr>
        <w:tab/>
      </w:r>
      <w:r>
        <w:rPr>
          <w:i/>
          <w:szCs w:val="26"/>
        </w:rPr>
        <w:tab/>
      </w:r>
      <w:r>
        <w:rPr>
          <w:i/>
          <w:szCs w:val="26"/>
          <w:lang w:val="vi-VN"/>
        </w:rPr>
        <w:t>Phan Thị Phương Nam</w:t>
      </w:r>
    </w:p>
    <w:p w:rsidR="00AF4014" w:rsidRDefault="00AF4014" w:rsidP="00AF4014">
      <w:pPr>
        <w:spacing w:after="160" w:line="259" w:lineRule="auto"/>
        <w:rPr>
          <w:b/>
          <w:sz w:val="28"/>
          <w:szCs w:val="28"/>
        </w:rPr>
      </w:pPr>
    </w:p>
    <w:p w:rsidR="00DC67ED" w:rsidRDefault="00DC67ED" w:rsidP="00AF4014">
      <w:pPr>
        <w:spacing w:after="160" w:line="259" w:lineRule="auto"/>
        <w:rPr>
          <w:b/>
          <w:sz w:val="28"/>
          <w:szCs w:val="28"/>
        </w:rPr>
      </w:pPr>
    </w:p>
    <w:p w:rsidR="00DC67ED" w:rsidRDefault="00DC67ED" w:rsidP="00AF4014">
      <w:pPr>
        <w:spacing w:after="160" w:line="259" w:lineRule="auto"/>
        <w:rPr>
          <w:b/>
          <w:sz w:val="28"/>
          <w:szCs w:val="28"/>
        </w:rPr>
      </w:pPr>
    </w:p>
    <w:p w:rsidR="00DC67ED" w:rsidRDefault="00DC67ED" w:rsidP="00AF4014">
      <w:pPr>
        <w:spacing w:after="160" w:line="259" w:lineRule="auto"/>
        <w:rPr>
          <w:b/>
          <w:sz w:val="28"/>
          <w:szCs w:val="28"/>
        </w:rPr>
      </w:pPr>
    </w:p>
    <w:p w:rsidR="00DC67ED" w:rsidRDefault="00DC67ED" w:rsidP="00AF4014">
      <w:pPr>
        <w:spacing w:after="160" w:line="259" w:lineRule="auto"/>
        <w:rPr>
          <w:b/>
          <w:sz w:val="28"/>
          <w:szCs w:val="28"/>
        </w:rPr>
      </w:pPr>
    </w:p>
    <w:p w:rsidR="00DC67ED" w:rsidRDefault="00DC67ED" w:rsidP="00AF4014">
      <w:pPr>
        <w:spacing w:after="160" w:line="259" w:lineRule="auto"/>
        <w:rPr>
          <w:b/>
          <w:sz w:val="28"/>
          <w:szCs w:val="28"/>
        </w:rPr>
      </w:pPr>
    </w:p>
    <w:p w:rsidR="00DC67ED" w:rsidRDefault="00DC67ED" w:rsidP="00AF4014">
      <w:pPr>
        <w:spacing w:after="160" w:line="259" w:lineRule="auto"/>
        <w:rPr>
          <w:b/>
          <w:sz w:val="28"/>
          <w:szCs w:val="28"/>
        </w:rPr>
      </w:pPr>
    </w:p>
    <w:p w:rsidR="00DC67ED" w:rsidRDefault="00DC67ED" w:rsidP="00AF4014">
      <w:pPr>
        <w:spacing w:after="160" w:line="259" w:lineRule="auto"/>
        <w:rPr>
          <w:b/>
          <w:sz w:val="28"/>
          <w:szCs w:val="28"/>
        </w:rPr>
      </w:pPr>
    </w:p>
    <w:p w:rsidR="00DC67ED" w:rsidRDefault="00DC67ED" w:rsidP="00AF4014">
      <w:pPr>
        <w:spacing w:after="160" w:line="259" w:lineRule="auto"/>
        <w:rPr>
          <w:b/>
          <w:sz w:val="28"/>
          <w:szCs w:val="28"/>
        </w:rPr>
      </w:pPr>
    </w:p>
    <w:p w:rsidR="00DC67ED" w:rsidRDefault="00DC67ED" w:rsidP="00AF4014">
      <w:pPr>
        <w:spacing w:after="160" w:line="259" w:lineRule="auto"/>
        <w:rPr>
          <w:b/>
          <w:sz w:val="28"/>
          <w:szCs w:val="28"/>
        </w:rPr>
      </w:pPr>
      <w:bookmarkStart w:id="0" w:name="_GoBack"/>
      <w:bookmarkEnd w:id="0"/>
    </w:p>
    <w:p w:rsidR="00AF4014" w:rsidRPr="009E5D32" w:rsidRDefault="00AF4014" w:rsidP="009E5D32">
      <w:pPr>
        <w:spacing w:after="160" w:line="259" w:lineRule="auto"/>
        <w:jc w:val="center"/>
        <w:rPr>
          <w:b/>
          <w:sz w:val="28"/>
          <w:szCs w:val="28"/>
        </w:rPr>
      </w:pPr>
      <w:r>
        <w:rPr>
          <w:b/>
          <w:sz w:val="28"/>
          <w:szCs w:val="28"/>
        </w:rPr>
        <w:lastRenderedPageBreak/>
        <w:t>MỤC LỤC</w:t>
      </w:r>
    </w:p>
    <w:p w:rsidR="007E4FF1" w:rsidRDefault="00AF4014" w:rsidP="007E4FF1">
      <w:pPr>
        <w:pStyle w:val="TOC1"/>
        <w:tabs>
          <w:tab w:val="left" w:pos="1760"/>
        </w:tabs>
        <w:spacing w:line="360" w:lineRule="auto"/>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72905551" w:history="1">
        <w:r w:rsidR="007E4FF1" w:rsidRPr="00E82D26">
          <w:rPr>
            <w:rStyle w:val="Hyperlink"/>
          </w:rPr>
          <w:t>CHƯƠNG 1.</w:t>
        </w:r>
        <w:r w:rsidR="007E4FF1">
          <w:rPr>
            <w:rFonts w:asciiTheme="minorHAnsi" w:eastAsiaTheme="minorEastAsia" w:hAnsiTheme="minorHAnsi" w:cstheme="minorBidi"/>
            <w:b w:val="0"/>
            <w:sz w:val="22"/>
            <w:szCs w:val="22"/>
          </w:rPr>
          <w:tab/>
        </w:r>
        <w:r w:rsidR="007E4FF1" w:rsidRPr="00E82D26">
          <w:rPr>
            <w:rStyle w:val="Hyperlink"/>
          </w:rPr>
          <w:t>ĐẶT VẤN ĐỀ</w:t>
        </w:r>
        <w:r w:rsidR="007E4FF1">
          <w:rPr>
            <w:webHidden/>
          </w:rPr>
          <w:tab/>
        </w:r>
        <w:r w:rsidR="007E4FF1">
          <w:rPr>
            <w:webHidden/>
          </w:rPr>
          <w:fldChar w:fldCharType="begin"/>
        </w:r>
        <w:r w:rsidR="007E4FF1">
          <w:rPr>
            <w:webHidden/>
          </w:rPr>
          <w:instrText xml:space="preserve"> PAGEREF _Toc172905551 \h </w:instrText>
        </w:r>
        <w:r w:rsidR="007E4FF1">
          <w:rPr>
            <w:webHidden/>
          </w:rPr>
        </w:r>
        <w:r w:rsidR="007E4FF1">
          <w:rPr>
            <w:webHidden/>
          </w:rPr>
          <w:fldChar w:fldCharType="separate"/>
        </w:r>
        <w:r w:rsidR="00820B36">
          <w:rPr>
            <w:webHidden/>
          </w:rPr>
          <w:t>1</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52" w:history="1">
        <w:r w:rsidR="007E4FF1" w:rsidRPr="00E82D26">
          <w:rPr>
            <w:rStyle w:val="Hyperlink"/>
          </w:rPr>
          <w:t>1.1. Lý do chọn đề tài</w:t>
        </w:r>
        <w:r w:rsidR="007E4FF1">
          <w:rPr>
            <w:webHidden/>
          </w:rPr>
          <w:tab/>
        </w:r>
        <w:r w:rsidR="007E4FF1">
          <w:rPr>
            <w:webHidden/>
          </w:rPr>
          <w:fldChar w:fldCharType="begin"/>
        </w:r>
        <w:r w:rsidR="007E4FF1">
          <w:rPr>
            <w:webHidden/>
          </w:rPr>
          <w:instrText xml:space="preserve"> PAGEREF _Toc172905552 \h </w:instrText>
        </w:r>
        <w:r w:rsidR="007E4FF1">
          <w:rPr>
            <w:webHidden/>
          </w:rPr>
        </w:r>
        <w:r w:rsidR="007E4FF1">
          <w:rPr>
            <w:webHidden/>
          </w:rPr>
          <w:fldChar w:fldCharType="separate"/>
        </w:r>
        <w:r w:rsidR="00820B36">
          <w:rPr>
            <w:webHidden/>
          </w:rPr>
          <w:t>1</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53" w:history="1">
        <w:r w:rsidR="007E4FF1" w:rsidRPr="00E82D26">
          <w:rPr>
            <w:rStyle w:val="Hyperlink"/>
          </w:rPr>
          <w:t>1.2. Mục tiêu</w:t>
        </w:r>
        <w:r w:rsidR="007E4FF1">
          <w:rPr>
            <w:webHidden/>
          </w:rPr>
          <w:tab/>
        </w:r>
        <w:r w:rsidR="007E4FF1">
          <w:rPr>
            <w:webHidden/>
          </w:rPr>
          <w:fldChar w:fldCharType="begin"/>
        </w:r>
        <w:r w:rsidR="007E4FF1">
          <w:rPr>
            <w:webHidden/>
          </w:rPr>
          <w:instrText xml:space="preserve"> PAGEREF _Toc172905553 \h </w:instrText>
        </w:r>
        <w:r w:rsidR="007E4FF1">
          <w:rPr>
            <w:webHidden/>
          </w:rPr>
        </w:r>
        <w:r w:rsidR="007E4FF1">
          <w:rPr>
            <w:webHidden/>
          </w:rPr>
          <w:fldChar w:fldCharType="separate"/>
        </w:r>
        <w:r w:rsidR="00820B36">
          <w:rPr>
            <w:webHidden/>
          </w:rPr>
          <w:t>1</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54" w:history="1">
        <w:r w:rsidR="007E4FF1" w:rsidRPr="00E82D26">
          <w:rPr>
            <w:rStyle w:val="Hyperlink"/>
          </w:rPr>
          <w:t>1.3. Nội dung</w:t>
        </w:r>
        <w:r w:rsidR="007E4FF1">
          <w:rPr>
            <w:webHidden/>
          </w:rPr>
          <w:tab/>
        </w:r>
        <w:r w:rsidR="007E4FF1">
          <w:rPr>
            <w:webHidden/>
          </w:rPr>
          <w:fldChar w:fldCharType="begin"/>
        </w:r>
        <w:r w:rsidR="007E4FF1">
          <w:rPr>
            <w:webHidden/>
          </w:rPr>
          <w:instrText xml:space="preserve"> PAGEREF _Toc172905554 \h </w:instrText>
        </w:r>
        <w:r w:rsidR="007E4FF1">
          <w:rPr>
            <w:webHidden/>
          </w:rPr>
        </w:r>
        <w:r w:rsidR="007E4FF1">
          <w:rPr>
            <w:webHidden/>
          </w:rPr>
          <w:fldChar w:fldCharType="separate"/>
        </w:r>
        <w:r w:rsidR="00820B36">
          <w:rPr>
            <w:webHidden/>
          </w:rPr>
          <w:t>1</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55" w:history="1">
        <w:r w:rsidR="007E4FF1" w:rsidRPr="00E82D26">
          <w:rPr>
            <w:rStyle w:val="Hyperlink"/>
          </w:rPr>
          <w:t>1.4. Đối tượng và phạm vi nghiên cứu</w:t>
        </w:r>
        <w:r w:rsidR="007E4FF1">
          <w:rPr>
            <w:webHidden/>
          </w:rPr>
          <w:tab/>
        </w:r>
        <w:r w:rsidR="007E4FF1">
          <w:rPr>
            <w:webHidden/>
          </w:rPr>
          <w:fldChar w:fldCharType="begin"/>
        </w:r>
        <w:r w:rsidR="007E4FF1">
          <w:rPr>
            <w:webHidden/>
          </w:rPr>
          <w:instrText xml:space="preserve"> PAGEREF _Toc172905555 \h </w:instrText>
        </w:r>
        <w:r w:rsidR="007E4FF1">
          <w:rPr>
            <w:webHidden/>
          </w:rPr>
        </w:r>
        <w:r w:rsidR="007E4FF1">
          <w:rPr>
            <w:webHidden/>
          </w:rPr>
          <w:fldChar w:fldCharType="separate"/>
        </w:r>
        <w:r w:rsidR="00820B36">
          <w:rPr>
            <w:webHidden/>
          </w:rPr>
          <w:t>2</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56" w:history="1">
        <w:r w:rsidR="007E4FF1" w:rsidRPr="00E82D26">
          <w:rPr>
            <w:rStyle w:val="Hyperlink"/>
          </w:rPr>
          <w:t>1.5. Phương pháp nghiên cứu</w:t>
        </w:r>
        <w:r w:rsidR="007E4FF1">
          <w:rPr>
            <w:webHidden/>
          </w:rPr>
          <w:tab/>
        </w:r>
        <w:r w:rsidR="007E4FF1">
          <w:rPr>
            <w:webHidden/>
          </w:rPr>
          <w:fldChar w:fldCharType="begin"/>
        </w:r>
        <w:r w:rsidR="007E4FF1">
          <w:rPr>
            <w:webHidden/>
          </w:rPr>
          <w:instrText xml:space="preserve"> PAGEREF _Toc172905556 \h </w:instrText>
        </w:r>
        <w:r w:rsidR="007E4FF1">
          <w:rPr>
            <w:webHidden/>
          </w:rPr>
        </w:r>
        <w:r w:rsidR="007E4FF1">
          <w:rPr>
            <w:webHidden/>
          </w:rPr>
          <w:fldChar w:fldCharType="separate"/>
        </w:r>
        <w:r w:rsidR="00820B36">
          <w:rPr>
            <w:webHidden/>
          </w:rPr>
          <w:t>2</w:t>
        </w:r>
        <w:r w:rsidR="007E4FF1">
          <w:rPr>
            <w:webHidden/>
          </w:rPr>
          <w:fldChar w:fldCharType="end"/>
        </w:r>
      </w:hyperlink>
    </w:p>
    <w:p w:rsidR="007E4FF1" w:rsidRDefault="00317973" w:rsidP="007E4FF1">
      <w:pPr>
        <w:pStyle w:val="TOC1"/>
        <w:tabs>
          <w:tab w:val="left" w:pos="1760"/>
        </w:tabs>
        <w:spacing w:line="360" w:lineRule="auto"/>
        <w:rPr>
          <w:rFonts w:asciiTheme="minorHAnsi" w:eastAsiaTheme="minorEastAsia" w:hAnsiTheme="minorHAnsi" w:cstheme="minorBidi"/>
          <w:b w:val="0"/>
          <w:sz w:val="22"/>
          <w:szCs w:val="22"/>
        </w:rPr>
      </w:pPr>
      <w:hyperlink w:anchor="_Toc172905557" w:history="1">
        <w:r w:rsidR="007E4FF1" w:rsidRPr="00E82D26">
          <w:rPr>
            <w:rStyle w:val="Hyperlink"/>
          </w:rPr>
          <w:t>CHƯƠNG 2.</w:t>
        </w:r>
        <w:r w:rsidR="007E4FF1">
          <w:rPr>
            <w:rFonts w:asciiTheme="minorHAnsi" w:eastAsiaTheme="minorEastAsia" w:hAnsiTheme="minorHAnsi" w:cstheme="minorBidi"/>
            <w:b w:val="0"/>
            <w:sz w:val="22"/>
            <w:szCs w:val="22"/>
          </w:rPr>
          <w:tab/>
        </w:r>
        <w:r w:rsidR="007E4FF1" w:rsidRPr="00E82D26">
          <w:rPr>
            <w:rStyle w:val="Hyperlink"/>
          </w:rPr>
          <w:t>CƠ SỞ LÝ THUYẾT</w:t>
        </w:r>
        <w:r w:rsidR="007E4FF1">
          <w:rPr>
            <w:webHidden/>
          </w:rPr>
          <w:tab/>
        </w:r>
        <w:r w:rsidR="007E4FF1">
          <w:rPr>
            <w:webHidden/>
          </w:rPr>
          <w:fldChar w:fldCharType="begin"/>
        </w:r>
        <w:r w:rsidR="007E4FF1">
          <w:rPr>
            <w:webHidden/>
          </w:rPr>
          <w:instrText xml:space="preserve"> PAGEREF _Toc172905557 \h </w:instrText>
        </w:r>
        <w:r w:rsidR="007E4FF1">
          <w:rPr>
            <w:webHidden/>
          </w:rPr>
        </w:r>
        <w:r w:rsidR="007E4FF1">
          <w:rPr>
            <w:webHidden/>
          </w:rPr>
          <w:fldChar w:fldCharType="separate"/>
        </w:r>
        <w:r w:rsidR="00820B36">
          <w:rPr>
            <w:webHidden/>
          </w:rPr>
          <w:t>4</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58" w:history="1">
        <w:r w:rsidR="007E4FF1" w:rsidRPr="00E82D26">
          <w:rPr>
            <w:rStyle w:val="Hyperlink"/>
          </w:rPr>
          <w:t>2.1. Tìm hiểu về các tỉnh Tây Nam Bộ và các đặc sản của Tây Nam Bộ.</w:t>
        </w:r>
        <w:r w:rsidR="007E4FF1">
          <w:rPr>
            <w:webHidden/>
          </w:rPr>
          <w:tab/>
        </w:r>
        <w:r w:rsidR="007E4FF1">
          <w:rPr>
            <w:webHidden/>
          </w:rPr>
          <w:fldChar w:fldCharType="begin"/>
        </w:r>
        <w:r w:rsidR="007E4FF1">
          <w:rPr>
            <w:webHidden/>
          </w:rPr>
          <w:instrText xml:space="preserve"> PAGEREF _Toc172905558 \h </w:instrText>
        </w:r>
        <w:r w:rsidR="007E4FF1">
          <w:rPr>
            <w:webHidden/>
          </w:rPr>
        </w:r>
        <w:r w:rsidR="007E4FF1">
          <w:rPr>
            <w:webHidden/>
          </w:rPr>
          <w:fldChar w:fldCharType="separate"/>
        </w:r>
        <w:r w:rsidR="00820B36">
          <w:rPr>
            <w:webHidden/>
          </w:rPr>
          <w:t>4</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59" w:history="1">
        <w:r w:rsidR="007E4FF1" w:rsidRPr="00E82D26">
          <w:rPr>
            <w:rStyle w:val="Hyperlink"/>
            <w:i/>
            <w:noProof/>
          </w:rPr>
          <w:t>2.1.1. Tổng quan Tây Nam Bộ</w:t>
        </w:r>
        <w:r w:rsidR="007E4FF1">
          <w:rPr>
            <w:noProof/>
            <w:webHidden/>
          </w:rPr>
          <w:tab/>
        </w:r>
        <w:r w:rsidR="007E4FF1">
          <w:rPr>
            <w:noProof/>
            <w:webHidden/>
          </w:rPr>
          <w:fldChar w:fldCharType="begin"/>
        </w:r>
        <w:r w:rsidR="007E4FF1">
          <w:rPr>
            <w:noProof/>
            <w:webHidden/>
          </w:rPr>
          <w:instrText xml:space="preserve"> PAGEREF _Toc172905559 \h </w:instrText>
        </w:r>
        <w:r w:rsidR="007E4FF1">
          <w:rPr>
            <w:noProof/>
            <w:webHidden/>
          </w:rPr>
        </w:r>
        <w:r w:rsidR="007E4FF1">
          <w:rPr>
            <w:noProof/>
            <w:webHidden/>
          </w:rPr>
          <w:fldChar w:fldCharType="separate"/>
        </w:r>
        <w:r w:rsidR="00820B36">
          <w:rPr>
            <w:noProof/>
            <w:webHidden/>
          </w:rPr>
          <w:t>4</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60" w:history="1">
        <w:r w:rsidR="007E4FF1" w:rsidRPr="00E82D26">
          <w:rPr>
            <w:rStyle w:val="Hyperlink"/>
            <w:i/>
            <w:noProof/>
          </w:rPr>
          <w:t>2.1.2. Tổng quan đặc sản Tây Nam Bộ</w:t>
        </w:r>
        <w:r w:rsidR="007E4FF1">
          <w:rPr>
            <w:noProof/>
            <w:webHidden/>
          </w:rPr>
          <w:tab/>
        </w:r>
        <w:r w:rsidR="007E4FF1">
          <w:rPr>
            <w:noProof/>
            <w:webHidden/>
          </w:rPr>
          <w:fldChar w:fldCharType="begin"/>
        </w:r>
        <w:r w:rsidR="007E4FF1">
          <w:rPr>
            <w:noProof/>
            <w:webHidden/>
          </w:rPr>
          <w:instrText xml:space="preserve"> PAGEREF _Toc172905560 \h </w:instrText>
        </w:r>
        <w:r w:rsidR="007E4FF1">
          <w:rPr>
            <w:noProof/>
            <w:webHidden/>
          </w:rPr>
        </w:r>
        <w:r w:rsidR="007E4FF1">
          <w:rPr>
            <w:noProof/>
            <w:webHidden/>
          </w:rPr>
          <w:fldChar w:fldCharType="separate"/>
        </w:r>
        <w:r w:rsidR="00820B36">
          <w:rPr>
            <w:noProof/>
            <w:webHidden/>
          </w:rPr>
          <w:t>5</w:t>
        </w:r>
        <w:r w:rsidR="007E4FF1">
          <w:rPr>
            <w:noProof/>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61" w:history="1">
        <w:r w:rsidR="007E4FF1" w:rsidRPr="00E82D26">
          <w:rPr>
            <w:rStyle w:val="Hyperlink"/>
          </w:rPr>
          <w:t>2.2. Tìm hiểu về cơ sở dữ liệu phi quan hệ.</w:t>
        </w:r>
        <w:r w:rsidR="007E4FF1">
          <w:rPr>
            <w:webHidden/>
          </w:rPr>
          <w:tab/>
        </w:r>
        <w:r w:rsidR="007E4FF1">
          <w:rPr>
            <w:webHidden/>
          </w:rPr>
          <w:fldChar w:fldCharType="begin"/>
        </w:r>
        <w:r w:rsidR="007E4FF1">
          <w:rPr>
            <w:webHidden/>
          </w:rPr>
          <w:instrText xml:space="preserve"> PAGEREF _Toc172905561 \h </w:instrText>
        </w:r>
        <w:r w:rsidR="007E4FF1">
          <w:rPr>
            <w:webHidden/>
          </w:rPr>
        </w:r>
        <w:r w:rsidR="007E4FF1">
          <w:rPr>
            <w:webHidden/>
          </w:rPr>
          <w:fldChar w:fldCharType="separate"/>
        </w:r>
        <w:r w:rsidR="00820B36">
          <w:rPr>
            <w:webHidden/>
          </w:rPr>
          <w:t>7</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62" w:history="1">
        <w:r w:rsidR="007E4FF1" w:rsidRPr="00E82D26">
          <w:rPr>
            <w:rStyle w:val="Hyperlink"/>
            <w:i/>
            <w:noProof/>
          </w:rPr>
          <w:t>2.2.1. Tổng quan NoSQL</w:t>
        </w:r>
        <w:r w:rsidR="007E4FF1">
          <w:rPr>
            <w:noProof/>
            <w:webHidden/>
          </w:rPr>
          <w:tab/>
        </w:r>
        <w:r w:rsidR="007E4FF1">
          <w:rPr>
            <w:noProof/>
            <w:webHidden/>
          </w:rPr>
          <w:fldChar w:fldCharType="begin"/>
        </w:r>
        <w:r w:rsidR="007E4FF1">
          <w:rPr>
            <w:noProof/>
            <w:webHidden/>
          </w:rPr>
          <w:instrText xml:space="preserve"> PAGEREF _Toc172905562 \h </w:instrText>
        </w:r>
        <w:r w:rsidR="007E4FF1">
          <w:rPr>
            <w:noProof/>
            <w:webHidden/>
          </w:rPr>
        </w:r>
        <w:r w:rsidR="007E4FF1">
          <w:rPr>
            <w:noProof/>
            <w:webHidden/>
          </w:rPr>
          <w:fldChar w:fldCharType="separate"/>
        </w:r>
        <w:r w:rsidR="00820B36">
          <w:rPr>
            <w:noProof/>
            <w:webHidden/>
          </w:rPr>
          <w:t>7</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63" w:history="1">
        <w:r w:rsidR="007E4FF1" w:rsidRPr="00E82D26">
          <w:rPr>
            <w:rStyle w:val="Hyperlink"/>
            <w:i/>
            <w:noProof/>
          </w:rPr>
          <w:t>2.2.2. Đặc điểm chính</w:t>
        </w:r>
        <w:r w:rsidR="007E4FF1">
          <w:rPr>
            <w:noProof/>
            <w:webHidden/>
          </w:rPr>
          <w:tab/>
        </w:r>
        <w:r w:rsidR="007E4FF1">
          <w:rPr>
            <w:noProof/>
            <w:webHidden/>
          </w:rPr>
          <w:fldChar w:fldCharType="begin"/>
        </w:r>
        <w:r w:rsidR="007E4FF1">
          <w:rPr>
            <w:noProof/>
            <w:webHidden/>
          </w:rPr>
          <w:instrText xml:space="preserve"> PAGEREF _Toc172905563 \h </w:instrText>
        </w:r>
        <w:r w:rsidR="007E4FF1">
          <w:rPr>
            <w:noProof/>
            <w:webHidden/>
          </w:rPr>
        </w:r>
        <w:r w:rsidR="007E4FF1">
          <w:rPr>
            <w:noProof/>
            <w:webHidden/>
          </w:rPr>
          <w:fldChar w:fldCharType="separate"/>
        </w:r>
        <w:r w:rsidR="00820B36">
          <w:rPr>
            <w:noProof/>
            <w:webHidden/>
          </w:rPr>
          <w:t>8</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64" w:history="1">
        <w:r w:rsidR="007E4FF1" w:rsidRPr="00E82D26">
          <w:rPr>
            <w:rStyle w:val="Hyperlink"/>
            <w:i/>
            <w:noProof/>
          </w:rPr>
          <w:t>2.2.3. Các dạng cơ sở dữ liệu NoSQL</w:t>
        </w:r>
        <w:r w:rsidR="007E4FF1">
          <w:rPr>
            <w:noProof/>
            <w:webHidden/>
          </w:rPr>
          <w:tab/>
        </w:r>
        <w:r w:rsidR="007E4FF1">
          <w:rPr>
            <w:noProof/>
            <w:webHidden/>
          </w:rPr>
          <w:fldChar w:fldCharType="begin"/>
        </w:r>
        <w:r w:rsidR="007E4FF1">
          <w:rPr>
            <w:noProof/>
            <w:webHidden/>
          </w:rPr>
          <w:instrText xml:space="preserve"> PAGEREF _Toc172905564 \h </w:instrText>
        </w:r>
        <w:r w:rsidR="007E4FF1">
          <w:rPr>
            <w:noProof/>
            <w:webHidden/>
          </w:rPr>
        </w:r>
        <w:r w:rsidR="007E4FF1">
          <w:rPr>
            <w:noProof/>
            <w:webHidden/>
          </w:rPr>
          <w:fldChar w:fldCharType="separate"/>
        </w:r>
        <w:r w:rsidR="00820B36">
          <w:rPr>
            <w:noProof/>
            <w:webHidden/>
          </w:rPr>
          <w:t>8</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65" w:history="1">
        <w:r w:rsidR="007E4FF1" w:rsidRPr="00E82D26">
          <w:rPr>
            <w:rStyle w:val="Hyperlink"/>
            <w:i/>
            <w:noProof/>
          </w:rPr>
          <w:t>2.2.4. Ưu điểm của NoSQL</w:t>
        </w:r>
        <w:r w:rsidR="007E4FF1">
          <w:rPr>
            <w:noProof/>
            <w:webHidden/>
          </w:rPr>
          <w:tab/>
        </w:r>
        <w:r w:rsidR="007E4FF1">
          <w:rPr>
            <w:noProof/>
            <w:webHidden/>
          </w:rPr>
          <w:fldChar w:fldCharType="begin"/>
        </w:r>
        <w:r w:rsidR="007E4FF1">
          <w:rPr>
            <w:noProof/>
            <w:webHidden/>
          </w:rPr>
          <w:instrText xml:space="preserve"> PAGEREF _Toc172905565 \h </w:instrText>
        </w:r>
        <w:r w:rsidR="007E4FF1">
          <w:rPr>
            <w:noProof/>
            <w:webHidden/>
          </w:rPr>
        </w:r>
        <w:r w:rsidR="007E4FF1">
          <w:rPr>
            <w:noProof/>
            <w:webHidden/>
          </w:rPr>
          <w:fldChar w:fldCharType="separate"/>
        </w:r>
        <w:r w:rsidR="00820B36">
          <w:rPr>
            <w:noProof/>
            <w:webHidden/>
          </w:rPr>
          <w:t>9</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66" w:history="1">
        <w:r w:rsidR="007E4FF1" w:rsidRPr="00E82D26">
          <w:rPr>
            <w:rStyle w:val="Hyperlink"/>
            <w:i/>
            <w:noProof/>
          </w:rPr>
          <w:t>2.2.5. Hạn chế của NoSQL</w:t>
        </w:r>
        <w:r w:rsidR="007E4FF1">
          <w:rPr>
            <w:noProof/>
            <w:webHidden/>
          </w:rPr>
          <w:tab/>
        </w:r>
        <w:r w:rsidR="007E4FF1">
          <w:rPr>
            <w:noProof/>
            <w:webHidden/>
          </w:rPr>
          <w:fldChar w:fldCharType="begin"/>
        </w:r>
        <w:r w:rsidR="007E4FF1">
          <w:rPr>
            <w:noProof/>
            <w:webHidden/>
          </w:rPr>
          <w:instrText xml:space="preserve"> PAGEREF _Toc172905566 \h </w:instrText>
        </w:r>
        <w:r w:rsidR="007E4FF1">
          <w:rPr>
            <w:noProof/>
            <w:webHidden/>
          </w:rPr>
        </w:r>
        <w:r w:rsidR="007E4FF1">
          <w:rPr>
            <w:noProof/>
            <w:webHidden/>
          </w:rPr>
          <w:fldChar w:fldCharType="separate"/>
        </w:r>
        <w:r w:rsidR="00820B36">
          <w:rPr>
            <w:noProof/>
            <w:webHidden/>
          </w:rPr>
          <w:t>9</w:t>
        </w:r>
        <w:r w:rsidR="007E4FF1">
          <w:rPr>
            <w:noProof/>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67" w:history="1">
        <w:r w:rsidR="007E4FF1" w:rsidRPr="00E82D26">
          <w:rPr>
            <w:rStyle w:val="Hyperlink"/>
          </w:rPr>
          <w:t>2.3. Tìm hiểu về MongoDB</w:t>
        </w:r>
        <w:r w:rsidR="007E4FF1">
          <w:rPr>
            <w:webHidden/>
          </w:rPr>
          <w:tab/>
        </w:r>
        <w:r w:rsidR="007E4FF1">
          <w:rPr>
            <w:webHidden/>
          </w:rPr>
          <w:fldChar w:fldCharType="begin"/>
        </w:r>
        <w:r w:rsidR="007E4FF1">
          <w:rPr>
            <w:webHidden/>
          </w:rPr>
          <w:instrText xml:space="preserve"> PAGEREF _Toc172905567 \h </w:instrText>
        </w:r>
        <w:r w:rsidR="007E4FF1">
          <w:rPr>
            <w:webHidden/>
          </w:rPr>
        </w:r>
        <w:r w:rsidR="007E4FF1">
          <w:rPr>
            <w:webHidden/>
          </w:rPr>
          <w:fldChar w:fldCharType="separate"/>
        </w:r>
        <w:r w:rsidR="00820B36">
          <w:rPr>
            <w:webHidden/>
          </w:rPr>
          <w:t>10</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68" w:history="1">
        <w:r w:rsidR="007E4FF1" w:rsidRPr="00E82D26">
          <w:rPr>
            <w:rStyle w:val="Hyperlink"/>
            <w:i/>
            <w:noProof/>
            <w:lang w:eastAsia="vi-VN"/>
          </w:rPr>
          <w:t>2.3.1. Tổng quan về MongoDB</w:t>
        </w:r>
        <w:r w:rsidR="007E4FF1">
          <w:rPr>
            <w:noProof/>
            <w:webHidden/>
          </w:rPr>
          <w:tab/>
        </w:r>
        <w:r w:rsidR="007E4FF1">
          <w:rPr>
            <w:noProof/>
            <w:webHidden/>
          </w:rPr>
          <w:fldChar w:fldCharType="begin"/>
        </w:r>
        <w:r w:rsidR="007E4FF1">
          <w:rPr>
            <w:noProof/>
            <w:webHidden/>
          </w:rPr>
          <w:instrText xml:space="preserve"> PAGEREF _Toc172905568 \h </w:instrText>
        </w:r>
        <w:r w:rsidR="007E4FF1">
          <w:rPr>
            <w:noProof/>
            <w:webHidden/>
          </w:rPr>
        </w:r>
        <w:r w:rsidR="007E4FF1">
          <w:rPr>
            <w:noProof/>
            <w:webHidden/>
          </w:rPr>
          <w:fldChar w:fldCharType="separate"/>
        </w:r>
        <w:r w:rsidR="00820B36">
          <w:rPr>
            <w:noProof/>
            <w:webHidden/>
          </w:rPr>
          <w:t>10</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69" w:history="1">
        <w:r w:rsidR="007E4FF1" w:rsidRPr="00E82D26">
          <w:rPr>
            <w:rStyle w:val="Hyperlink"/>
            <w:i/>
            <w:noProof/>
            <w:lang w:eastAsia="vi-VN"/>
          </w:rPr>
          <w:t>2.3.2. Ưu điểm của MongoDB</w:t>
        </w:r>
        <w:r w:rsidR="007E4FF1">
          <w:rPr>
            <w:noProof/>
            <w:webHidden/>
          </w:rPr>
          <w:tab/>
        </w:r>
        <w:r w:rsidR="007E4FF1">
          <w:rPr>
            <w:noProof/>
            <w:webHidden/>
          </w:rPr>
          <w:fldChar w:fldCharType="begin"/>
        </w:r>
        <w:r w:rsidR="007E4FF1">
          <w:rPr>
            <w:noProof/>
            <w:webHidden/>
          </w:rPr>
          <w:instrText xml:space="preserve"> PAGEREF _Toc172905569 \h </w:instrText>
        </w:r>
        <w:r w:rsidR="007E4FF1">
          <w:rPr>
            <w:noProof/>
            <w:webHidden/>
          </w:rPr>
        </w:r>
        <w:r w:rsidR="007E4FF1">
          <w:rPr>
            <w:noProof/>
            <w:webHidden/>
          </w:rPr>
          <w:fldChar w:fldCharType="separate"/>
        </w:r>
        <w:r w:rsidR="00820B36">
          <w:rPr>
            <w:noProof/>
            <w:webHidden/>
          </w:rPr>
          <w:t>11</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70" w:history="1">
        <w:r w:rsidR="007E4FF1" w:rsidRPr="00E82D26">
          <w:rPr>
            <w:rStyle w:val="Hyperlink"/>
            <w:i/>
            <w:noProof/>
            <w:lang w:eastAsia="vi-VN"/>
          </w:rPr>
          <w:t>2.3.3. Nhược điểm của MongoDB</w:t>
        </w:r>
        <w:r w:rsidR="007E4FF1">
          <w:rPr>
            <w:noProof/>
            <w:webHidden/>
          </w:rPr>
          <w:tab/>
        </w:r>
        <w:r w:rsidR="007E4FF1">
          <w:rPr>
            <w:noProof/>
            <w:webHidden/>
          </w:rPr>
          <w:fldChar w:fldCharType="begin"/>
        </w:r>
        <w:r w:rsidR="007E4FF1">
          <w:rPr>
            <w:noProof/>
            <w:webHidden/>
          </w:rPr>
          <w:instrText xml:space="preserve"> PAGEREF _Toc172905570 \h </w:instrText>
        </w:r>
        <w:r w:rsidR="007E4FF1">
          <w:rPr>
            <w:noProof/>
            <w:webHidden/>
          </w:rPr>
        </w:r>
        <w:r w:rsidR="007E4FF1">
          <w:rPr>
            <w:noProof/>
            <w:webHidden/>
          </w:rPr>
          <w:fldChar w:fldCharType="separate"/>
        </w:r>
        <w:r w:rsidR="00820B36">
          <w:rPr>
            <w:noProof/>
            <w:webHidden/>
          </w:rPr>
          <w:t>11</w:t>
        </w:r>
        <w:r w:rsidR="007E4FF1">
          <w:rPr>
            <w:noProof/>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71" w:history="1">
        <w:r w:rsidR="007E4FF1" w:rsidRPr="00E82D26">
          <w:rPr>
            <w:rStyle w:val="Hyperlink"/>
          </w:rPr>
          <w:t>2.4. Tìm hiểu về NodeJS</w:t>
        </w:r>
        <w:r w:rsidR="007E4FF1">
          <w:rPr>
            <w:webHidden/>
          </w:rPr>
          <w:tab/>
        </w:r>
        <w:r w:rsidR="007E4FF1">
          <w:rPr>
            <w:webHidden/>
          </w:rPr>
          <w:fldChar w:fldCharType="begin"/>
        </w:r>
        <w:r w:rsidR="007E4FF1">
          <w:rPr>
            <w:webHidden/>
          </w:rPr>
          <w:instrText xml:space="preserve"> PAGEREF _Toc172905571 \h </w:instrText>
        </w:r>
        <w:r w:rsidR="007E4FF1">
          <w:rPr>
            <w:webHidden/>
          </w:rPr>
        </w:r>
        <w:r w:rsidR="007E4FF1">
          <w:rPr>
            <w:webHidden/>
          </w:rPr>
          <w:fldChar w:fldCharType="separate"/>
        </w:r>
        <w:r w:rsidR="00820B36">
          <w:rPr>
            <w:webHidden/>
          </w:rPr>
          <w:t>12</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72" w:history="1">
        <w:r w:rsidR="007E4FF1" w:rsidRPr="00E82D26">
          <w:rPr>
            <w:rStyle w:val="Hyperlink"/>
            <w:i/>
            <w:noProof/>
            <w:lang w:eastAsia="vi-VN"/>
          </w:rPr>
          <w:t>2.4.1. Tổng quan về NodeJS</w:t>
        </w:r>
        <w:r w:rsidR="007E4FF1">
          <w:rPr>
            <w:noProof/>
            <w:webHidden/>
          </w:rPr>
          <w:tab/>
        </w:r>
        <w:r w:rsidR="007E4FF1">
          <w:rPr>
            <w:noProof/>
            <w:webHidden/>
          </w:rPr>
          <w:fldChar w:fldCharType="begin"/>
        </w:r>
        <w:r w:rsidR="007E4FF1">
          <w:rPr>
            <w:noProof/>
            <w:webHidden/>
          </w:rPr>
          <w:instrText xml:space="preserve"> PAGEREF _Toc172905572 \h </w:instrText>
        </w:r>
        <w:r w:rsidR="007E4FF1">
          <w:rPr>
            <w:noProof/>
            <w:webHidden/>
          </w:rPr>
        </w:r>
        <w:r w:rsidR="007E4FF1">
          <w:rPr>
            <w:noProof/>
            <w:webHidden/>
          </w:rPr>
          <w:fldChar w:fldCharType="separate"/>
        </w:r>
        <w:r w:rsidR="00820B36">
          <w:rPr>
            <w:noProof/>
            <w:webHidden/>
          </w:rPr>
          <w:t>12</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73" w:history="1">
        <w:r w:rsidR="007E4FF1" w:rsidRPr="00E82D26">
          <w:rPr>
            <w:rStyle w:val="Hyperlink"/>
            <w:i/>
            <w:noProof/>
            <w:lang w:eastAsia="vi-VN"/>
          </w:rPr>
          <w:t>2.4.2. Ưu điểm của NodeJS</w:t>
        </w:r>
        <w:r w:rsidR="007E4FF1">
          <w:rPr>
            <w:noProof/>
            <w:webHidden/>
          </w:rPr>
          <w:tab/>
        </w:r>
        <w:r w:rsidR="007E4FF1">
          <w:rPr>
            <w:noProof/>
            <w:webHidden/>
          </w:rPr>
          <w:fldChar w:fldCharType="begin"/>
        </w:r>
        <w:r w:rsidR="007E4FF1">
          <w:rPr>
            <w:noProof/>
            <w:webHidden/>
          </w:rPr>
          <w:instrText xml:space="preserve"> PAGEREF _Toc172905573 \h </w:instrText>
        </w:r>
        <w:r w:rsidR="007E4FF1">
          <w:rPr>
            <w:noProof/>
            <w:webHidden/>
          </w:rPr>
        </w:r>
        <w:r w:rsidR="007E4FF1">
          <w:rPr>
            <w:noProof/>
            <w:webHidden/>
          </w:rPr>
          <w:fldChar w:fldCharType="separate"/>
        </w:r>
        <w:r w:rsidR="00820B36">
          <w:rPr>
            <w:noProof/>
            <w:webHidden/>
          </w:rPr>
          <w:t>13</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74" w:history="1">
        <w:r w:rsidR="007E4FF1" w:rsidRPr="00E82D26">
          <w:rPr>
            <w:rStyle w:val="Hyperlink"/>
            <w:i/>
            <w:noProof/>
            <w:lang w:eastAsia="vi-VN"/>
          </w:rPr>
          <w:t>2.4.3. Nhược điểm của NodeJS</w:t>
        </w:r>
        <w:r w:rsidR="007E4FF1">
          <w:rPr>
            <w:noProof/>
            <w:webHidden/>
          </w:rPr>
          <w:tab/>
        </w:r>
        <w:r w:rsidR="007E4FF1">
          <w:rPr>
            <w:noProof/>
            <w:webHidden/>
          </w:rPr>
          <w:fldChar w:fldCharType="begin"/>
        </w:r>
        <w:r w:rsidR="007E4FF1">
          <w:rPr>
            <w:noProof/>
            <w:webHidden/>
          </w:rPr>
          <w:instrText xml:space="preserve"> PAGEREF _Toc172905574 \h </w:instrText>
        </w:r>
        <w:r w:rsidR="007E4FF1">
          <w:rPr>
            <w:noProof/>
            <w:webHidden/>
          </w:rPr>
        </w:r>
        <w:r w:rsidR="007E4FF1">
          <w:rPr>
            <w:noProof/>
            <w:webHidden/>
          </w:rPr>
          <w:fldChar w:fldCharType="separate"/>
        </w:r>
        <w:r w:rsidR="00820B36">
          <w:rPr>
            <w:noProof/>
            <w:webHidden/>
          </w:rPr>
          <w:t>14</w:t>
        </w:r>
        <w:r w:rsidR="007E4FF1">
          <w:rPr>
            <w:noProof/>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75" w:history="1">
        <w:r w:rsidR="007E4FF1" w:rsidRPr="00E82D26">
          <w:rPr>
            <w:rStyle w:val="Hyperlink"/>
          </w:rPr>
          <w:t>2.5. Tìm hiểu về Resful API</w:t>
        </w:r>
        <w:r w:rsidR="007E4FF1">
          <w:rPr>
            <w:webHidden/>
          </w:rPr>
          <w:tab/>
        </w:r>
        <w:r w:rsidR="007E4FF1">
          <w:rPr>
            <w:webHidden/>
          </w:rPr>
          <w:fldChar w:fldCharType="begin"/>
        </w:r>
        <w:r w:rsidR="007E4FF1">
          <w:rPr>
            <w:webHidden/>
          </w:rPr>
          <w:instrText xml:space="preserve"> PAGEREF _Toc172905575 \h </w:instrText>
        </w:r>
        <w:r w:rsidR="007E4FF1">
          <w:rPr>
            <w:webHidden/>
          </w:rPr>
        </w:r>
        <w:r w:rsidR="007E4FF1">
          <w:rPr>
            <w:webHidden/>
          </w:rPr>
          <w:fldChar w:fldCharType="separate"/>
        </w:r>
        <w:r w:rsidR="00820B36">
          <w:rPr>
            <w:webHidden/>
          </w:rPr>
          <w:t>15</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76" w:history="1">
        <w:r w:rsidR="007E4FF1" w:rsidRPr="00E82D26">
          <w:rPr>
            <w:rStyle w:val="Hyperlink"/>
            <w:i/>
            <w:noProof/>
            <w:lang w:eastAsia="vi-VN"/>
          </w:rPr>
          <w:t>2.5.1. Tổng quan về Resful API</w:t>
        </w:r>
        <w:r w:rsidR="007E4FF1">
          <w:rPr>
            <w:noProof/>
            <w:webHidden/>
          </w:rPr>
          <w:tab/>
        </w:r>
        <w:r w:rsidR="007E4FF1">
          <w:rPr>
            <w:noProof/>
            <w:webHidden/>
          </w:rPr>
          <w:fldChar w:fldCharType="begin"/>
        </w:r>
        <w:r w:rsidR="007E4FF1">
          <w:rPr>
            <w:noProof/>
            <w:webHidden/>
          </w:rPr>
          <w:instrText xml:space="preserve"> PAGEREF _Toc172905576 \h </w:instrText>
        </w:r>
        <w:r w:rsidR="007E4FF1">
          <w:rPr>
            <w:noProof/>
            <w:webHidden/>
          </w:rPr>
        </w:r>
        <w:r w:rsidR="007E4FF1">
          <w:rPr>
            <w:noProof/>
            <w:webHidden/>
          </w:rPr>
          <w:fldChar w:fldCharType="separate"/>
        </w:r>
        <w:r w:rsidR="00820B36">
          <w:rPr>
            <w:noProof/>
            <w:webHidden/>
          </w:rPr>
          <w:t>15</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77" w:history="1">
        <w:r w:rsidR="007E4FF1" w:rsidRPr="00E82D26">
          <w:rPr>
            <w:rStyle w:val="Hyperlink"/>
            <w:i/>
            <w:noProof/>
            <w:lang w:eastAsia="vi-VN"/>
          </w:rPr>
          <w:t>2.5.2. Các thành phần của Resful API</w:t>
        </w:r>
        <w:r w:rsidR="007E4FF1">
          <w:rPr>
            <w:noProof/>
            <w:webHidden/>
          </w:rPr>
          <w:tab/>
        </w:r>
        <w:r w:rsidR="007E4FF1">
          <w:rPr>
            <w:noProof/>
            <w:webHidden/>
          </w:rPr>
          <w:fldChar w:fldCharType="begin"/>
        </w:r>
        <w:r w:rsidR="007E4FF1">
          <w:rPr>
            <w:noProof/>
            <w:webHidden/>
          </w:rPr>
          <w:instrText xml:space="preserve"> PAGEREF _Toc172905577 \h </w:instrText>
        </w:r>
        <w:r w:rsidR="007E4FF1">
          <w:rPr>
            <w:noProof/>
            <w:webHidden/>
          </w:rPr>
        </w:r>
        <w:r w:rsidR="007E4FF1">
          <w:rPr>
            <w:noProof/>
            <w:webHidden/>
          </w:rPr>
          <w:fldChar w:fldCharType="separate"/>
        </w:r>
        <w:r w:rsidR="00820B36">
          <w:rPr>
            <w:noProof/>
            <w:webHidden/>
          </w:rPr>
          <w:t>16</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78" w:history="1">
        <w:r w:rsidR="007E4FF1" w:rsidRPr="00E82D26">
          <w:rPr>
            <w:rStyle w:val="Hyperlink"/>
            <w:i/>
            <w:noProof/>
            <w:lang w:eastAsia="vi-VN"/>
          </w:rPr>
          <w:t>2.5.3. Các phương thức của Resful API</w:t>
        </w:r>
        <w:r w:rsidR="007E4FF1">
          <w:rPr>
            <w:noProof/>
            <w:webHidden/>
          </w:rPr>
          <w:tab/>
        </w:r>
        <w:r w:rsidR="007E4FF1">
          <w:rPr>
            <w:noProof/>
            <w:webHidden/>
          </w:rPr>
          <w:fldChar w:fldCharType="begin"/>
        </w:r>
        <w:r w:rsidR="007E4FF1">
          <w:rPr>
            <w:noProof/>
            <w:webHidden/>
          </w:rPr>
          <w:instrText xml:space="preserve"> PAGEREF _Toc172905578 \h </w:instrText>
        </w:r>
        <w:r w:rsidR="007E4FF1">
          <w:rPr>
            <w:noProof/>
            <w:webHidden/>
          </w:rPr>
        </w:r>
        <w:r w:rsidR="007E4FF1">
          <w:rPr>
            <w:noProof/>
            <w:webHidden/>
          </w:rPr>
          <w:fldChar w:fldCharType="separate"/>
        </w:r>
        <w:r w:rsidR="00820B36">
          <w:rPr>
            <w:noProof/>
            <w:webHidden/>
          </w:rPr>
          <w:t>16</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79" w:history="1">
        <w:r w:rsidR="007E4FF1" w:rsidRPr="00E82D26">
          <w:rPr>
            <w:rStyle w:val="Hyperlink"/>
            <w:i/>
            <w:noProof/>
            <w:lang w:eastAsia="vi-VN"/>
          </w:rPr>
          <w:t>2.5.4. Các trạng thái của Resful API</w:t>
        </w:r>
        <w:r w:rsidR="007E4FF1">
          <w:rPr>
            <w:noProof/>
            <w:webHidden/>
          </w:rPr>
          <w:tab/>
        </w:r>
        <w:r w:rsidR="007E4FF1">
          <w:rPr>
            <w:noProof/>
            <w:webHidden/>
          </w:rPr>
          <w:fldChar w:fldCharType="begin"/>
        </w:r>
        <w:r w:rsidR="007E4FF1">
          <w:rPr>
            <w:noProof/>
            <w:webHidden/>
          </w:rPr>
          <w:instrText xml:space="preserve"> PAGEREF _Toc172905579 \h </w:instrText>
        </w:r>
        <w:r w:rsidR="007E4FF1">
          <w:rPr>
            <w:noProof/>
            <w:webHidden/>
          </w:rPr>
        </w:r>
        <w:r w:rsidR="007E4FF1">
          <w:rPr>
            <w:noProof/>
            <w:webHidden/>
          </w:rPr>
          <w:fldChar w:fldCharType="separate"/>
        </w:r>
        <w:r w:rsidR="00820B36">
          <w:rPr>
            <w:noProof/>
            <w:webHidden/>
          </w:rPr>
          <w:t>17</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80" w:history="1">
        <w:r w:rsidR="007E4FF1" w:rsidRPr="00E82D26">
          <w:rPr>
            <w:rStyle w:val="Hyperlink"/>
            <w:i/>
            <w:noProof/>
            <w:lang w:eastAsia="vi-VN"/>
          </w:rPr>
          <w:t>2.5.5. Ưu điểm của Resful API</w:t>
        </w:r>
        <w:r w:rsidR="007E4FF1">
          <w:rPr>
            <w:noProof/>
            <w:webHidden/>
          </w:rPr>
          <w:tab/>
        </w:r>
        <w:r w:rsidR="007E4FF1">
          <w:rPr>
            <w:noProof/>
            <w:webHidden/>
          </w:rPr>
          <w:fldChar w:fldCharType="begin"/>
        </w:r>
        <w:r w:rsidR="007E4FF1">
          <w:rPr>
            <w:noProof/>
            <w:webHidden/>
          </w:rPr>
          <w:instrText xml:space="preserve"> PAGEREF _Toc172905580 \h </w:instrText>
        </w:r>
        <w:r w:rsidR="007E4FF1">
          <w:rPr>
            <w:noProof/>
            <w:webHidden/>
          </w:rPr>
        </w:r>
        <w:r w:rsidR="007E4FF1">
          <w:rPr>
            <w:noProof/>
            <w:webHidden/>
          </w:rPr>
          <w:fldChar w:fldCharType="separate"/>
        </w:r>
        <w:r w:rsidR="00820B36">
          <w:rPr>
            <w:noProof/>
            <w:webHidden/>
          </w:rPr>
          <w:t>18</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81" w:history="1">
        <w:r w:rsidR="007E4FF1" w:rsidRPr="00E82D26">
          <w:rPr>
            <w:rStyle w:val="Hyperlink"/>
            <w:i/>
            <w:noProof/>
            <w:lang w:eastAsia="vi-VN"/>
          </w:rPr>
          <w:t>2.5.6. Nhược diểm của Resful API</w:t>
        </w:r>
        <w:r w:rsidR="007E4FF1">
          <w:rPr>
            <w:noProof/>
            <w:webHidden/>
          </w:rPr>
          <w:tab/>
        </w:r>
        <w:r w:rsidR="007E4FF1">
          <w:rPr>
            <w:noProof/>
            <w:webHidden/>
          </w:rPr>
          <w:fldChar w:fldCharType="begin"/>
        </w:r>
        <w:r w:rsidR="007E4FF1">
          <w:rPr>
            <w:noProof/>
            <w:webHidden/>
          </w:rPr>
          <w:instrText xml:space="preserve"> PAGEREF _Toc172905581 \h </w:instrText>
        </w:r>
        <w:r w:rsidR="007E4FF1">
          <w:rPr>
            <w:noProof/>
            <w:webHidden/>
          </w:rPr>
        </w:r>
        <w:r w:rsidR="007E4FF1">
          <w:rPr>
            <w:noProof/>
            <w:webHidden/>
          </w:rPr>
          <w:fldChar w:fldCharType="separate"/>
        </w:r>
        <w:r w:rsidR="00820B36">
          <w:rPr>
            <w:noProof/>
            <w:webHidden/>
          </w:rPr>
          <w:t>19</w:t>
        </w:r>
        <w:r w:rsidR="007E4FF1">
          <w:rPr>
            <w:noProof/>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82" w:history="1">
        <w:r w:rsidR="007E4FF1" w:rsidRPr="00E82D26">
          <w:rPr>
            <w:rStyle w:val="Hyperlink"/>
          </w:rPr>
          <w:t>2.6. Tìm hiểu Framework ReactJS</w:t>
        </w:r>
        <w:r w:rsidR="007E4FF1">
          <w:rPr>
            <w:webHidden/>
          </w:rPr>
          <w:tab/>
        </w:r>
        <w:r w:rsidR="007E4FF1">
          <w:rPr>
            <w:webHidden/>
          </w:rPr>
          <w:fldChar w:fldCharType="begin"/>
        </w:r>
        <w:r w:rsidR="007E4FF1">
          <w:rPr>
            <w:webHidden/>
          </w:rPr>
          <w:instrText xml:space="preserve"> PAGEREF _Toc172905582 \h </w:instrText>
        </w:r>
        <w:r w:rsidR="007E4FF1">
          <w:rPr>
            <w:webHidden/>
          </w:rPr>
        </w:r>
        <w:r w:rsidR="007E4FF1">
          <w:rPr>
            <w:webHidden/>
          </w:rPr>
          <w:fldChar w:fldCharType="separate"/>
        </w:r>
        <w:r w:rsidR="00820B36">
          <w:rPr>
            <w:webHidden/>
          </w:rPr>
          <w:t>20</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83" w:history="1">
        <w:r w:rsidR="007E4FF1" w:rsidRPr="00E82D26">
          <w:rPr>
            <w:rStyle w:val="Hyperlink"/>
            <w:i/>
            <w:noProof/>
            <w:lang w:eastAsia="vi-VN"/>
          </w:rPr>
          <w:t>2.6.1. Tổng quan về ReactJS</w:t>
        </w:r>
        <w:r w:rsidR="007E4FF1">
          <w:rPr>
            <w:noProof/>
            <w:webHidden/>
          </w:rPr>
          <w:tab/>
        </w:r>
        <w:r w:rsidR="007E4FF1">
          <w:rPr>
            <w:noProof/>
            <w:webHidden/>
          </w:rPr>
          <w:fldChar w:fldCharType="begin"/>
        </w:r>
        <w:r w:rsidR="007E4FF1">
          <w:rPr>
            <w:noProof/>
            <w:webHidden/>
          </w:rPr>
          <w:instrText xml:space="preserve"> PAGEREF _Toc172905583 \h </w:instrText>
        </w:r>
        <w:r w:rsidR="007E4FF1">
          <w:rPr>
            <w:noProof/>
            <w:webHidden/>
          </w:rPr>
        </w:r>
        <w:r w:rsidR="007E4FF1">
          <w:rPr>
            <w:noProof/>
            <w:webHidden/>
          </w:rPr>
          <w:fldChar w:fldCharType="separate"/>
        </w:r>
        <w:r w:rsidR="00820B36">
          <w:rPr>
            <w:noProof/>
            <w:webHidden/>
          </w:rPr>
          <w:t>20</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84" w:history="1">
        <w:r w:rsidR="007E4FF1" w:rsidRPr="00E82D26">
          <w:rPr>
            <w:rStyle w:val="Hyperlink"/>
            <w:i/>
            <w:noProof/>
            <w:lang w:eastAsia="vi-VN"/>
          </w:rPr>
          <w:t>2.6.2. Ưu điểm của ReactJS</w:t>
        </w:r>
        <w:r w:rsidR="007E4FF1">
          <w:rPr>
            <w:noProof/>
            <w:webHidden/>
          </w:rPr>
          <w:tab/>
        </w:r>
        <w:r w:rsidR="007E4FF1">
          <w:rPr>
            <w:noProof/>
            <w:webHidden/>
          </w:rPr>
          <w:fldChar w:fldCharType="begin"/>
        </w:r>
        <w:r w:rsidR="007E4FF1">
          <w:rPr>
            <w:noProof/>
            <w:webHidden/>
          </w:rPr>
          <w:instrText xml:space="preserve"> PAGEREF _Toc172905584 \h </w:instrText>
        </w:r>
        <w:r w:rsidR="007E4FF1">
          <w:rPr>
            <w:noProof/>
            <w:webHidden/>
          </w:rPr>
        </w:r>
        <w:r w:rsidR="007E4FF1">
          <w:rPr>
            <w:noProof/>
            <w:webHidden/>
          </w:rPr>
          <w:fldChar w:fldCharType="separate"/>
        </w:r>
        <w:r w:rsidR="00820B36">
          <w:rPr>
            <w:noProof/>
            <w:webHidden/>
          </w:rPr>
          <w:t>21</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85" w:history="1">
        <w:r w:rsidR="007E4FF1" w:rsidRPr="00E82D26">
          <w:rPr>
            <w:rStyle w:val="Hyperlink"/>
            <w:i/>
            <w:noProof/>
            <w:lang w:eastAsia="vi-VN"/>
          </w:rPr>
          <w:t>2.6.3. Nhược diểm của ReactJS</w:t>
        </w:r>
        <w:r w:rsidR="007E4FF1">
          <w:rPr>
            <w:noProof/>
            <w:webHidden/>
          </w:rPr>
          <w:tab/>
        </w:r>
        <w:r w:rsidR="007E4FF1">
          <w:rPr>
            <w:noProof/>
            <w:webHidden/>
          </w:rPr>
          <w:fldChar w:fldCharType="begin"/>
        </w:r>
        <w:r w:rsidR="007E4FF1">
          <w:rPr>
            <w:noProof/>
            <w:webHidden/>
          </w:rPr>
          <w:instrText xml:space="preserve"> PAGEREF _Toc172905585 \h </w:instrText>
        </w:r>
        <w:r w:rsidR="007E4FF1">
          <w:rPr>
            <w:noProof/>
            <w:webHidden/>
          </w:rPr>
        </w:r>
        <w:r w:rsidR="007E4FF1">
          <w:rPr>
            <w:noProof/>
            <w:webHidden/>
          </w:rPr>
          <w:fldChar w:fldCharType="separate"/>
        </w:r>
        <w:r w:rsidR="00820B36">
          <w:rPr>
            <w:noProof/>
            <w:webHidden/>
          </w:rPr>
          <w:t>22</w:t>
        </w:r>
        <w:r w:rsidR="007E4FF1">
          <w:rPr>
            <w:noProof/>
            <w:webHidden/>
          </w:rPr>
          <w:fldChar w:fldCharType="end"/>
        </w:r>
      </w:hyperlink>
    </w:p>
    <w:p w:rsidR="007E4FF1" w:rsidRDefault="00317973" w:rsidP="007E4FF1">
      <w:pPr>
        <w:pStyle w:val="TOC1"/>
        <w:tabs>
          <w:tab w:val="left" w:pos="1760"/>
        </w:tabs>
        <w:spacing w:line="360" w:lineRule="auto"/>
        <w:rPr>
          <w:rFonts w:asciiTheme="minorHAnsi" w:eastAsiaTheme="minorEastAsia" w:hAnsiTheme="minorHAnsi" w:cstheme="minorBidi"/>
          <w:b w:val="0"/>
          <w:sz w:val="22"/>
          <w:szCs w:val="22"/>
        </w:rPr>
      </w:pPr>
      <w:hyperlink w:anchor="_Toc172905586" w:history="1">
        <w:r w:rsidR="007E4FF1" w:rsidRPr="00E82D26">
          <w:rPr>
            <w:rStyle w:val="Hyperlink"/>
          </w:rPr>
          <w:t>CHƯƠNG 3.</w:t>
        </w:r>
        <w:r w:rsidR="007E4FF1">
          <w:rPr>
            <w:rFonts w:asciiTheme="minorHAnsi" w:eastAsiaTheme="minorEastAsia" w:hAnsiTheme="minorHAnsi" w:cstheme="minorBidi"/>
            <w:b w:val="0"/>
            <w:sz w:val="22"/>
            <w:szCs w:val="22"/>
          </w:rPr>
          <w:tab/>
        </w:r>
        <w:r w:rsidR="007E4FF1" w:rsidRPr="00E82D26">
          <w:rPr>
            <w:rStyle w:val="Hyperlink"/>
          </w:rPr>
          <w:t>HIỆN THỰC HÓA NGHIÊN CỨU</w:t>
        </w:r>
        <w:r w:rsidR="007E4FF1">
          <w:rPr>
            <w:webHidden/>
          </w:rPr>
          <w:tab/>
        </w:r>
        <w:r w:rsidR="007E4FF1">
          <w:rPr>
            <w:webHidden/>
          </w:rPr>
          <w:fldChar w:fldCharType="begin"/>
        </w:r>
        <w:r w:rsidR="007E4FF1">
          <w:rPr>
            <w:webHidden/>
          </w:rPr>
          <w:instrText xml:space="preserve"> PAGEREF _Toc172905586 \h </w:instrText>
        </w:r>
        <w:r w:rsidR="007E4FF1">
          <w:rPr>
            <w:webHidden/>
          </w:rPr>
        </w:r>
        <w:r w:rsidR="007E4FF1">
          <w:rPr>
            <w:webHidden/>
          </w:rPr>
          <w:fldChar w:fldCharType="separate"/>
        </w:r>
        <w:r w:rsidR="00820B36">
          <w:rPr>
            <w:webHidden/>
          </w:rPr>
          <w:t>23</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87" w:history="1">
        <w:r w:rsidR="007E4FF1" w:rsidRPr="00E82D26">
          <w:rPr>
            <w:rStyle w:val="Hyperlink"/>
            <w:rFonts w:eastAsia="SimSun"/>
          </w:rPr>
          <w:t>3.1. Mô tả bài toán</w:t>
        </w:r>
        <w:r w:rsidR="007E4FF1">
          <w:rPr>
            <w:webHidden/>
          </w:rPr>
          <w:tab/>
        </w:r>
        <w:r w:rsidR="007E4FF1">
          <w:rPr>
            <w:webHidden/>
          </w:rPr>
          <w:fldChar w:fldCharType="begin"/>
        </w:r>
        <w:r w:rsidR="007E4FF1">
          <w:rPr>
            <w:webHidden/>
          </w:rPr>
          <w:instrText xml:space="preserve"> PAGEREF _Toc172905587 \h </w:instrText>
        </w:r>
        <w:r w:rsidR="007E4FF1">
          <w:rPr>
            <w:webHidden/>
          </w:rPr>
        </w:r>
        <w:r w:rsidR="007E4FF1">
          <w:rPr>
            <w:webHidden/>
          </w:rPr>
          <w:fldChar w:fldCharType="separate"/>
        </w:r>
        <w:r w:rsidR="00820B36">
          <w:rPr>
            <w:webHidden/>
          </w:rPr>
          <w:t>23</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88" w:history="1">
        <w:r w:rsidR="007E4FF1" w:rsidRPr="00E82D26">
          <w:rPr>
            <w:rStyle w:val="Hyperlink"/>
          </w:rPr>
          <w:t>3.2. Đặc tả hệ thống</w:t>
        </w:r>
        <w:r w:rsidR="007E4FF1">
          <w:rPr>
            <w:webHidden/>
          </w:rPr>
          <w:tab/>
        </w:r>
        <w:r w:rsidR="007E4FF1">
          <w:rPr>
            <w:webHidden/>
          </w:rPr>
          <w:fldChar w:fldCharType="begin"/>
        </w:r>
        <w:r w:rsidR="007E4FF1">
          <w:rPr>
            <w:webHidden/>
          </w:rPr>
          <w:instrText xml:space="preserve"> PAGEREF _Toc172905588 \h </w:instrText>
        </w:r>
        <w:r w:rsidR="007E4FF1">
          <w:rPr>
            <w:webHidden/>
          </w:rPr>
        </w:r>
        <w:r w:rsidR="007E4FF1">
          <w:rPr>
            <w:webHidden/>
          </w:rPr>
          <w:fldChar w:fldCharType="separate"/>
        </w:r>
        <w:r w:rsidR="00820B36">
          <w:rPr>
            <w:webHidden/>
          </w:rPr>
          <w:t>24</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89" w:history="1">
        <w:r w:rsidR="007E4FF1" w:rsidRPr="00E82D26">
          <w:rPr>
            <w:rStyle w:val="Hyperlink"/>
          </w:rPr>
          <w:t>3.3. Lược đồ dữ liệu của đặc sản</w:t>
        </w:r>
        <w:r w:rsidR="007E4FF1">
          <w:rPr>
            <w:webHidden/>
          </w:rPr>
          <w:tab/>
        </w:r>
        <w:r w:rsidR="007E4FF1">
          <w:rPr>
            <w:webHidden/>
          </w:rPr>
          <w:fldChar w:fldCharType="begin"/>
        </w:r>
        <w:r w:rsidR="007E4FF1">
          <w:rPr>
            <w:webHidden/>
          </w:rPr>
          <w:instrText xml:space="preserve"> PAGEREF _Toc172905589 \h </w:instrText>
        </w:r>
        <w:r w:rsidR="007E4FF1">
          <w:rPr>
            <w:webHidden/>
          </w:rPr>
        </w:r>
        <w:r w:rsidR="007E4FF1">
          <w:rPr>
            <w:webHidden/>
          </w:rPr>
          <w:fldChar w:fldCharType="separate"/>
        </w:r>
        <w:r w:rsidR="00820B36">
          <w:rPr>
            <w:webHidden/>
          </w:rPr>
          <w:t>26</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90" w:history="1">
        <w:r w:rsidR="007E4FF1" w:rsidRPr="00E82D26">
          <w:rPr>
            <w:rStyle w:val="Hyperlink"/>
          </w:rPr>
          <w:t>3.4. Cài đặt MongoDB và nhập dữ liệu</w:t>
        </w:r>
        <w:r w:rsidR="007E4FF1">
          <w:rPr>
            <w:webHidden/>
          </w:rPr>
          <w:tab/>
        </w:r>
        <w:r w:rsidR="007E4FF1">
          <w:rPr>
            <w:webHidden/>
          </w:rPr>
          <w:fldChar w:fldCharType="begin"/>
        </w:r>
        <w:r w:rsidR="007E4FF1">
          <w:rPr>
            <w:webHidden/>
          </w:rPr>
          <w:instrText xml:space="preserve"> PAGEREF _Toc172905590 \h </w:instrText>
        </w:r>
        <w:r w:rsidR="007E4FF1">
          <w:rPr>
            <w:webHidden/>
          </w:rPr>
        </w:r>
        <w:r w:rsidR="007E4FF1">
          <w:rPr>
            <w:webHidden/>
          </w:rPr>
          <w:fldChar w:fldCharType="separate"/>
        </w:r>
        <w:r w:rsidR="00820B36">
          <w:rPr>
            <w:webHidden/>
          </w:rPr>
          <w:t>29</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91" w:history="1">
        <w:r w:rsidR="007E4FF1" w:rsidRPr="00E82D26">
          <w:rPr>
            <w:rStyle w:val="Hyperlink"/>
            <w:i/>
            <w:noProof/>
          </w:rPr>
          <w:t>3.4.1. Cài đặt MongoDB</w:t>
        </w:r>
        <w:r w:rsidR="007E4FF1">
          <w:rPr>
            <w:noProof/>
            <w:webHidden/>
          </w:rPr>
          <w:tab/>
        </w:r>
        <w:r w:rsidR="007E4FF1">
          <w:rPr>
            <w:noProof/>
            <w:webHidden/>
          </w:rPr>
          <w:fldChar w:fldCharType="begin"/>
        </w:r>
        <w:r w:rsidR="007E4FF1">
          <w:rPr>
            <w:noProof/>
            <w:webHidden/>
          </w:rPr>
          <w:instrText xml:space="preserve"> PAGEREF _Toc172905591 \h </w:instrText>
        </w:r>
        <w:r w:rsidR="007E4FF1">
          <w:rPr>
            <w:noProof/>
            <w:webHidden/>
          </w:rPr>
        </w:r>
        <w:r w:rsidR="007E4FF1">
          <w:rPr>
            <w:noProof/>
            <w:webHidden/>
          </w:rPr>
          <w:fldChar w:fldCharType="separate"/>
        </w:r>
        <w:r w:rsidR="00820B36">
          <w:rPr>
            <w:noProof/>
            <w:webHidden/>
          </w:rPr>
          <w:t>29</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92" w:history="1">
        <w:r w:rsidR="007E4FF1" w:rsidRPr="00E82D26">
          <w:rPr>
            <w:rStyle w:val="Hyperlink"/>
            <w:i/>
            <w:noProof/>
          </w:rPr>
          <w:t>3.4.2. Cài đặt MongoDB Compass</w:t>
        </w:r>
        <w:r w:rsidR="007E4FF1">
          <w:rPr>
            <w:noProof/>
            <w:webHidden/>
          </w:rPr>
          <w:tab/>
        </w:r>
        <w:r w:rsidR="007E4FF1">
          <w:rPr>
            <w:noProof/>
            <w:webHidden/>
          </w:rPr>
          <w:fldChar w:fldCharType="begin"/>
        </w:r>
        <w:r w:rsidR="007E4FF1">
          <w:rPr>
            <w:noProof/>
            <w:webHidden/>
          </w:rPr>
          <w:instrText xml:space="preserve"> PAGEREF _Toc172905592 \h </w:instrText>
        </w:r>
        <w:r w:rsidR="007E4FF1">
          <w:rPr>
            <w:noProof/>
            <w:webHidden/>
          </w:rPr>
        </w:r>
        <w:r w:rsidR="007E4FF1">
          <w:rPr>
            <w:noProof/>
            <w:webHidden/>
          </w:rPr>
          <w:fldChar w:fldCharType="separate"/>
        </w:r>
        <w:r w:rsidR="00820B36">
          <w:rPr>
            <w:noProof/>
            <w:webHidden/>
          </w:rPr>
          <w:t>29</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93" w:history="1">
        <w:r w:rsidR="007E4FF1" w:rsidRPr="00E82D26">
          <w:rPr>
            <w:rStyle w:val="Hyperlink"/>
            <w:i/>
            <w:noProof/>
          </w:rPr>
          <w:t>3.4.3. Nhập dữ liệu vào MongoDB Compass</w:t>
        </w:r>
        <w:r w:rsidR="007E4FF1">
          <w:rPr>
            <w:noProof/>
            <w:webHidden/>
          </w:rPr>
          <w:tab/>
        </w:r>
        <w:r w:rsidR="007E4FF1">
          <w:rPr>
            <w:noProof/>
            <w:webHidden/>
          </w:rPr>
          <w:fldChar w:fldCharType="begin"/>
        </w:r>
        <w:r w:rsidR="007E4FF1">
          <w:rPr>
            <w:noProof/>
            <w:webHidden/>
          </w:rPr>
          <w:instrText xml:space="preserve"> PAGEREF _Toc172905593 \h </w:instrText>
        </w:r>
        <w:r w:rsidR="007E4FF1">
          <w:rPr>
            <w:noProof/>
            <w:webHidden/>
          </w:rPr>
        </w:r>
        <w:r w:rsidR="007E4FF1">
          <w:rPr>
            <w:noProof/>
            <w:webHidden/>
          </w:rPr>
          <w:fldChar w:fldCharType="separate"/>
        </w:r>
        <w:r w:rsidR="00820B36">
          <w:rPr>
            <w:noProof/>
            <w:webHidden/>
          </w:rPr>
          <w:t>30</w:t>
        </w:r>
        <w:r w:rsidR="007E4FF1">
          <w:rPr>
            <w:noProof/>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94" w:history="1">
        <w:r w:rsidR="007E4FF1" w:rsidRPr="00E82D26">
          <w:rPr>
            <w:rStyle w:val="Hyperlink"/>
          </w:rPr>
          <w:t>3.5. Xây dựng Back-end</w:t>
        </w:r>
        <w:r w:rsidR="007E4FF1">
          <w:rPr>
            <w:webHidden/>
          </w:rPr>
          <w:tab/>
        </w:r>
        <w:r w:rsidR="007E4FF1">
          <w:rPr>
            <w:webHidden/>
          </w:rPr>
          <w:fldChar w:fldCharType="begin"/>
        </w:r>
        <w:r w:rsidR="007E4FF1">
          <w:rPr>
            <w:webHidden/>
          </w:rPr>
          <w:instrText xml:space="preserve"> PAGEREF _Toc172905594 \h </w:instrText>
        </w:r>
        <w:r w:rsidR="007E4FF1">
          <w:rPr>
            <w:webHidden/>
          </w:rPr>
        </w:r>
        <w:r w:rsidR="007E4FF1">
          <w:rPr>
            <w:webHidden/>
          </w:rPr>
          <w:fldChar w:fldCharType="separate"/>
        </w:r>
        <w:r w:rsidR="00820B36">
          <w:rPr>
            <w:webHidden/>
          </w:rPr>
          <w:t>32</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95" w:history="1">
        <w:r w:rsidR="007E4FF1" w:rsidRPr="00E82D26">
          <w:rPr>
            <w:rStyle w:val="Hyperlink"/>
            <w:i/>
            <w:noProof/>
          </w:rPr>
          <w:t>3.5.1. Định nghĩa model</w:t>
        </w:r>
        <w:r w:rsidR="007E4FF1">
          <w:rPr>
            <w:noProof/>
            <w:webHidden/>
          </w:rPr>
          <w:tab/>
        </w:r>
        <w:r w:rsidR="007E4FF1">
          <w:rPr>
            <w:noProof/>
            <w:webHidden/>
          </w:rPr>
          <w:fldChar w:fldCharType="begin"/>
        </w:r>
        <w:r w:rsidR="007E4FF1">
          <w:rPr>
            <w:noProof/>
            <w:webHidden/>
          </w:rPr>
          <w:instrText xml:space="preserve"> PAGEREF _Toc172905595 \h </w:instrText>
        </w:r>
        <w:r w:rsidR="007E4FF1">
          <w:rPr>
            <w:noProof/>
            <w:webHidden/>
          </w:rPr>
        </w:r>
        <w:r w:rsidR="007E4FF1">
          <w:rPr>
            <w:noProof/>
            <w:webHidden/>
          </w:rPr>
          <w:fldChar w:fldCharType="separate"/>
        </w:r>
        <w:r w:rsidR="00820B36">
          <w:rPr>
            <w:noProof/>
            <w:webHidden/>
          </w:rPr>
          <w:t>32</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96" w:history="1">
        <w:r w:rsidR="007E4FF1" w:rsidRPr="00E82D26">
          <w:rPr>
            <w:rStyle w:val="Hyperlink"/>
            <w:i/>
            <w:noProof/>
          </w:rPr>
          <w:t>3.5.2. Định nghĩa các Controller</w:t>
        </w:r>
        <w:r w:rsidR="007E4FF1">
          <w:rPr>
            <w:noProof/>
            <w:webHidden/>
          </w:rPr>
          <w:tab/>
        </w:r>
        <w:r w:rsidR="007E4FF1">
          <w:rPr>
            <w:noProof/>
            <w:webHidden/>
          </w:rPr>
          <w:fldChar w:fldCharType="begin"/>
        </w:r>
        <w:r w:rsidR="007E4FF1">
          <w:rPr>
            <w:noProof/>
            <w:webHidden/>
          </w:rPr>
          <w:instrText xml:space="preserve"> PAGEREF _Toc172905596 \h </w:instrText>
        </w:r>
        <w:r w:rsidR="007E4FF1">
          <w:rPr>
            <w:noProof/>
            <w:webHidden/>
          </w:rPr>
        </w:r>
        <w:r w:rsidR="007E4FF1">
          <w:rPr>
            <w:noProof/>
            <w:webHidden/>
          </w:rPr>
          <w:fldChar w:fldCharType="separate"/>
        </w:r>
        <w:r w:rsidR="00820B36">
          <w:rPr>
            <w:noProof/>
            <w:webHidden/>
          </w:rPr>
          <w:t>33</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97" w:history="1">
        <w:r w:rsidR="007E4FF1" w:rsidRPr="00E82D26">
          <w:rPr>
            <w:rStyle w:val="Hyperlink"/>
            <w:i/>
            <w:noProof/>
          </w:rPr>
          <w:t>3.5.3. Định nghĩa các Router</w:t>
        </w:r>
        <w:r w:rsidR="007E4FF1">
          <w:rPr>
            <w:noProof/>
            <w:webHidden/>
          </w:rPr>
          <w:tab/>
        </w:r>
        <w:r w:rsidR="007E4FF1">
          <w:rPr>
            <w:noProof/>
            <w:webHidden/>
          </w:rPr>
          <w:fldChar w:fldCharType="begin"/>
        </w:r>
        <w:r w:rsidR="007E4FF1">
          <w:rPr>
            <w:noProof/>
            <w:webHidden/>
          </w:rPr>
          <w:instrText xml:space="preserve"> PAGEREF _Toc172905597 \h </w:instrText>
        </w:r>
        <w:r w:rsidR="007E4FF1">
          <w:rPr>
            <w:noProof/>
            <w:webHidden/>
          </w:rPr>
        </w:r>
        <w:r w:rsidR="007E4FF1">
          <w:rPr>
            <w:noProof/>
            <w:webHidden/>
          </w:rPr>
          <w:fldChar w:fldCharType="separate"/>
        </w:r>
        <w:r w:rsidR="00820B36">
          <w:rPr>
            <w:noProof/>
            <w:webHidden/>
          </w:rPr>
          <w:t>47</w:t>
        </w:r>
        <w:r w:rsidR="007E4FF1">
          <w:rPr>
            <w:noProof/>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598" w:history="1">
        <w:r w:rsidR="007E4FF1" w:rsidRPr="00E82D26">
          <w:rPr>
            <w:rStyle w:val="Hyperlink"/>
          </w:rPr>
          <w:t>3.6. Xây dựng giao diện</w:t>
        </w:r>
        <w:r w:rsidR="007E4FF1">
          <w:rPr>
            <w:webHidden/>
          </w:rPr>
          <w:tab/>
        </w:r>
        <w:r w:rsidR="007E4FF1">
          <w:rPr>
            <w:webHidden/>
          </w:rPr>
          <w:fldChar w:fldCharType="begin"/>
        </w:r>
        <w:r w:rsidR="007E4FF1">
          <w:rPr>
            <w:webHidden/>
          </w:rPr>
          <w:instrText xml:space="preserve"> PAGEREF _Toc172905598 \h </w:instrText>
        </w:r>
        <w:r w:rsidR="007E4FF1">
          <w:rPr>
            <w:webHidden/>
          </w:rPr>
        </w:r>
        <w:r w:rsidR="007E4FF1">
          <w:rPr>
            <w:webHidden/>
          </w:rPr>
          <w:fldChar w:fldCharType="separate"/>
        </w:r>
        <w:r w:rsidR="00820B36">
          <w:rPr>
            <w:webHidden/>
          </w:rPr>
          <w:t>50</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599" w:history="1">
        <w:r w:rsidR="007E4FF1" w:rsidRPr="00E82D26">
          <w:rPr>
            <w:rStyle w:val="Hyperlink"/>
            <w:i/>
            <w:noProof/>
          </w:rPr>
          <w:t>3.6.1. Phác thảo giao diện người dùng.</w:t>
        </w:r>
        <w:r w:rsidR="007E4FF1">
          <w:rPr>
            <w:noProof/>
            <w:webHidden/>
          </w:rPr>
          <w:tab/>
        </w:r>
        <w:r w:rsidR="007E4FF1">
          <w:rPr>
            <w:noProof/>
            <w:webHidden/>
          </w:rPr>
          <w:fldChar w:fldCharType="begin"/>
        </w:r>
        <w:r w:rsidR="007E4FF1">
          <w:rPr>
            <w:noProof/>
            <w:webHidden/>
          </w:rPr>
          <w:instrText xml:space="preserve"> PAGEREF _Toc172905599 \h </w:instrText>
        </w:r>
        <w:r w:rsidR="007E4FF1">
          <w:rPr>
            <w:noProof/>
            <w:webHidden/>
          </w:rPr>
        </w:r>
        <w:r w:rsidR="007E4FF1">
          <w:rPr>
            <w:noProof/>
            <w:webHidden/>
          </w:rPr>
          <w:fldChar w:fldCharType="separate"/>
        </w:r>
        <w:r w:rsidR="00820B36">
          <w:rPr>
            <w:noProof/>
            <w:webHidden/>
          </w:rPr>
          <w:t>50</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600" w:history="1">
        <w:r w:rsidR="007E4FF1" w:rsidRPr="00E82D26">
          <w:rPr>
            <w:rStyle w:val="Hyperlink"/>
            <w:i/>
            <w:noProof/>
          </w:rPr>
          <w:t>3.6.2. Phác thảo giao diện trang quản trị.</w:t>
        </w:r>
        <w:r w:rsidR="007E4FF1">
          <w:rPr>
            <w:noProof/>
            <w:webHidden/>
          </w:rPr>
          <w:tab/>
        </w:r>
        <w:r w:rsidR="007E4FF1">
          <w:rPr>
            <w:noProof/>
            <w:webHidden/>
          </w:rPr>
          <w:fldChar w:fldCharType="begin"/>
        </w:r>
        <w:r w:rsidR="007E4FF1">
          <w:rPr>
            <w:noProof/>
            <w:webHidden/>
          </w:rPr>
          <w:instrText xml:space="preserve"> PAGEREF _Toc172905600 \h </w:instrText>
        </w:r>
        <w:r w:rsidR="007E4FF1">
          <w:rPr>
            <w:noProof/>
            <w:webHidden/>
          </w:rPr>
        </w:r>
        <w:r w:rsidR="007E4FF1">
          <w:rPr>
            <w:noProof/>
            <w:webHidden/>
          </w:rPr>
          <w:fldChar w:fldCharType="separate"/>
        </w:r>
        <w:r w:rsidR="00820B36">
          <w:rPr>
            <w:noProof/>
            <w:webHidden/>
          </w:rPr>
          <w:t>52</w:t>
        </w:r>
        <w:r w:rsidR="007E4FF1">
          <w:rPr>
            <w:noProof/>
            <w:webHidden/>
          </w:rPr>
          <w:fldChar w:fldCharType="end"/>
        </w:r>
      </w:hyperlink>
    </w:p>
    <w:p w:rsidR="007E4FF1" w:rsidRDefault="00317973" w:rsidP="007E4FF1">
      <w:pPr>
        <w:pStyle w:val="TOC1"/>
        <w:tabs>
          <w:tab w:val="left" w:pos="1760"/>
        </w:tabs>
        <w:spacing w:line="360" w:lineRule="auto"/>
        <w:rPr>
          <w:rFonts w:asciiTheme="minorHAnsi" w:eastAsiaTheme="minorEastAsia" w:hAnsiTheme="minorHAnsi" w:cstheme="minorBidi"/>
          <w:b w:val="0"/>
          <w:sz w:val="22"/>
          <w:szCs w:val="22"/>
        </w:rPr>
      </w:pPr>
      <w:hyperlink w:anchor="_Toc172905601" w:history="1">
        <w:r w:rsidR="007E4FF1" w:rsidRPr="00E82D26">
          <w:rPr>
            <w:rStyle w:val="Hyperlink"/>
          </w:rPr>
          <w:t>CHƯƠNG 4.</w:t>
        </w:r>
        <w:r w:rsidR="007E4FF1">
          <w:rPr>
            <w:rFonts w:asciiTheme="minorHAnsi" w:eastAsiaTheme="minorEastAsia" w:hAnsiTheme="minorHAnsi" w:cstheme="minorBidi"/>
            <w:b w:val="0"/>
            <w:sz w:val="22"/>
            <w:szCs w:val="22"/>
          </w:rPr>
          <w:tab/>
        </w:r>
        <w:r w:rsidR="007E4FF1" w:rsidRPr="00E82D26">
          <w:rPr>
            <w:rStyle w:val="Hyperlink"/>
          </w:rPr>
          <w:t>KẾT QUẢ NGHIÊN CỨU</w:t>
        </w:r>
        <w:r w:rsidR="007E4FF1">
          <w:rPr>
            <w:webHidden/>
          </w:rPr>
          <w:tab/>
        </w:r>
        <w:r w:rsidR="007E4FF1">
          <w:rPr>
            <w:webHidden/>
          </w:rPr>
          <w:fldChar w:fldCharType="begin"/>
        </w:r>
        <w:r w:rsidR="007E4FF1">
          <w:rPr>
            <w:webHidden/>
          </w:rPr>
          <w:instrText xml:space="preserve"> PAGEREF _Toc172905601 \h </w:instrText>
        </w:r>
        <w:r w:rsidR="007E4FF1">
          <w:rPr>
            <w:webHidden/>
          </w:rPr>
        </w:r>
        <w:r w:rsidR="007E4FF1">
          <w:rPr>
            <w:webHidden/>
          </w:rPr>
          <w:fldChar w:fldCharType="separate"/>
        </w:r>
        <w:r w:rsidR="00820B36">
          <w:rPr>
            <w:webHidden/>
          </w:rPr>
          <w:t>53</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602" w:history="1">
        <w:r w:rsidR="007E4FF1" w:rsidRPr="00E82D26">
          <w:rPr>
            <w:rStyle w:val="Hyperlink"/>
          </w:rPr>
          <w:t>4.1. Thử nghiệm các API để lấy dữ liệu với Postman</w:t>
        </w:r>
        <w:r w:rsidR="007E4FF1">
          <w:rPr>
            <w:webHidden/>
          </w:rPr>
          <w:tab/>
        </w:r>
        <w:r w:rsidR="007E4FF1">
          <w:rPr>
            <w:webHidden/>
          </w:rPr>
          <w:fldChar w:fldCharType="begin"/>
        </w:r>
        <w:r w:rsidR="007E4FF1">
          <w:rPr>
            <w:webHidden/>
          </w:rPr>
          <w:instrText xml:space="preserve"> PAGEREF _Toc172905602 \h </w:instrText>
        </w:r>
        <w:r w:rsidR="007E4FF1">
          <w:rPr>
            <w:webHidden/>
          </w:rPr>
        </w:r>
        <w:r w:rsidR="007E4FF1">
          <w:rPr>
            <w:webHidden/>
          </w:rPr>
          <w:fldChar w:fldCharType="separate"/>
        </w:r>
        <w:r w:rsidR="00820B36">
          <w:rPr>
            <w:webHidden/>
          </w:rPr>
          <w:t>53</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603" w:history="1">
        <w:r w:rsidR="007E4FF1" w:rsidRPr="00E82D26">
          <w:rPr>
            <w:rStyle w:val="Hyperlink"/>
          </w:rPr>
          <w:t>4.2. Giao diện chức năng người dùng</w:t>
        </w:r>
        <w:r w:rsidR="007E4FF1">
          <w:rPr>
            <w:webHidden/>
          </w:rPr>
          <w:tab/>
        </w:r>
        <w:r w:rsidR="007E4FF1">
          <w:rPr>
            <w:webHidden/>
          </w:rPr>
          <w:fldChar w:fldCharType="begin"/>
        </w:r>
        <w:r w:rsidR="007E4FF1">
          <w:rPr>
            <w:webHidden/>
          </w:rPr>
          <w:instrText xml:space="preserve"> PAGEREF _Toc172905603 \h </w:instrText>
        </w:r>
        <w:r w:rsidR="007E4FF1">
          <w:rPr>
            <w:webHidden/>
          </w:rPr>
        </w:r>
        <w:r w:rsidR="007E4FF1">
          <w:rPr>
            <w:webHidden/>
          </w:rPr>
          <w:fldChar w:fldCharType="separate"/>
        </w:r>
        <w:r w:rsidR="00820B36">
          <w:rPr>
            <w:webHidden/>
          </w:rPr>
          <w:t>56</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604" w:history="1">
        <w:r w:rsidR="007E4FF1" w:rsidRPr="00E82D26">
          <w:rPr>
            <w:rStyle w:val="Hyperlink"/>
            <w:i/>
            <w:noProof/>
          </w:rPr>
          <w:t>4.2.1. Giao diện trang giới thiệu hệ thống</w:t>
        </w:r>
        <w:r w:rsidR="007E4FF1">
          <w:rPr>
            <w:noProof/>
            <w:webHidden/>
          </w:rPr>
          <w:tab/>
        </w:r>
        <w:r w:rsidR="007E4FF1">
          <w:rPr>
            <w:noProof/>
            <w:webHidden/>
          </w:rPr>
          <w:fldChar w:fldCharType="begin"/>
        </w:r>
        <w:r w:rsidR="007E4FF1">
          <w:rPr>
            <w:noProof/>
            <w:webHidden/>
          </w:rPr>
          <w:instrText xml:space="preserve"> PAGEREF _Toc172905604 \h </w:instrText>
        </w:r>
        <w:r w:rsidR="007E4FF1">
          <w:rPr>
            <w:noProof/>
            <w:webHidden/>
          </w:rPr>
        </w:r>
        <w:r w:rsidR="007E4FF1">
          <w:rPr>
            <w:noProof/>
            <w:webHidden/>
          </w:rPr>
          <w:fldChar w:fldCharType="separate"/>
        </w:r>
        <w:r w:rsidR="00820B36">
          <w:rPr>
            <w:noProof/>
            <w:webHidden/>
          </w:rPr>
          <w:t>56</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605" w:history="1">
        <w:r w:rsidR="007E4FF1" w:rsidRPr="00E82D26">
          <w:rPr>
            <w:rStyle w:val="Hyperlink"/>
            <w:i/>
            <w:noProof/>
          </w:rPr>
          <w:t>4.2.2. Giao diện trang chủ</w:t>
        </w:r>
        <w:r w:rsidR="007E4FF1">
          <w:rPr>
            <w:noProof/>
            <w:webHidden/>
          </w:rPr>
          <w:tab/>
        </w:r>
        <w:r w:rsidR="007E4FF1">
          <w:rPr>
            <w:noProof/>
            <w:webHidden/>
          </w:rPr>
          <w:fldChar w:fldCharType="begin"/>
        </w:r>
        <w:r w:rsidR="007E4FF1">
          <w:rPr>
            <w:noProof/>
            <w:webHidden/>
          </w:rPr>
          <w:instrText xml:space="preserve"> PAGEREF _Toc172905605 \h </w:instrText>
        </w:r>
        <w:r w:rsidR="007E4FF1">
          <w:rPr>
            <w:noProof/>
            <w:webHidden/>
          </w:rPr>
        </w:r>
        <w:r w:rsidR="007E4FF1">
          <w:rPr>
            <w:noProof/>
            <w:webHidden/>
          </w:rPr>
          <w:fldChar w:fldCharType="separate"/>
        </w:r>
        <w:r w:rsidR="00820B36">
          <w:rPr>
            <w:noProof/>
            <w:webHidden/>
          </w:rPr>
          <w:t>58</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606" w:history="1">
        <w:r w:rsidR="007E4FF1" w:rsidRPr="00E82D26">
          <w:rPr>
            <w:rStyle w:val="Hyperlink"/>
            <w:i/>
            <w:noProof/>
          </w:rPr>
          <w:t>4.2.3. Giao diện thông tin đặc sản</w:t>
        </w:r>
        <w:r w:rsidR="007E4FF1">
          <w:rPr>
            <w:noProof/>
            <w:webHidden/>
          </w:rPr>
          <w:tab/>
        </w:r>
        <w:r w:rsidR="007E4FF1">
          <w:rPr>
            <w:noProof/>
            <w:webHidden/>
          </w:rPr>
          <w:fldChar w:fldCharType="begin"/>
        </w:r>
        <w:r w:rsidR="007E4FF1">
          <w:rPr>
            <w:noProof/>
            <w:webHidden/>
          </w:rPr>
          <w:instrText xml:space="preserve"> PAGEREF _Toc172905606 \h </w:instrText>
        </w:r>
        <w:r w:rsidR="007E4FF1">
          <w:rPr>
            <w:noProof/>
            <w:webHidden/>
          </w:rPr>
        </w:r>
        <w:r w:rsidR="007E4FF1">
          <w:rPr>
            <w:noProof/>
            <w:webHidden/>
          </w:rPr>
          <w:fldChar w:fldCharType="separate"/>
        </w:r>
        <w:r w:rsidR="00820B36">
          <w:rPr>
            <w:noProof/>
            <w:webHidden/>
          </w:rPr>
          <w:t>61</w:t>
        </w:r>
        <w:r w:rsidR="007E4FF1">
          <w:rPr>
            <w:noProof/>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607" w:history="1">
        <w:r w:rsidR="007E4FF1" w:rsidRPr="00E82D26">
          <w:rPr>
            <w:rStyle w:val="Hyperlink"/>
          </w:rPr>
          <w:t>4.3. Giao diện chức năng người quản trị</w:t>
        </w:r>
        <w:r w:rsidR="007E4FF1">
          <w:rPr>
            <w:webHidden/>
          </w:rPr>
          <w:tab/>
        </w:r>
        <w:r w:rsidR="007E4FF1">
          <w:rPr>
            <w:webHidden/>
          </w:rPr>
          <w:fldChar w:fldCharType="begin"/>
        </w:r>
        <w:r w:rsidR="007E4FF1">
          <w:rPr>
            <w:webHidden/>
          </w:rPr>
          <w:instrText xml:space="preserve"> PAGEREF _Toc172905607 \h </w:instrText>
        </w:r>
        <w:r w:rsidR="007E4FF1">
          <w:rPr>
            <w:webHidden/>
          </w:rPr>
        </w:r>
        <w:r w:rsidR="007E4FF1">
          <w:rPr>
            <w:webHidden/>
          </w:rPr>
          <w:fldChar w:fldCharType="separate"/>
        </w:r>
        <w:r w:rsidR="00820B36">
          <w:rPr>
            <w:webHidden/>
          </w:rPr>
          <w:t>62</w:t>
        </w:r>
        <w:r w:rsidR="007E4FF1">
          <w:rPr>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608" w:history="1">
        <w:r w:rsidR="007E4FF1" w:rsidRPr="00E82D26">
          <w:rPr>
            <w:rStyle w:val="Hyperlink"/>
            <w:i/>
            <w:noProof/>
          </w:rPr>
          <w:t>4.3.1. Giao diện quản lý đặc sản</w:t>
        </w:r>
        <w:r w:rsidR="007E4FF1">
          <w:rPr>
            <w:noProof/>
            <w:webHidden/>
          </w:rPr>
          <w:tab/>
        </w:r>
        <w:r w:rsidR="007E4FF1">
          <w:rPr>
            <w:noProof/>
            <w:webHidden/>
          </w:rPr>
          <w:fldChar w:fldCharType="begin"/>
        </w:r>
        <w:r w:rsidR="007E4FF1">
          <w:rPr>
            <w:noProof/>
            <w:webHidden/>
          </w:rPr>
          <w:instrText xml:space="preserve"> PAGEREF _Toc172905608 \h </w:instrText>
        </w:r>
        <w:r w:rsidR="007E4FF1">
          <w:rPr>
            <w:noProof/>
            <w:webHidden/>
          </w:rPr>
        </w:r>
        <w:r w:rsidR="007E4FF1">
          <w:rPr>
            <w:noProof/>
            <w:webHidden/>
          </w:rPr>
          <w:fldChar w:fldCharType="separate"/>
        </w:r>
        <w:r w:rsidR="00820B36">
          <w:rPr>
            <w:noProof/>
            <w:webHidden/>
          </w:rPr>
          <w:t>62</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609" w:history="1">
        <w:r w:rsidR="007E4FF1" w:rsidRPr="00E82D26">
          <w:rPr>
            <w:rStyle w:val="Hyperlink"/>
            <w:i/>
            <w:noProof/>
          </w:rPr>
          <w:t>4.3.2. Giao diện quản lý loại đặc sản</w:t>
        </w:r>
        <w:r w:rsidR="007E4FF1">
          <w:rPr>
            <w:noProof/>
            <w:webHidden/>
          </w:rPr>
          <w:tab/>
        </w:r>
        <w:r w:rsidR="007E4FF1">
          <w:rPr>
            <w:noProof/>
            <w:webHidden/>
          </w:rPr>
          <w:fldChar w:fldCharType="begin"/>
        </w:r>
        <w:r w:rsidR="007E4FF1">
          <w:rPr>
            <w:noProof/>
            <w:webHidden/>
          </w:rPr>
          <w:instrText xml:space="preserve"> PAGEREF _Toc172905609 \h </w:instrText>
        </w:r>
        <w:r w:rsidR="007E4FF1">
          <w:rPr>
            <w:noProof/>
            <w:webHidden/>
          </w:rPr>
        </w:r>
        <w:r w:rsidR="007E4FF1">
          <w:rPr>
            <w:noProof/>
            <w:webHidden/>
          </w:rPr>
          <w:fldChar w:fldCharType="separate"/>
        </w:r>
        <w:r w:rsidR="00820B36">
          <w:rPr>
            <w:noProof/>
            <w:webHidden/>
          </w:rPr>
          <w:t>64</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610" w:history="1">
        <w:r w:rsidR="007E4FF1" w:rsidRPr="00E82D26">
          <w:rPr>
            <w:rStyle w:val="Hyperlink"/>
            <w:i/>
            <w:noProof/>
          </w:rPr>
          <w:t>4.3.3. Giao diện quản lý nhà sản xuất</w:t>
        </w:r>
        <w:r w:rsidR="007E4FF1">
          <w:rPr>
            <w:noProof/>
            <w:webHidden/>
          </w:rPr>
          <w:tab/>
        </w:r>
        <w:r w:rsidR="007E4FF1">
          <w:rPr>
            <w:noProof/>
            <w:webHidden/>
          </w:rPr>
          <w:fldChar w:fldCharType="begin"/>
        </w:r>
        <w:r w:rsidR="007E4FF1">
          <w:rPr>
            <w:noProof/>
            <w:webHidden/>
          </w:rPr>
          <w:instrText xml:space="preserve"> PAGEREF _Toc172905610 \h </w:instrText>
        </w:r>
        <w:r w:rsidR="007E4FF1">
          <w:rPr>
            <w:noProof/>
            <w:webHidden/>
          </w:rPr>
        </w:r>
        <w:r w:rsidR="007E4FF1">
          <w:rPr>
            <w:noProof/>
            <w:webHidden/>
          </w:rPr>
          <w:fldChar w:fldCharType="separate"/>
        </w:r>
        <w:r w:rsidR="00820B36">
          <w:rPr>
            <w:noProof/>
            <w:webHidden/>
          </w:rPr>
          <w:t>66</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611" w:history="1">
        <w:r w:rsidR="007E4FF1" w:rsidRPr="00E82D26">
          <w:rPr>
            <w:rStyle w:val="Hyperlink"/>
            <w:i/>
            <w:noProof/>
          </w:rPr>
          <w:t>4.3.4. Giao diện quản lý hạn sử dụng</w:t>
        </w:r>
        <w:r w:rsidR="007E4FF1">
          <w:rPr>
            <w:noProof/>
            <w:webHidden/>
          </w:rPr>
          <w:tab/>
        </w:r>
        <w:r w:rsidR="007E4FF1">
          <w:rPr>
            <w:noProof/>
            <w:webHidden/>
          </w:rPr>
          <w:fldChar w:fldCharType="begin"/>
        </w:r>
        <w:r w:rsidR="007E4FF1">
          <w:rPr>
            <w:noProof/>
            <w:webHidden/>
          </w:rPr>
          <w:instrText xml:space="preserve"> PAGEREF _Toc172905611 \h </w:instrText>
        </w:r>
        <w:r w:rsidR="007E4FF1">
          <w:rPr>
            <w:noProof/>
            <w:webHidden/>
          </w:rPr>
        </w:r>
        <w:r w:rsidR="007E4FF1">
          <w:rPr>
            <w:noProof/>
            <w:webHidden/>
          </w:rPr>
          <w:fldChar w:fldCharType="separate"/>
        </w:r>
        <w:r w:rsidR="00820B36">
          <w:rPr>
            <w:noProof/>
            <w:webHidden/>
          </w:rPr>
          <w:t>68</w:t>
        </w:r>
        <w:r w:rsidR="007E4FF1">
          <w:rPr>
            <w:noProof/>
            <w:webHidden/>
          </w:rPr>
          <w:fldChar w:fldCharType="end"/>
        </w:r>
      </w:hyperlink>
    </w:p>
    <w:p w:rsidR="007E4FF1" w:rsidRDefault="00317973" w:rsidP="007E4FF1">
      <w:pPr>
        <w:pStyle w:val="TOC3"/>
        <w:spacing w:line="360" w:lineRule="auto"/>
        <w:rPr>
          <w:rFonts w:asciiTheme="minorHAnsi" w:eastAsiaTheme="minorEastAsia" w:hAnsiTheme="minorHAnsi" w:cstheme="minorBidi"/>
          <w:noProof/>
          <w:sz w:val="22"/>
          <w:szCs w:val="22"/>
        </w:rPr>
      </w:pPr>
      <w:hyperlink w:anchor="_Toc172905612" w:history="1">
        <w:r w:rsidR="007E4FF1" w:rsidRPr="00E82D26">
          <w:rPr>
            <w:rStyle w:val="Hyperlink"/>
            <w:i/>
            <w:noProof/>
          </w:rPr>
          <w:t>4.3.5. Giao diện quản lý nơi bán</w:t>
        </w:r>
        <w:r w:rsidR="007E4FF1">
          <w:rPr>
            <w:noProof/>
            <w:webHidden/>
          </w:rPr>
          <w:tab/>
        </w:r>
        <w:r w:rsidR="007E4FF1">
          <w:rPr>
            <w:noProof/>
            <w:webHidden/>
          </w:rPr>
          <w:fldChar w:fldCharType="begin"/>
        </w:r>
        <w:r w:rsidR="007E4FF1">
          <w:rPr>
            <w:noProof/>
            <w:webHidden/>
          </w:rPr>
          <w:instrText xml:space="preserve"> PAGEREF _Toc172905612 \h </w:instrText>
        </w:r>
        <w:r w:rsidR="007E4FF1">
          <w:rPr>
            <w:noProof/>
            <w:webHidden/>
          </w:rPr>
        </w:r>
        <w:r w:rsidR="007E4FF1">
          <w:rPr>
            <w:noProof/>
            <w:webHidden/>
          </w:rPr>
          <w:fldChar w:fldCharType="separate"/>
        </w:r>
        <w:r w:rsidR="00820B36">
          <w:rPr>
            <w:noProof/>
            <w:webHidden/>
          </w:rPr>
          <w:t>70</w:t>
        </w:r>
        <w:r w:rsidR="007E4FF1">
          <w:rPr>
            <w:noProof/>
            <w:webHidden/>
          </w:rPr>
          <w:fldChar w:fldCharType="end"/>
        </w:r>
      </w:hyperlink>
    </w:p>
    <w:p w:rsidR="007E4FF1" w:rsidRDefault="00317973" w:rsidP="007E4FF1">
      <w:pPr>
        <w:pStyle w:val="TOC1"/>
        <w:tabs>
          <w:tab w:val="left" w:pos="1760"/>
        </w:tabs>
        <w:spacing w:line="360" w:lineRule="auto"/>
        <w:rPr>
          <w:rFonts w:asciiTheme="minorHAnsi" w:eastAsiaTheme="minorEastAsia" w:hAnsiTheme="minorHAnsi" w:cstheme="minorBidi"/>
          <w:b w:val="0"/>
          <w:sz w:val="22"/>
          <w:szCs w:val="22"/>
        </w:rPr>
      </w:pPr>
      <w:hyperlink w:anchor="_Toc172905613" w:history="1">
        <w:r w:rsidR="007E4FF1" w:rsidRPr="00E82D26">
          <w:rPr>
            <w:rStyle w:val="Hyperlink"/>
          </w:rPr>
          <w:t>CHƯƠNG 5.</w:t>
        </w:r>
        <w:r w:rsidR="007E4FF1">
          <w:rPr>
            <w:rFonts w:asciiTheme="minorHAnsi" w:eastAsiaTheme="minorEastAsia" w:hAnsiTheme="minorHAnsi" w:cstheme="minorBidi"/>
            <w:b w:val="0"/>
            <w:sz w:val="22"/>
            <w:szCs w:val="22"/>
          </w:rPr>
          <w:tab/>
        </w:r>
        <w:r w:rsidR="007E4FF1" w:rsidRPr="00E82D26">
          <w:rPr>
            <w:rStyle w:val="Hyperlink"/>
          </w:rPr>
          <w:t>KẾT LUẬN VÀ HƯỚNG PHÁT TRIỂN</w:t>
        </w:r>
        <w:r w:rsidR="007E4FF1">
          <w:rPr>
            <w:webHidden/>
          </w:rPr>
          <w:tab/>
        </w:r>
        <w:r w:rsidR="007E4FF1">
          <w:rPr>
            <w:webHidden/>
          </w:rPr>
          <w:fldChar w:fldCharType="begin"/>
        </w:r>
        <w:r w:rsidR="007E4FF1">
          <w:rPr>
            <w:webHidden/>
          </w:rPr>
          <w:instrText xml:space="preserve"> PAGEREF _Toc172905613 \h </w:instrText>
        </w:r>
        <w:r w:rsidR="007E4FF1">
          <w:rPr>
            <w:webHidden/>
          </w:rPr>
        </w:r>
        <w:r w:rsidR="007E4FF1">
          <w:rPr>
            <w:webHidden/>
          </w:rPr>
          <w:fldChar w:fldCharType="separate"/>
        </w:r>
        <w:r w:rsidR="00820B36">
          <w:rPr>
            <w:webHidden/>
          </w:rPr>
          <w:t>72</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614" w:history="1">
        <w:r w:rsidR="007E4FF1" w:rsidRPr="00E82D26">
          <w:rPr>
            <w:rStyle w:val="Hyperlink"/>
          </w:rPr>
          <w:t>5.1. Kết luận</w:t>
        </w:r>
        <w:r w:rsidR="007E4FF1">
          <w:rPr>
            <w:webHidden/>
          </w:rPr>
          <w:tab/>
        </w:r>
        <w:r w:rsidR="007E4FF1">
          <w:rPr>
            <w:webHidden/>
          </w:rPr>
          <w:fldChar w:fldCharType="begin"/>
        </w:r>
        <w:r w:rsidR="007E4FF1">
          <w:rPr>
            <w:webHidden/>
          </w:rPr>
          <w:instrText xml:space="preserve"> PAGEREF _Toc172905614 \h </w:instrText>
        </w:r>
        <w:r w:rsidR="007E4FF1">
          <w:rPr>
            <w:webHidden/>
          </w:rPr>
        </w:r>
        <w:r w:rsidR="007E4FF1">
          <w:rPr>
            <w:webHidden/>
          </w:rPr>
          <w:fldChar w:fldCharType="separate"/>
        </w:r>
        <w:r w:rsidR="00820B36">
          <w:rPr>
            <w:webHidden/>
          </w:rPr>
          <w:t>72</w:t>
        </w:r>
        <w:r w:rsidR="007E4FF1">
          <w:rPr>
            <w:webHidden/>
          </w:rPr>
          <w:fldChar w:fldCharType="end"/>
        </w:r>
      </w:hyperlink>
    </w:p>
    <w:p w:rsidR="007E4FF1" w:rsidRDefault="00317973" w:rsidP="007E4FF1">
      <w:pPr>
        <w:pStyle w:val="TOC2"/>
        <w:spacing w:line="360" w:lineRule="auto"/>
        <w:rPr>
          <w:rFonts w:asciiTheme="minorHAnsi" w:eastAsiaTheme="minorEastAsia" w:hAnsiTheme="minorHAnsi" w:cstheme="minorBidi"/>
          <w:sz w:val="22"/>
          <w:szCs w:val="22"/>
        </w:rPr>
      </w:pPr>
      <w:hyperlink w:anchor="_Toc172905615" w:history="1">
        <w:r w:rsidR="007E4FF1" w:rsidRPr="00E82D26">
          <w:rPr>
            <w:rStyle w:val="Hyperlink"/>
          </w:rPr>
          <w:t>5.2. Hướng phát triển</w:t>
        </w:r>
        <w:r w:rsidR="007E4FF1">
          <w:rPr>
            <w:webHidden/>
          </w:rPr>
          <w:tab/>
        </w:r>
        <w:r w:rsidR="007E4FF1">
          <w:rPr>
            <w:webHidden/>
          </w:rPr>
          <w:fldChar w:fldCharType="begin"/>
        </w:r>
        <w:r w:rsidR="007E4FF1">
          <w:rPr>
            <w:webHidden/>
          </w:rPr>
          <w:instrText xml:space="preserve"> PAGEREF _Toc172905615 \h </w:instrText>
        </w:r>
        <w:r w:rsidR="007E4FF1">
          <w:rPr>
            <w:webHidden/>
          </w:rPr>
        </w:r>
        <w:r w:rsidR="007E4FF1">
          <w:rPr>
            <w:webHidden/>
          </w:rPr>
          <w:fldChar w:fldCharType="separate"/>
        </w:r>
        <w:r w:rsidR="00820B36">
          <w:rPr>
            <w:webHidden/>
          </w:rPr>
          <w:t>72</w:t>
        </w:r>
        <w:r w:rsidR="007E4FF1">
          <w:rPr>
            <w:webHidden/>
          </w:rPr>
          <w:fldChar w:fldCharType="end"/>
        </w:r>
      </w:hyperlink>
    </w:p>
    <w:p w:rsidR="007E4FF1" w:rsidRDefault="00317973" w:rsidP="007E4FF1">
      <w:pPr>
        <w:pStyle w:val="TOC1"/>
        <w:spacing w:line="360" w:lineRule="auto"/>
        <w:rPr>
          <w:rFonts w:asciiTheme="minorHAnsi" w:eastAsiaTheme="minorEastAsia" w:hAnsiTheme="minorHAnsi" w:cstheme="minorBidi"/>
          <w:b w:val="0"/>
          <w:sz w:val="22"/>
          <w:szCs w:val="22"/>
        </w:rPr>
      </w:pPr>
      <w:hyperlink w:anchor="_Toc172905616" w:history="1">
        <w:r w:rsidR="007E4FF1" w:rsidRPr="00E82D26">
          <w:rPr>
            <w:rStyle w:val="Hyperlink"/>
          </w:rPr>
          <w:t>DANH MỤC TÀI LIỆU THAM KHẢO</w:t>
        </w:r>
        <w:r w:rsidR="007E4FF1">
          <w:rPr>
            <w:webHidden/>
          </w:rPr>
          <w:tab/>
        </w:r>
        <w:r w:rsidR="007E4FF1">
          <w:rPr>
            <w:webHidden/>
          </w:rPr>
          <w:fldChar w:fldCharType="begin"/>
        </w:r>
        <w:r w:rsidR="007E4FF1">
          <w:rPr>
            <w:webHidden/>
          </w:rPr>
          <w:instrText xml:space="preserve"> PAGEREF _Toc172905616 \h </w:instrText>
        </w:r>
        <w:r w:rsidR="007E4FF1">
          <w:rPr>
            <w:webHidden/>
          </w:rPr>
        </w:r>
        <w:r w:rsidR="007E4FF1">
          <w:rPr>
            <w:webHidden/>
          </w:rPr>
          <w:fldChar w:fldCharType="separate"/>
        </w:r>
        <w:r w:rsidR="00820B36">
          <w:rPr>
            <w:webHidden/>
          </w:rPr>
          <w:t>74</w:t>
        </w:r>
        <w:r w:rsidR="007E4FF1">
          <w:rPr>
            <w:webHidden/>
          </w:rPr>
          <w:fldChar w:fldCharType="end"/>
        </w:r>
      </w:hyperlink>
    </w:p>
    <w:p w:rsidR="00AF4014" w:rsidRDefault="00AF4014" w:rsidP="00052CD7">
      <w:pPr>
        <w:spacing w:line="360" w:lineRule="auto"/>
      </w:pPr>
      <w:r>
        <w:rPr>
          <w:b/>
          <w:bCs/>
          <w:noProof/>
        </w:rPr>
        <w:fldChar w:fldCharType="end"/>
      </w:r>
    </w:p>
    <w:p w:rsidR="00AF4014" w:rsidRDefault="00AF4014" w:rsidP="00D92D25">
      <w:pPr>
        <w:spacing w:after="160" w:line="360" w:lineRule="auto"/>
        <w:rPr>
          <w:b/>
          <w:sz w:val="28"/>
          <w:szCs w:val="28"/>
        </w:rPr>
      </w:pPr>
      <w:r>
        <w:rPr>
          <w:b/>
          <w:sz w:val="28"/>
          <w:szCs w:val="28"/>
        </w:rPr>
        <w:br w:type="page"/>
      </w:r>
    </w:p>
    <w:p w:rsidR="00AF4014" w:rsidRDefault="00AF4014" w:rsidP="00D92D25">
      <w:pPr>
        <w:spacing w:before="120" w:after="120" w:line="360" w:lineRule="auto"/>
        <w:jc w:val="center"/>
        <w:rPr>
          <w:b/>
          <w:sz w:val="28"/>
          <w:szCs w:val="28"/>
        </w:rPr>
      </w:pPr>
      <w:r>
        <w:rPr>
          <w:b/>
          <w:sz w:val="28"/>
          <w:szCs w:val="28"/>
        </w:rPr>
        <w:lastRenderedPageBreak/>
        <w:t>DANH MỤC CÁC BẢNG</w:t>
      </w:r>
    </w:p>
    <w:p w:rsidR="00D303DA" w:rsidRDefault="0036514E" w:rsidP="00D303DA">
      <w:pPr>
        <w:pStyle w:val="TableofFigures"/>
        <w:tabs>
          <w:tab w:val="right" w:leader="dot" w:pos="9345"/>
        </w:tabs>
        <w:spacing w:line="360" w:lineRule="auto"/>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"Bảng 3." </w:instrText>
      </w:r>
      <w:r>
        <w:rPr>
          <w:b/>
          <w:sz w:val="28"/>
          <w:szCs w:val="28"/>
        </w:rPr>
        <w:fldChar w:fldCharType="separate"/>
      </w:r>
      <w:hyperlink w:anchor="_Toc170225858" w:history="1">
        <w:r w:rsidR="00D303DA" w:rsidRPr="000734CC">
          <w:rPr>
            <w:rStyle w:val="Hyperlink"/>
            <w:noProof/>
          </w:rPr>
          <w:t>Bảng 3.1 Mô tả Actor</w:t>
        </w:r>
        <w:r w:rsidR="00D303DA">
          <w:rPr>
            <w:noProof/>
            <w:webHidden/>
          </w:rPr>
          <w:tab/>
        </w:r>
        <w:r w:rsidR="00D303DA">
          <w:rPr>
            <w:noProof/>
            <w:webHidden/>
          </w:rPr>
          <w:fldChar w:fldCharType="begin"/>
        </w:r>
        <w:r w:rsidR="00D303DA">
          <w:rPr>
            <w:noProof/>
            <w:webHidden/>
          </w:rPr>
          <w:instrText xml:space="preserve"> PAGEREF _Toc170225858 \h </w:instrText>
        </w:r>
        <w:r w:rsidR="00D303DA">
          <w:rPr>
            <w:noProof/>
            <w:webHidden/>
          </w:rPr>
        </w:r>
        <w:r w:rsidR="00D303DA">
          <w:rPr>
            <w:noProof/>
            <w:webHidden/>
          </w:rPr>
          <w:fldChar w:fldCharType="separate"/>
        </w:r>
        <w:r w:rsidR="00820B36">
          <w:rPr>
            <w:noProof/>
            <w:webHidden/>
          </w:rPr>
          <w:t>25</w:t>
        </w:r>
        <w:r w:rsidR="00D303DA">
          <w:rPr>
            <w:noProof/>
            <w:webHidden/>
          </w:rPr>
          <w:fldChar w:fldCharType="end"/>
        </w:r>
      </w:hyperlink>
    </w:p>
    <w:p w:rsidR="00D303DA" w:rsidRDefault="00317973" w:rsidP="00D303DA">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225859" w:history="1">
        <w:r w:rsidR="00D303DA" w:rsidRPr="000734CC">
          <w:rPr>
            <w:rStyle w:val="Hyperlink"/>
            <w:noProof/>
          </w:rPr>
          <w:t>Bảng 3.2 Mô tả Use-case</w:t>
        </w:r>
        <w:r w:rsidR="00D303DA">
          <w:rPr>
            <w:noProof/>
            <w:webHidden/>
          </w:rPr>
          <w:tab/>
        </w:r>
        <w:r w:rsidR="00D303DA">
          <w:rPr>
            <w:noProof/>
            <w:webHidden/>
          </w:rPr>
          <w:fldChar w:fldCharType="begin"/>
        </w:r>
        <w:r w:rsidR="00D303DA">
          <w:rPr>
            <w:noProof/>
            <w:webHidden/>
          </w:rPr>
          <w:instrText xml:space="preserve"> PAGEREF _Toc170225859 \h </w:instrText>
        </w:r>
        <w:r w:rsidR="00D303DA">
          <w:rPr>
            <w:noProof/>
            <w:webHidden/>
          </w:rPr>
        </w:r>
        <w:r w:rsidR="00D303DA">
          <w:rPr>
            <w:noProof/>
            <w:webHidden/>
          </w:rPr>
          <w:fldChar w:fldCharType="separate"/>
        </w:r>
        <w:r w:rsidR="00820B36">
          <w:rPr>
            <w:noProof/>
            <w:webHidden/>
          </w:rPr>
          <w:t>25</w:t>
        </w:r>
        <w:r w:rsidR="00D303DA">
          <w:rPr>
            <w:noProof/>
            <w:webHidden/>
          </w:rPr>
          <w:fldChar w:fldCharType="end"/>
        </w:r>
      </w:hyperlink>
    </w:p>
    <w:p w:rsidR="00D303DA" w:rsidRDefault="00317973" w:rsidP="00D303DA">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225860" w:history="1">
        <w:r w:rsidR="00D303DA" w:rsidRPr="000734CC">
          <w:rPr>
            <w:rStyle w:val="Hyperlink"/>
            <w:noProof/>
          </w:rPr>
          <w:t>Bảng 3.3 Mô tả Colletion “specialty”</w:t>
        </w:r>
        <w:r w:rsidR="00D303DA">
          <w:rPr>
            <w:noProof/>
            <w:webHidden/>
          </w:rPr>
          <w:tab/>
        </w:r>
        <w:r w:rsidR="00D303DA">
          <w:rPr>
            <w:noProof/>
            <w:webHidden/>
          </w:rPr>
          <w:fldChar w:fldCharType="begin"/>
        </w:r>
        <w:r w:rsidR="00D303DA">
          <w:rPr>
            <w:noProof/>
            <w:webHidden/>
          </w:rPr>
          <w:instrText xml:space="preserve"> PAGEREF _Toc170225860 \h </w:instrText>
        </w:r>
        <w:r w:rsidR="00D303DA">
          <w:rPr>
            <w:noProof/>
            <w:webHidden/>
          </w:rPr>
        </w:r>
        <w:r w:rsidR="00D303DA">
          <w:rPr>
            <w:noProof/>
            <w:webHidden/>
          </w:rPr>
          <w:fldChar w:fldCharType="separate"/>
        </w:r>
        <w:r w:rsidR="00820B36">
          <w:rPr>
            <w:noProof/>
            <w:webHidden/>
          </w:rPr>
          <w:t>27</w:t>
        </w:r>
        <w:r w:rsidR="00D303DA">
          <w:rPr>
            <w:noProof/>
            <w:webHidden/>
          </w:rPr>
          <w:fldChar w:fldCharType="end"/>
        </w:r>
      </w:hyperlink>
    </w:p>
    <w:p w:rsidR="0036514E" w:rsidRDefault="0036514E" w:rsidP="00D303DA">
      <w:pPr>
        <w:spacing w:before="120" w:after="120" w:line="360" w:lineRule="auto"/>
        <w:jc w:val="center"/>
        <w:rPr>
          <w:b/>
          <w:sz w:val="28"/>
          <w:szCs w:val="28"/>
        </w:rPr>
      </w:pPr>
      <w:r>
        <w:rPr>
          <w:b/>
          <w:sz w:val="28"/>
          <w:szCs w:val="28"/>
        </w:rPr>
        <w:fldChar w:fldCharType="end"/>
      </w:r>
    </w:p>
    <w:p w:rsidR="002723F3" w:rsidRDefault="002723F3">
      <w:pPr>
        <w:spacing w:after="160" w:line="259" w:lineRule="auto"/>
        <w:rPr>
          <w:b/>
          <w:sz w:val="28"/>
          <w:szCs w:val="28"/>
        </w:rPr>
      </w:pPr>
      <w:r>
        <w:rPr>
          <w:b/>
          <w:sz w:val="28"/>
          <w:szCs w:val="28"/>
        </w:rPr>
        <w:br w:type="page"/>
      </w:r>
    </w:p>
    <w:p w:rsidR="0036514E" w:rsidRDefault="0036514E" w:rsidP="0036514E">
      <w:pPr>
        <w:spacing w:before="120" w:after="120" w:line="360" w:lineRule="auto"/>
        <w:jc w:val="center"/>
        <w:rPr>
          <w:b/>
          <w:sz w:val="28"/>
          <w:szCs w:val="28"/>
        </w:rPr>
      </w:pPr>
      <w:r>
        <w:rPr>
          <w:b/>
          <w:sz w:val="28"/>
          <w:szCs w:val="28"/>
        </w:rPr>
        <w:lastRenderedPageBreak/>
        <w:t>DANH MỤC HÌNH ẢNH</w:t>
      </w:r>
    </w:p>
    <w:p w:rsidR="00360B5F" w:rsidRDefault="0036514E" w:rsidP="00360B5F">
      <w:pPr>
        <w:pStyle w:val="TableofFigures"/>
        <w:tabs>
          <w:tab w:val="right" w:leader="dot" w:pos="9345"/>
        </w:tabs>
        <w:spacing w:line="360" w:lineRule="auto"/>
        <w:rPr>
          <w:noProof/>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72382867" w:history="1">
        <w:r w:rsidR="00360B5F" w:rsidRPr="004965DB">
          <w:rPr>
            <w:rStyle w:val="Hyperlink"/>
            <w:noProof/>
          </w:rPr>
          <w:t>Hình 2.1. Mô hình trang web sử dụng Restful API</w:t>
        </w:r>
        <w:r w:rsidR="00360B5F">
          <w:rPr>
            <w:noProof/>
            <w:webHidden/>
          </w:rPr>
          <w:tab/>
        </w:r>
        <w:r w:rsidR="00360B5F">
          <w:rPr>
            <w:noProof/>
            <w:webHidden/>
          </w:rPr>
          <w:fldChar w:fldCharType="begin"/>
        </w:r>
        <w:r w:rsidR="00360B5F">
          <w:rPr>
            <w:noProof/>
            <w:webHidden/>
          </w:rPr>
          <w:instrText xml:space="preserve"> PAGEREF _Toc172382867 \h </w:instrText>
        </w:r>
        <w:r w:rsidR="00360B5F">
          <w:rPr>
            <w:noProof/>
            <w:webHidden/>
          </w:rPr>
        </w:r>
        <w:r w:rsidR="00360B5F">
          <w:rPr>
            <w:noProof/>
            <w:webHidden/>
          </w:rPr>
          <w:fldChar w:fldCharType="separate"/>
        </w:r>
        <w:r w:rsidR="00820B36">
          <w:rPr>
            <w:noProof/>
            <w:webHidden/>
          </w:rPr>
          <w:t>16</w:t>
        </w:r>
        <w:r w:rsidR="00360B5F">
          <w:rPr>
            <w:noProof/>
            <w:webHidden/>
          </w:rPr>
          <w:fldChar w:fldCharType="end"/>
        </w:r>
      </w:hyperlink>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69" w:history="1">
        <w:r w:rsidR="00360B5F" w:rsidRPr="008E2DD5">
          <w:rPr>
            <w:rStyle w:val="Hyperlink"/>
            <w:noProof/>
          </w:rPr>
          <w:t>Hình 3.1. Sơ đồ Use-case</w:t>
        </w:r>
        <w:r w:rsidR="00360B5F">
          <w:rPr>
            <w:noProof/>
            <w:webHidden/>
          </w:rPr>
          <w:tab/>
        </w:r>
        <w:r w:rsidR="00360B5F">
          <w:rPr>
            <w:noProof/>
            <w:webHidden/>
          </w:rPr>
          <w:fldChar w:fldCharType="begin"/>
        </w:r>
        <w:r w:rsidR="00360B5F">
          <w:rPr>
            <w:noProof/>
            <w:webHidden/>
          </w:rPr>
          <w:instrText xml:space="preserve"> PAGEREF _Toc172382869 \h </w:instrText>
        </w:r>
        <w:r w:rsidR="00360B5F">
          <w:rPr>
            <w:noProof/>
            <w:webHidden/>
          </w:rPr>
        </w:r>
        <w:r w:rsidR="00360B5F">
          <w:rPr>
            <w:noProof/>
            <w:webHidden/>
          </w:rPr>
          <w:fldChar w:fldCharType="separate"/>
        </w:r>
        <w:r w:rsidR="00820B36">
          <w:rPr>
            <w:noProof/>
            <w:webHidden/>
          </w:rPr>
          <w:t>24</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0" w:history="1">
        <w:r w:rsidR="00360B5F" w:rsidRPr="008E2DD5">
          <w:rPr>
            <w:rStyle w:val="Hyperlink"/>
            <w:noProof/>
          </w:rPr>
          <w:t>Hình 3.2. Giao diện cài đặt MongoDB Community Server</w:t>
        </w:r>
        <w:r w:rsidR="00360B5F">
          <w:rPr>
            <w:noProof/>
            <w:webHidden/>
          </w:rPr>
          <w:tab/>
        </w:r>
        <w:r w:rsidR="00360B5F">
          <w:rPr>
            <w:noProof/>
            <w:webHidden/>
          </w:rPr>
          <w:fldChar w:fldCharType="begin"/>
        </w:r>
        <w:r w:rsidR="00360B5F">
          <w:rPr>
            <w:noProof/>
            <w:webHidden/>
          </w:rPr>
          <w:instrText xml:space="preserve"> PAGEREF _Toc172382870 \h </w:instrText>
        </w:r>
        <w:r w:rsidR="00360B5F">
          <w:rPr>
            <w:noProof/>
            <w:webHidden/>
          </w:rPr>
        </w:r>
        <w:r w:rsidR="00360B5F">
          <w:rPr>
            <w:noProof/>
            <w:webHidden/>
          </w:rPr>
          <w:fldChar w:fldCharType="separate"/>
        </w:r>
        <w:r w:rsidR="00820B36">
          <w:rPr>
            <w:noProof/>
            <w:webHidden/>
          </w:rPr>
          <w:t>29</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1" w:history="1">
        <w:r w:rsidR="00360B5F" w:rsidRPr="008E2DD5">
          <w:rPr>
            <w:rStyle w:val="Hyperlink"/>
            <w:noProof/>
          </w:rPr>
          <w:t>Hình 3.3. Giao diện cài đặt MongoDB Compass</w:t>
        </w:r>
        <w:r w:rsidR="00360B5F">
          <w:rPr>
            <w:noProof/>
            <w:webHidden/>
          </w:rPr>
          <w:tab/>
        </w:r>
        <w:r w:rsidR="00360B5F">
          <w:rPr>
            <w:noProof/>
            <w:webHidden/>
          </w:rPr>
          <w:fldChar w:fldCharType="begin"/>
        </w:r>
        <w:r w:rsidR="00360B5F">
          <w:rPr>
            <w:noProof/>
            <w:webHidden/>
          </w:rPr>
          <w:instrText xml:space="preserve"> PAGEREF _Toc172382871 \h </w:instrText>
        </w:r>
        <w:r w:rsidR="00360B5F">
          <w:rPr>
            <w:noProof/>
            <w:webHidden/>
          </w:rPr>
        </w:r>
        <w:r w:rsidR="00360B5F">
          <w:rPr>
            <w:noProof/>
            <w:webHidden/>
          </w:rPr>
          <w:fldChar w:fldCharType="separate"/>
        </w:r>
        <w:r w:rsidR="00820B36">
          <w:rPr>
            <w:noProof/>
            <w:webHidden/>
          </w:rPr>
          <w:t>30</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2" w:history="1">
        <w:r w:rsidR="00360B5F" w:rsidRPr="008E2DD5">
          <w:rPr>
            <w:rStyle w:val="Hyperlink"/>
            <w:noProof/>
          </w:rPr>
          <w:t>Hình 3.4. Giao diện tạo cơ sở dữ liệu</w:t>
        </w:r>
        <w:r w:rsidR="00360B5F">
          <w:rPr>
            <w:noProof/>
            <w:webHidden/>
          </w:rPr>
          <w:tab/>
        </w:r>
        <w:r w:rsidR="00360B5F">
          <w:rPr>
            <w:noProof/>
            <w:webHidden/>
          </w:rPr>
          <w:fldChar w:fldCharType="begin"/>
        </w:r>
        <w:r w:rsidR="00360B5F">
          <w:rPr>
            <w:noProof/>
            <w:webHidden/>
          </w:rPr>
          <w:instrText xml:space="preserve"> PAGEREF _Toc172382872 \h </w:instrText>
        </w:r>
        <w:r w:rsidR="00360B5F">
          <w:rPr>
            <w:noProof/>
            <w:webHidden/>
          </w:rPr>
        </w:r>
        <w:r w:rsidR="00360B5F">
          <w:rPr>
            <w:noProof/>
            <w:webHidden/>
          </w:rPr>
          <w:fldChar w:fldCharType="separate"/>
        </w:r>
        <w:r w:rsidR="00820B36">
          <w:rPr>
            <w:noProof/>
            <w:webHidden/>
          </w:rPr>
          <w:t>30</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3" w:history="1">
        <w:r w:rsidR="00360B5F" w:rsidRPr="008E2DD5">
          <w:rPr>
            <w:rStyle w:val="Hyperlink"/>
            <w:noProof/>
          </w:rPr>
          <w:t>Hình 3.5. Tạo cơ sở dữ liệu</w:t>
        </w:r>
        <w:r w:rsidR="00360B5F">
          <w:rPr>
            <w:noProof/>
            <w:webHidden/>
          </w:rPr>
          <w:tab/>
        </w:r>
        <w:r w:rsidR="00360B5F">
          <w:rPr>
            <w:noProof/>
            <w:webHidden/>
          </w:rPr>
          <w:fldChar w:fldCharType="begin"/>
        </w:r>
        <w:r w:rsidR="00360B5F">
          <w:rPr>
            <w:noProof/>
            <w:webHidden/>
          </w:rPr>
          <w:instrText xml:space="preserve"> PAGEREF _Toc172382873 \h </w:instrText>
        </w:r>
        <w:r w:rsidR="00360B5F">
          <w:rPr>
            <w:noProof/>
            <w:webHidden/>
          </w:rPr>
        </w:r>
        <w:r w:rsidR="00360B5F">
          <w:rPr>
            <w:noProof/>
            <w:webHidden/>
          </w:rPr>
          <w:fldChar w:fldCharType="separate"/>
        </w:r>
        <w:r w:rsidR="00820B36">
          <w:rPr>
            <w:noProof/>
            <w:webHidden/>
          </w:rPr>
          <w:t>31</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4" w:history="1">
        <w:r w:rsidR="00360B5F" w:rsidRPr="008E2DD5">
          <w:rPr>
            <w:rStyle w:val="Hyperlink"/>
            <w:noProof/>
          </w:rPr>
          <w:t>Hình 3.6. Thêm Document và Collection</w:t>
        </w:r>
        <w:r w:rsidR="00360B5F">
          <w:rPr>
            <w:noProof/>
            <w:webHidden/>
          </w:rPr>
          <w:tab/>
        </w:r>
        <w:r w:rsidR="00360B5F">
          <w:rPr>
            <w:noProof/>
            <w:webHidden/>
          </w:rPr>
          <w:fldChar w:fldCharType="begin"/>
        </w:r>
        <w:r w:rsidR="00360B5F">
          <w:rPr>
            <w:noProof/>
            <w:webHidden/>
          </w:rPr>
          <w:instrText xml:space="preserve"> PAGEREF _Toc172382874 \h </w:instrText>
        </w:r>
        <w:r w:rsidR="00360B5F">
          <w:rPr>
            <w:noProof/>
            <w:webHidden/>
          </w:rPr>
        </w:r>
        <w:r w:rsidR="00360B5F">
          <w:rPr>
            <w:noProof/>
            <w:webHidden/>
          </w:rPr>
          <w:fldChar w:fldCharType="separate"/>
        </w:r>
        <w:r w:rsidR="00820B36">
          <w:rPr>
            <w:noProof/>
            <w:webHidden/>
          </w:rPr>
          <w:t>31</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5" w:history="1">
        <w:r w:rsidR="00360B5F" w:rsidRPr="008E2DD5">
          <w:rPr>
            <w:rStyle w:val="Hyperlink"/>
            <w:noProof/>
          </w:rPr>
          <w:t>Hình 3.7. Document sau khi thêm thành công</w:t>
        </w:r>
        <w:r w:rsidR="00360B5F">
          <w:rPr>
            <w:noProof/>
            <w:webHidden/>
          </w:rPr>
          <w:tab/>
        </w:r>
        <w:r w:rsidR="00360B5F">
          <w:rPr>
            <w:noProof/>
            <w:webHidden/>
          </w:rPr>
          <w:fldChar w:fldCharType="begin"/>
        </w:r>
        <w:r w:rsidR="00360B5F">
          <w:rPr>
            <w:noProof/>
            <w:webHidden/>
          </w:rPr>
          <w:instrText xml:space="preserve"> PAGEREF _Toc172382875 \h </w:instrText>
        </w:r>
        <w:r w:rsidR="00360B5F">
          <w:rPr>
            <w:noProof/>
            <w:webHidden/>
          </w:rPr>
        </w:r>
        <w:r w:rsidR="00360B5F">
          <w:rPr>
            <w:noProof/>
            <w:webHidden/>
          </w:rPr>
          <w:fldChar w:fldCharType="separate"/>
        </w:r>
        <w:r w:rsidR="00820B36">
          <w:rPr>
            <w:noProof/>
            <w:webHidden/>
          </w:rPr>
          <w:t>31</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6" w:history="1">
        <w:r w:rsidR="00360B5F" w:rsidRPr="008E2DD5">
          <w:rPr>
            <w:rStyle w:val="Hyperlink"/>
            <w:noProof/>
          </w:rPr>
          <w:t>Hình 3.8. Phác thảo giao diện người dùng</w:t>
        </w:r>
        <w:r w:rsidR="00360B5F">
          <w:rPr>
            <w:noProof/>
            <w:webHidden/>
          </w:rPr>
          <w:tab/>
        </w:r>
        <w:r w:rsidR="00360B5F">
          <w:rPr>
            <w:noProof/>
            <w:webHidden/>
          </w:rPr>
          <w:fldChar w:fldCharType="begin"/>
        </w:r>
        <w:r w:rsidR="00360B5F">
          <w:rPr>
            <w:noProof/>
            <w:webHidden/>
          </w:rPr>
          <w:instrText xml:space="preserve"> PAGEREF _Toc172382876 \h </w:instrText>
        </w:r>
        <w:r w:rsidR="00360B5F">
          <w:rPr>
            <w:noProof/>
            <w:webHidden/>
          </w:rPr>
        </w:r>
        <w:r w:rsidR="00360B5F">
          <w:rPr>
            <w:noProof/>
            <w:webHidden/>
          </w:rPr>
          <w:fldChar w:fldCharType="separate"/>
        </w:r>
        <w:r w:rsidR="00820B36">
          <w:rPr>
            <w:noProof/>
            <w:webHidden/>
          </w:rPr>
          <w:t>50</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7" w:history="1">
        <w:r w:rsidR="00360B5F" w:rsidRPr="008E2DD5">
          <w:rPr>
            <w:rStyle w:val="Hyperlink"/>
            <w:noProof/>
          </w:rPr>
          <w:t>Hình 3.9. Phác thảo giao diện trang thông tin đặc sản</w:t>
        </w:r>
        <w:r w:rsidR="00360B5F">
          <w:rPr>
            <w:noProof/>
            <w:webHidden/>
          </w:rPr>
          <w:tab/>
        </w:r>
        <w:r w:rsidR="00360B5F">
          <w:rPr>
            <w:noProof/>
            <w:webHidden/>
          </w:rPr>
          <w:fldChar w:fldCharType="begin"/>
        </w:r>
        <w:r w:rsidR="00360B5F">
          <w:rPr>
            <w:noProof/>
            <w:webHidden/>
          </w:rPr>
          <w:instrText xml:space="preserve"> PAGEREF _Toc172382877 \h </w:instrText>
        </w:r>
        <w:r w:rsidR="00360B5F">
          <w:rPr>
            <w:noProof/>
            <w:webHidden/>
          </w:rPr>
        </w:r>
        <w:r w:rsidR="00360B5F">
          <w:rPr>
            <w:noProof/>
            <w:webHidden/>
          </w:rPr>
          <w:fldChar w:fldCharType="separate"/>
        </w:r>
        <w:r w:rsidR="00820B36">
          <w:rPr>
            <w:noProof/>
            <w:webHidden/>
          </w:rPr>
          <w:t>51</w:t>
        </w:r>
        <w:r w:rsidR="00360B5F">
          <w:rPr>
            <w:noProof/>
            <w:webHidden/>
          </w:rPr>
          <w:fldChar w:fldCharType="end"/>
        </w:r>
      </w:hyperlink>
    </w:p>
    <w:p w:rsidR="00360B5F" w:rsidRDefault="00317973" w:rsidP="00360B5F">
      <w:pPr>
        <w:pStyle w:val="TableofFigures"/>
        <w:tabs>
          <w:tab w:val="right" w:leader="dot" w:pos="9345"/>
        </w:tabs>
        <w:spacing w:line="360" w:lineRule="auto"/>
        <w:rPr>
          <w:noProof/>
        </w:rPr>
      </w:pPr>
      <w:hyperlink w:anchor="_Toc172382878" w:history="1">
        <w:r w:rsidR="00360B5F" w:rsidRPr="008E2DD5">
          <w:rPr>
            <w:rStyle w:val="Hyperlink"/>
            <w:noProof/>
          </w:rPr>
          <w:t>Hình 3.10. Phác thảo giao diện trang quản trị</w:t>
        </w:r>
        <w:r w:rsidR="00360B5F">
          <w:rPr>
            <w:noProof/>
            <w:webHidden/>
          </w:rPr>
          <w:tab/>
        </w:r>
        <w:r w:rsidR="00360B5F">
          <w:rPr>
            <w:noProof/>
            <w:webHidden/>
          </w:rPr>
          <w:fldChar w:fldCharType="begin"/>
        </w:r>
        <w:r w:rsidR="00360B5F">
          <w:rPr>
            <w:noProof/>
            <w:webHidden/>
          </w:rPr>
          <w:instrText xml:space="preserve"> PAGEREF _Toc172382878 \h </w:instrText>
        </w:r>
        <w:r w:rsidR="00360B5F">
          <w:rPr>
            <w:noProof/>
            <w:webHidden/>
          </w:rPr>
        </w:r>
        <w:r w:rsidR="00360B5F">
          <w:rPr>
            <w:noProof/>
            <w:webHidden/>
          </w:rPr>
          <w:fldChar w:fldCharType="separate"/>
        </w:r>
        <w:r w:rsidR="00820B36">
          <w:rPr>
            <w:noProof/>
            <w:webHidden/>
          </w:rPr>
          <w:t>52</w:t>
        </w:r>
        <w:r w:rsidR="00360B5F">
          <w:rPr>
            <w:noProof/>
            <w:webHidden/>
          </w:rPr>
          <w:fldChar w:fldCharType="end"/>
        </w:r>
      </w:hyperlink>
      <w:r w:rsidR="0036514E">
        <w:rPr>
          <w:b/>
          <w:color w:val="000000" w:themeColor="text1"/>
        </w:rPr>
        <w:fldChar w:fldCharType="end"/>
      </w:r>
      <w:r w:rsidR="002837D4">
        <w:rPr>
          <w:b/>
          <w:color w:val="000000" w:themeColor="text1"/>
        </w:rPr>
        <w:fldChar w:fldCharType="begin"/>
      </w:r>
      <w:r w:rsidR="002837D4">
        <w:rPr>
          <w:b/>
          <w:color w:val="000000" w:themeColor="text1"/>
        </w:rPr>
        <w:instrText xml:space="preserve"> TOC \h \z \c "Hình 4." </w:instrText>
      </w:r>
      <w:r w:rsidR="002837D4">
        <w:rPr>
          <w:b/>
          <w:color w:val="000000" w:themeColor="text1"/>
        </w:rPr>
        <w:fldChar w:fldCharType="separate"/>
      </w:r>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79" w:history="1">
        <w:r w:rsidR="00360B5F" w:rsidRPr="00BD27A4">
          <w:rPr>
            <w:rStyle w:val="Hyperlink"/>
            <w:noProof/>
          </w:rPr>
          <w:t>Hình 4.1. Sử dụng API lấy danh sách tất cả đặc sản với Postman</w:t>
        </w:r>
        <w:r w:rsidR="00360B5F">
          <w:rPr>
            <w:noProof/>
            <w:webHidden/>
          </w:rPr>
          <w:tab/>
        </w:r>
        <w:r w:rsidR="00360B5F">
          <w:rPr>
            <w:noProof/>
            <w:webHidden/>
          </w:rPr>
          <w:fldChar w:fldCharType="begin"/>
        </w:r>
        <w:r w:rsidR="00360B5F">
          <w:rPr>
            <w:noProof/>
            <w:webHidden/>
          </w:rPr>
          <w:instrText xml:space="preserve"> PAGEREF _Toc172382879 \h </w:instrText>
        </w:r>
        <w:r w:rsidR="00360B5F">
          <w:rPr>
            <w:noProof/>
            <w:webHidden/>
          </w:rPr>
        </w:r>
        <w:r w:rsidR="00360B5F">
          <w:rPr>
            <w:noProof/>
            <w:webHidden/>
          </w:rPr>
          <w:fldChar w:fldCharType="separate"/>
        </w:r>
        <w:r w:rsidR="00820B36">
          <w:rPr>
            <w:noProof/>
            <w:webHidden/>
          </w:rPr>
          <w:t>53</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0" w:history="1">
        <w:r w:rsidR="00360B5F" w:rsidRPr="00BD27A4">
          <w:rPr>
            <w:rStyle w:val="Hyperlink"/>
            <w:noProof/>
          </w:rPr>
          <w:t>Hình 4.2. Sử dụng API lấy thông tin đặc sản theo ID với Postman</w:t>
        </w:r>
        <w:r w:rsidR="00360B5F">
          <w:rPr>
            <w:noProof/>
            <w:webHidden/>
          </w:rPr>
          <w:tab/>
        </w:r>
        <w:r w:rsidR="00360B5F">
          <w:rPr>
            <w:noProof/>
            <w:webHidden/>
          </w:rPr>
          <w:fldChar w:fldCharType="begin"/>
        </w:r>
        <w:r w:rsidR="00360B5F">
          <w:rPr>
            <w:noProof/>
            <w:webHidden/>
          </w:rPr>
          <w:instrText xml:space="preserve"> PAGEREF _Toc172382880 \h </w:instrText>
        </w:r>
        <w:r w:rsidR="00360B5F">
          <w:rPr>
            <w:noProof/>
            <w:webHidden/>
          </w:rPr>
        </w:r>
        <w:r w:rsidR="00360B5F">
          <w:rPr>
            <w:noProof/>
            <w:webHidden/>
          </w:rPr>
          <w:fldChar w:fldCharType="separate"/>
        </w:r>
        <w:r w:rsidR="00820B36">
          <w:rPr>
            <w:noProof/>
            <w:webHidden/>
          </w:rPr>
          <w:t>53</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1" w:history="1">
        <w:r w:rsidR="00360B5F" w:rsidRPr="00BD27A4">
          <w:rPr>
            <w:rStyle w:val="Hyperlink"/>
            <w:noProof/>
          </w:rPr>
          <w:t>Hình 4.3. Sử dụng API lấy ra thông tin về loại của một đặc sản với Postman</w:t>
        </w:r>
        <w:r w:rsidR="00360B5F">
          <w:rPr>
            <w:noProof/>
            <w:webHidden/>
          </w:rPr>
          <w:tab/>
        </w:r>
        <w:r w:rsidR="00360B5F">
          <w:rPr>
            <w:noProof/>
            <w:webHidden/>
          </w:rPr>
          <w:fldChar w:fldCharType="begin"/>
        </w:r>
        <w:r w:rsidR="00360B5F">
          <w:rPr>
            <w:noProof/>
            <w:webHidden/>
          </w:rPr>
          <w:instrText xml:space="preserve"> PAGEREF _Toc172382881 \h </w:instrText>
        </w:r>
        <w:r w:rsidR="00360B5F">
          <w:rPr>
            <w:noProof/>
            <w:webHidden/>
          </w:rPr>
        </w:r>
        <w:r w:rsidR="00360B5F">
          <w:rPr>
            <w:noProof/>
            <w:webHidden/>
          </w:rPr>
          <w:fldChar w:fldCharType="separate"/>
        </w:r>
        <w:r w:rsidR="00820B36">
          <w:rPr>
            <w:noProof/>
            <w:webHidden/>
          </w:rPr>
          <w:t>54</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2" w:history="1">
        <w:r w:rsidR="00360B5F" w:rsidRPr="00BD27A4">
          <w:rPr>
            <w:rStyle w:val="Hyperlink"/>
            <w:noProof/>
          </w:rPr>
          <w:t>Hình 4.4. Sử dụng API lấy ra thông tin nhà sản xuất của một đặc sản với Postman</w:t>
        </w:r>
        <w:r w:rsidR="00360B5F">
          <w:rPr>
            <w:noProof/>
            <w:webHidden/>
          </w:rPr>
          <w:tab/>
        </w:r>
        <w:r w:rsidR="00360B5F">
          <w:rPr>
            <w:noProof/>
            <w:webHidden/>
          </w:rPr>
          <w:fldChar w:fldCharType="begin"/>
        </w:r>
        <w:r w:rsidR="00360B5F">
          <w:rPr>
            <w:noProof/>
            <w:webHidden/>
          </w:rPr>
          <w:instrText xml:space="preserve"> PAGEREF _Toc172382882 \h </w:instrText>
        </w:r>
        <w:r w:rsidR="00360B5F">
          <w:rPr>
            <w:noProof/>
            <w:webHidden/>
          </w:rPr>
        </w:r>
        <w:r w:rsidR="00360B5F">
          <w:rPr>
            <w:noProof/>
            <w:webHidden/>
          </w:rPr>
          <w:fldChar w:fldCharType="separate"/>
        </w:r>
        <w:r w:rsidR="00820B36">
          <w:rPr>
            <w:noProof/>
            <w:webHidden/>
          </w:rPr>
          <w:t>54</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3" w:history="1">
        <w:r w:rsidR="00360B5F" w:rsidRPr="00BD27A4">
          <w:rPr>
            <w:rStyle w:val="Hyperlink"/>
            <w:noProof/>
          </w:rPr>
          <w:t>Hình 4.5. Sử dụng API lấy ra thông tin hạn sử dụng của một đặc sản với Postman</w:t>
        </w:r>
        <w:r w:rsidR="00360B5F">
          <w:rPr>
            <w:noProof/>
            <w:webHidden/>
          </w:rPr>
          <w:tab/>
        </w:r>
        <w:r w:rsidR="00360B5F">
          <w:rPr>
            <w:noProof/>
            <w:webHidden/>
          </w:rPr>
          <w:fldChar w:fldCharType="begin"/>
        </w:r>
        <w:r w:rsidR="00360B5F">
          <w:rPr>
            <w:noProof/>
            <w:webHidden/>
          </w:rPr>
          <w:instrText xml:space="preserve"> PAGEREF _Toc172382883 \h </w:instrText>
        </w:r>
        <w:r w:rsidR="00360B5F">
          <w:rPr>
            <w:noProof/>
            <w:webHidden/>
          </w:rPr>
        </w:r>
        <w:r w:rsidR="00360B5F">
          <w:rPr>
            <w:noProof/>
            <w:webHidden/>
          </w:rPr>
          <w:fldChar w:fldCharType="separate"/>
        </w:r>
        <w:r w:rsidR="00820B36">
          <w:rPr>
            <w:noProof/>
            <w:webHidden/>
          </w:rPr>
          <w:t>55</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4" w:history="1">
        <w:r w:rsidR="00360B5F" w:rsidRPr="00BD27A4">
          <w:rPr>
            <w:rStyle w:val="Hyperlink"/>
            <w:noProof/>
          </w:rPr>
          <w:t>Hình 4.6. Sử dụng API lấy ra danh sách các địa điểm bán của một đặc sản với Postman</w:t>
        </w:r>
        <w:r w:rsidR="00360B5F">
          <w:rPr>
            <w:noProof/>
            <w:webHidden/>
          </w:rPr>
          <w:tab/>
        </w:r>
        <w:r w:rsidR="00360B5F">
          <w:rPr>
            <w:noProof/>
            <w:webHidden/>
          </w:rPr>
          <w:fldChar w:fldCharType="begin"/>
        </w:r>
        <w:r w:rsidR="00360B5F">
          <w:rPr>
            <w:noProof/>
            <w:webHidden/>
          </w:rPr>
          <w:instrText xml:space="preserve"> PAGEREF _Toc172382884 \h </w:instrText>
        </w:r>
        <w:r w:rsidR="00360B5F">
          <w:rPr>
            <w:noProof/>
            <w:webHidden/>
          </w:rPr>
        </w:r>
        <w:r w:rsidR="00360B5F">
          <w:rPr>
            <w:noProof/>
            <w:webHidden/>
          </w:rPr>
          <w:fldChar w:fldCharType="separate"/>
        </w:r>
        <w:r w:rsidR="00820B36">
          <w:rPr>
            <w:noProof/>
            <w:webHidden/>
          </w:rPr>
          <w:t>55</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5" w:history="1">
        <w:r w:rsidR="00360B5F" w:rsidRPr="00BD27A4">
          <w:rPr>
            <w:rStyle w:val="Hyperlink"/>
            <w:noProof/>
          </w:rPr>
          <w:t>Hình 4.7. Sử dụng API lấy ra thông tin nơi bán theo ID của một đặc sản với Postman</w:t>
        </w:r>
        <w:r w:rsidR="00360B5F">
          <w:rPr>
            <w:noProof/>
            <w:webHidden/>
          </w:rPr>
          <w:tab/>
        </w:r>
        <w:r w:rsidR="00360B5F">
          <w:rPr>
            <w:noProof/>
            <w:webHidden/>
          </w:rPr>
          <w:fldChar w:fldCharType="begin"/>
        </w:r>
        <w:r w:rsidR="00360B5F">
          <w:rPr>
            <w:noProof/>
            <w:webHidden/>
          </w:rPr>
          <w:instrText xml:space="preserve"> PAGEREF _Toc172382885 \h </w:instrText>
        </w:r>
        <w:r w:rsidR="00360B5F">
          <w:rPr>
            <w:noProof/>
            <w:webHidden/>
          </w:rPr>
        </w:r>
        <w:r w:rsidR="00360B5F">
          <w:rPr>
            <w:noProof/>
            <w:webHidden/>
          </w:rPr>
          <w:fldChar w:fldCharType="separate"/>
        </w:r>
        <w:r w:rsidR="00820B36">
          <w:rPr>
            <w:noProof/>
            <w:webHidden/>
          </w:rPr>
          <w:t>56</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6" w:history="1">
        <w:r w:rsidR="00360B5F" w:rsidRPr="00BD27A4">
          <w:rPr>
            <w:rStyle w:val="Hyperlink"/>
            <w:noProof/>
          </w:rPr>
          <w:t>Hình 4.8. Giao diện giới thiệu Tây Nam Bộ</w:t>
        </w:r>
        <w:r w:rsidR="00360B5F">
          <w:rPr>
            <w:noProof/>
            <w:webHidden/>
          </w:rPr>
          <w:tab/>
        </w:r>
        <w:r w:rsidR="00360B5F">
          <w:rPr>
            <w:noProof/>
            <w:webHidden/>
          </w:rPr>
          <w:fldChar w:fldCharType="begin"/>
        </w:r>
        <w:r w:rsidR="00360B5F">
          <w:rPr>
            <w:noProof/>
            <w:webHidden/>
          </w:rPr>
          <w:instrText xml:space="preserve"> PAGEREF _Toc172382886 \h </w:instrText>
        </w:r>
        <w:r w:rsidR="00360B5F">
          <w:rPr>
            <w:noProof/>
            <w:webHidden/>
          </w:rPr>
        </w:r>
        <w:r w:rsidR="00360B5F">
          <w:rPr>
            <w:noProof/>
            <w:webHidden/>
          </w:rPr>
          <w:fldChar w:fldCharType="separate"/>
        </w:r>
        <w:r w:rsidR="00820B36">
          <w:rPr>
            <w:noProof/>
            <w:webHidden/>
          </w:rPr>
          <w:t>56</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7" w:history="1">
        <w:r w:rsidR="00360B5F" w:rsidRPr="00BD27A4">
          <w:rPr>
            <w:rStyle w:val="Hyperlink"/>
            <w:noProof/>
          </w:rPr>
          <w:t>Hình 4.9. Giao diện giới thiệu một só đặc sản loại thức ăn</w:t>
        </w:r>
        <w:r w:rsidR="00360B5F">
          <w:rPr>
            <w:noProof/>
            <w:webHidden/>
          </w:rPr>
          <w:tab/>
        </w:r>
        <w:r w:rsidR="00360B5F">
          <w:rPr>
            <w:noProof/>
            <w:webHidden/>
          </w:rPr>
          <w:fldChar w:fldCharType="begin"/>
        </w:r>
        <w:r w:rsidR="00360B5F">
          <w:rPr>
            <w:noProof/>
            <w:webHidden/>
          </w:rPr>
          <w:instrText xml:space="preserve"> PAGEREF _Toc172382887 \h </w:instrText>
        </w:r>
        <w:r w:rsidR="00360B5F">
          <w:rPr>
            <w:noProof/>
            <w:webHidden/>
          </w:rPr>
        </w:r>
        <w:r w:rsidR="00360B5F">
          <w:rPr>
            <w:noProof/>
            <w:webHidden/>
          </w:rPr>
          <w:fldChar w:fldCharType="separate"/>
        </w:r>
        <w:r w:rsidR="00820B36">
          <w:rPr>
            <w:noProof/>
            <w:webHidden/>
          </w:rPr>
          <w:t>57</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8" w:history="1">
        <w:r w:rsidR="00360B5F" w:rsidRPr="00BD27A4">
          <w:rPr>
            <w:rStyle w:val="Hyperlink"/>
            <w:noProof/>
          </w:rPr>
          <w:t>Hình 4.10. Giao diện giới thiệu một số đặc sản loại trái cây</w:t>
        </w:r>
        <w:r w:rsidR="00360B5F">
          <w:rPr>
            <w:noProof/>
            <w:webHidden/>
          </w:rPr>
          <w:tab/>
        </w:r>
        <w:r w:rsidR="00360B5F">
          <w:rPr>
            <w:noProof/>
            <w:webHidden/>
          </w:rPr>
          <w:fldChar w:fldCharType="begin"/>
        </w:r>
        <w:r w:rsidR="00360B5F">
          <w:rPr>
            <w:noProof/>
            <w:webHidden/>
          </w:rPr>
          <w:instrText xml:space="preserve"> PAGEREF _Toc172382888 \h </w:instrText>
        </w:r>
        <w:r w:rsidR="00360B5F">
          <w:rPr>
            <w:noProof/>
            <w:webHidden/>
          </w:rPr>
        </w:r>
        <w:r w:rsidR="00360B5F">
          <w:rPr>
            <w:noProof/>
            <w:webHidden/>
          </w:rPr>
          <w:fldChar w:fldCharType="separate"/>
        </w:r>
        <w:r w:rsidR="00820B36">
          <w:rPr>
            <w:noProof/>
            <w:webHidden/>
          </w:rPr>
          <w:t>57</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89" w:history="1">
        <w:r w:rsidR="00360B5F" w:rsidRPr="00BD27A4">
          <w:rPr>
            <w:rStyle w:val="Hyperlink"/>
            <w:noProof/>
          </w:rPr>
          <w:t>Hình 4.11. Giao diện giới thiệu một số đặc sản loại rượu</w:t>
        </w:r>
        <w:r w:rsidR="00360B5F">
          <w:rPr>
            <w:noProof/>
            <w:webHidden/>
          </w:rPr>
          <w:tab/>
        </w:r>
        <w:r w:rsidR="00360B5F">
          <w:rPr>
            <w:noProof/>
            <w:webHidden/>
          </w:rPr>
          <w:fldChar w:fldCharType="begin"/>
        </w:r>
        <w:r w:rsidR="00360B5F">
          <w:rPr>
            <w:noProof/>
            <w:webHidden/>
          </w:rPr>
          <w:instrText xml:space="preserve"> PAGEREF _Toc172382889 \h </w:instrText>
        </w:r>
        <w:r w:rsidR="00360B5F">
          <w:rPr>
            <w:noProof/>
            <w:webHidden/>
          </w:rPr>
        </w:r>
        <w:r w:rsidR="00360B5F">
          <w:rPr>
            <w:noProof/>
            <w:webHidden/>
          </w:rPr>
          <w:fldChar w:fldCharType="separate"/>
        </w:r>
        <w:r w:rsidR="00820B36">
          <w:rPr>
            <w:noProof/>
            <w:webHidden/>
          </w:rPr>
          <w:t>57</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0" w:history="1">
        <w:r w:rsidR="00360B5F" w:rsidRPr="00BD27A4">
          <w:rPr>
            <w:rStyle w:val="Hyperlink"/>
            <w:noProof/>
          </w:rPr>
          <w:t>Hình 4.12. Giao diện trang chủ</w:t>
        </w:r>
        <w:r w:rsidR="00360B5F">
          <w:rPr>
            <w:noProof/>
            <w:webHidden/>
          </w:rPr>
          <w:tab/>
        </w:r>
        <w:r w:rsidR="00360B5F">
          <w:rPr>
            <w:noProof/>
            <w:webHidden/>
          </w:rPr>
          <w:fldChar w:fldCharType="begin"/>
        </w:r>
        <w:r w:rsidR="00360B5F">
          <w:rPr>
            <w:noProof/>
            <w:webHidden/>
          </w:rPr>
          <w:instrText xml:space="preserve"> PAGEREF _Toc172382890 \h </w:instrText>
        </w:r>
        <w:r w:rsidR="00360B5F">
          <w:rPr>
            <w:noProof/>
            <w:webHidden/>
          </w:rPr>
        </w:r>
        <w:r w:rsidR="00360B5F">
          <w:rPr>
            <w:noProof/>
            <w:webHidden/>
          </w:rPr>
          <w:fldChar w:fldCharType="separate"/>
        </w:r>
        <w:r w:rsidR="00820B36">
          <w:rPr>
            <w:noProof/>
            <w:webHidden/>
          </w:rPr>
          <w:t>58</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1" w:history="1">
        <w:r w:rsidR="00360B5F" w:rsidRPr="00BD27A4">
          <w:rPr>
            <w:rStyle w:val="Hyperlink"/>
            <w:noProof/>
          </w:rPr>
          <w:t>Hình 4.13. Danh sách tất cả đặc sản</w:t>
        </w:r>
        <w:r w:rsidR="00360B5F">
          <w:rPr>
            <w:noProof/>
            <w:webHidden/>
          </w:rPr>
          <w:tab/>
        </w:r>
        <w:r w:rsidR="00360B5F">
          <w:rPr>
            <w:noProof/>
            <w:webHidden/>
          </w:rPr>
          <w:fldChar w:fldCharType="begin"/>
        </w:r>
        <w:r w:rsidR="00360B5F">
          <w:rPr>
            <w:noProof/>
            <w:webHidden/>
          </w:rPr>
          <w:instrText xml:space="preserve"> PAGEREF _Toc172382891 \h </w:instrText>
        </w:r>
        <w:r w:rsidR="00360B5F">
          <w:rPr>
            <w:noProof/>
            <w:webHidden/>
          </w:rPr>
        </w:r>
        <w:r w:rsidR="00360B5F">
          <w:rPr>
            <w:noProof/>
            <w:webHidden/>
          </w:rPr>
          <w:fldChar w:fldCharType="separate"/>
        </w:r>
        <w:r w:rsidR="00820B36">
          <w:rPr>
            <w:noProof/>
            <w:webHidden/>
          </w:rPr>
          <w:t>58</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2" w:history="1">
        <w:r w:rsidR="00360B5F" w:rsidRPr="00BD27A4">
          <w:rPr>
            <w:rStyle w:val="Hyperlink"/>
            <w:noProof/>
          </w:rPr>
          <w:t>Hình 4.14. Chức năng tìm kiếm theo tên</w:t>
        </w:r>
        <w:r w:rsidR="00360B5F">
          <w:rPr>
            <w:noProof/>
            <w:webHidden/>
          </w:rPr>
          <w:tab/>
        </w:r>
        <w:r w:rsidR="00360B5F">
          <w:rPr>
            <w:noProof/>
            <w:webHidden/>
          </w:rPr>
          <w:fldChar w:fldCharType="begin"/>
        </w:r>
        <w:r w:rsidR="00360B5F">
          <w:rPr>
            <w:noProof/>
            <w:webHidden/>
          </w:rPr>
          <w:instrText xml:space="preserve"> PAGEREF _Toc172382892 \h </w:instrText>
        </w:r>
        <w:r w:rsidR="00360B5F">
          <w:rPr>
            <w:noProof/>
            <w:webHidden/>
          </w:rPr>
        </w:r>
        <w:r w:rsidR="00360B5F">
          <w:rPr>
            <w:noProof/>
            <w:webHidden/>
          </w:rPr>
          <w:fldChar w:fldCharType="separate"/>
        </w:r>
        <w:r w:rsidR="00820B36">
          <w:rPr>
            <w:noProof/>
            <w:webHidden/>
          </w:rPr>
          <w:t>59</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3" w:history="1">
        <w:r w:rsidR="00360B5F" w:rsidRPr="00BD27A4">
          <w:rPr>
            <w:rStyle w:val="Hyperlink"/>
            <w:noProof/>
          </w:rPr>
          <w:t>Hình 4.15. Chức năng tìm kiếm theo tỉnh thành</w:t>
        </w:r>
        <w:r w:rsidR="00360B5F">
          <w:rPr>
            <w:noProof/>
            <w:webHidden/>
          </w:rPr>
          <w:tab/>
        </w:r>
        <w:r w:rsidR="00360B5F">
          <w:rPr>
            <w:noProof/>
            <w:webHidden/>
          </w:rPr>
          <w:fldChar w:fldCharType="begin"/>
        </w:r>
        <w:r w:rsidR="00360B5F">
          <w:rPr>
            <w:noProof/>
            <w:webHidden/>
          </w:rPr>
          <w:instrText xml:space="preserve"> PAGEREF _Toc172382893 \h </w:instrText>
        </w:r>
        <w:r w:rsidR="00360B5F">
          <w:rPr>
            <w:noProof/>
            <w:webHidden/>
          </w:rPr>
        </w:r>
        <w:r w:rsidR="00360B5F">
          <w:rPr>
            <w:noProof/>
            <w:webHidden/>
          </w:rPr>
          <w:fldChar w:fldCharType="separate"/>
        </w:r>
        <w:r w:rsidR="00820B36">
          <w:rPr>
            <w:noProof/>
            <w:webHidden/>
          </w:rPr>
          <w:t>59</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4" w:history="1">
        <w:r w:rsidR="00360B5F" w:rsidRPr="00BD27A4">
          <w:rPr>
            <w:rStyle w:val="Hyperlink"/>
            <w:noProof/>
          </w:rPr>
          <w:t>Hình 4.16. Tìm kiếm theo loại đặc sản</w:t>
        </w:r>
        <w:r w:rsidR="00360B5F">
          <w:rPr>
            <w:noProof/>
            <w:webHidden/>
          </w:rPr>
          <w:tab/>
        </w:r>
        <w:r w:rsidR="00360B5F">
          <w:rPr>
            <w:noProof/>
            <w:webHidden/>
          </w:rPr>
          <w:fldChar w:fldCharType="begin"/>
        </w:r>
        <w:r w:rsidR="00360B5F">
          <w:rPr>
            <w:noProof/>
            <w:webHidden/>
          </w:rPr>
          <w:instrText xml:space="preserve"> PAGEREF _Toc172382894 \h </w:instrText>
        </w:r>
        <w:r w:rsidR="00360B5F">
          <w:rPr>
            <w:noProof/>
            <w:webHidden/>
          </w:rPr>
        </w:r>
        <w:r w:rsidR="00360B5F">
          <w:rPr>
            <w:noProof/>
            <w:webHidden/>
          </w:rPr>
          <w:fldChar w:fldCharType="separate"/>
        </w:r>
        <w:r w:rsidR="00820B36">
          <w:rPr>
            <w:noProof/>
            <w:webHidden/>
          </w:rPr>
          <w:t>60</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5" w:history="1">
        <w:r w:rsidR="00360B5F" w:rsidRPr="00BD27A4">
          <w:rPr>
            <w:rStyle w:val="Hyperlink"/>
            <w:noProof/>
          </w:rPr>
          <w:t>Hình 4.17. Chức năng tìm kiếm đồng thời</w:t>
        </w:r>
        <w:r w:rsidR="00360B5F">
          <w:rPr>
            <w:noProof/>
            <w:webHidden/>
          </w:rPr>
          <w:tab/>
        </w:r>
        <w:r w:rsidR="00360B5F">
          <w:rPr>
            <w:noProof/>
            <w:webHidden/>
          </w:rPr>
          <w:fldChar w:fldCharType="begin"/>
        </w:r>
        <w:r w:rsidR="00360B5F">
          <w:rPr>
            <w:noProof/>
            <w:webHidden/>
          </w:rPr>
          <w:instrText xml:space="preserve"> PAGEREF _Toc172382895 \h </w:instrText>
        </w:r>
        <w:r w:rsidR="00360B5F">
          <w:rPr>
            <w:noProof/>
            <w:webHidden/>
          </w:rPr>
        </w:r>
        <w:r w:rsidR="00360B5F">
          <w:rPr>
            <w:noProof/>
            <w:webHidden/>
          </w:rPr>
          <w:fldChar w:fldCharType="separate"/>
        </w:r>
        <w:r w:rsidR="00820B36">
          <w:rPr>
            <w:noProof/>
            <w:webHidden/>
          </w:rPr>
          <w:t>60</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6" w:history="1">
        <w:r w:rsidR="00360B5F" w:rsidRPr="00BD27A4">
          <w:rPr>
            <w:rStyle w:val="Hyperlink"/>
            <w:noProof/>
          </w:rPr>
          <w:t>Hình 4.18. Giao diện thông tin của đặc sản và thông tin về loại đặc sản</w:t>
        </w:r>
        <w:r w:rsidR="00360B5F">
          <w:rPr>
            <w:noProof/>
            <w:webHidden/>
          </w:rPr>
          <w:tab/>
        </w:r>
        <w:r w:rsidR="00360B5F">
          <w:rPr>
            <w:noProof/>
            <w:webHidden/>
          </w:rPr>
          <w:fldChar w:fldCharType="begin"/>
        </w:r>
        <w:r w:rsidR="00360B5F">
          <w:rPr>
            <w:noProof/>
            <w:webHidden/>
          </w:rPr>
          <w:instrText xml:space="preserve"> PAGEREF _Toc172382896 \h </w:instrText>
        </w:r>
        <w:r w:rsidR="00360B5F">
          <w:rPr>
            <w:noProof/>
            <w:webHidden/>
          </w:rPr>
        </w:r>
        <w:r w:rsidR="00360B5F">
          <w:rPr>
            <w:noProof/>
            <w:webHidden/>
          </w:rPr>
          <w:fldChar w:fldCharType="separate"/>
        </w:r>
        <w:r w:rsidR="00820B36">
          <w:rPr>
            <w:noProof/>
            <w:webHidden/>
          </w:rPr>
          <w:t>61</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7" w:history="1">
        <w:r w:rsidR="00360B5F" w:rsidRPr="00BD27A4">
          <w:rPr>
            <w:rStyle w:val="Hyperlink"/>
            <w:noProof/>
          </w:rPr>
          <w:t>Hình 4.19. Giao diện thông tin hạn sử dụng, nơi bán, nhà sản xuất của đặc sản</w:t>
        </w:r>
        <w:r w:rsidR="00360B5F">
          <w:rPr>
            <w:noProof/>
            <w:webHidden/>
          </w:rPr>
          <w:tab/>
        </w:r>
        <w:r w:rsidR="00360B5F">
          <w:rPr>
            <w:noProof/>
            <w:webHidden/>
          </w:rPr>
          <w:fldChar w:fldCharType="begin"/>
        </w:r>
        <w:r w:rsidR="00360B5F">
          <w:rPr>
            <w:noProof/>
            <w:webHidden/>
          </w:rPr>
          <w:instrText xml:space="preserve"> PAGEREF _Toc172382897 \h </w:instrText>
        </w:r>
        <w:r w:rsidR="00360B5F">
          <w:rPr>
            <w:noProof/>
            <w:webHidden/>
          </w:rPr>
        </w:r>
        <w:r w:rsidR="00360B5F">
          <w:rPr>
            <w:noProof/>
            <w:webHidden/>
          </w:rPr>
          <w:fldChar w:fldCharType="separate"/>
        </w:r>
        <w:r w:rsidR="00820B36">
          <w:rPr>
            <w:noProof/>
            <w:webHidden/>
          </w:rPr>
          <w:t>61</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8" w:history="1">
        <w:r w:rsidR="00360B5F" w:rsidRPr="00BD27A4">
          <w:rPr>
            <w:rStyle w:val="Hyperlink"/>
            <w:noProof/>
          </w:rPr>
          <w:t>Hình 4.20. Giao diện quản lý đặc sản</w:t>
        </w:r>
        <w:r w:rsidR="00360B5F">
          <w:rPr>
            <w:noProof/>
            <w:webHidden/>
          </w:rPr>
          <w:tab/>
        </w:r>
        <w:r w:rsidR="00360B5F">
          <w:rPr>
            <w:noProof/>
            <w:webHidden/>
          </w:rPr>
          <w:fldChar w:fldCharType="begin"/>
        </w:r>
        <w:r w:rsidR="00360B5F">
          <w:rPr>
            <w:noProof/>
            <w:webHidden/>
          </w:rPr>
          <w:instrText xml:space="preserve"> PAGEREF _Toc172382898 \h </w:instrText>
        </w:r>
        <w:r w:rsidR="00360B5F">
          <w:rPr>
            <w:noProof/>
            <w:webHidden/>
          </w:rPr>
        </w:r>
        <w:r w:rsidR="00360B5F">
          <w:rPr>
            <w:noProof/>
            <w:webHidden/>
          </w:rPr>
          <w:fldChar w:fldCharType="separate"/>
        </w:r>
        <w:r w:rsidR="00820B36">
          <w:rPr>
            <w:noProof/>
            <w:webHidden/>
          </w:rPr>
          <w:t>62</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899" w:history="1">
        <w:r w:rsidR="00360B5F" w:rsidRPr="00BD27A4">
          <w:rPr>
            <w:rStyle w:val="Hyperlink"/>
            <w:noProof/>
          </w:rPr>
          <w:t>Hình 4.21. Giao diện chức năng thêm đặc sản mới</w:t>
        </w:r>
        <w:r w:rsidR="00360B5F">
          <w:rPr>
            <w:noProof/>
            <w:webHidden/>
          </w:rPr>
          <w:tab/>
        </w:r>
        <w:r w:rsidR="00360B5F">
          <w:rPr>
            <w:noProof/>
            <w:webHidden/>
          </w:rPr>
          <w:fldChar w:fldCharType="begin"/>
        </w:r>
        <w:r w:rsidR="00360B5F">
          <w:rPr>
            <w:noProof/>
            <w:webHidden/>
          </w:rPr>
          <w:instrText xml:space="preserve"> PAGEREF _Toc172382899 \h </w:instrText>
        </w:r>
        <w:r w:rsidR="00360B5F">
          <w:rPr>
            <w:noProof/>
            <w:webHidden/>
          </w:rPr>
        </w:r>
        <w:r w:rsidR="00360B5F">
          <w:rPr>
            <w:noProof/>
            <w:webHidden/>
          </w:rPr>
          <w:fldChar w:fldCharType="separate"/>
        </w:r>
        <w:r w:rsidR="00820B36">
          <w:rPr>
            <w:noProof/>
            <w:webHidden/>
          </w:rPr>
          <w:t>62</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0" w:history="1">
        <w:r w:rsidR="00360B5F" w:rsidRPr="00BD27A4">
          <w:rPr>
            <w:rStyle w:val="Hyperlink"/>
            <w:noProof/>
          </w:rPr>
          <w:t>Hình 4.22. Giao diện chức năng sửa thông tin đặc sản</w:t>
        </w:r>
        <w:r w:rsidR="00360B5F">
          <w:rPr>
            <w:noProof/>
            <w:webHidden/>
          </w:rPr>
          <w:tab/>
        </w:r>
        <w:r w:rsidR="00360B5F">
          <w:rPr>
            <w:noProof/>
            <w:webHidden/>
          </w:rPr>
          <w:fldChar w:fldCharType="begin"/>
        </w:r>
        <w:r w:rsidR="00360B5F">
          <w:rPr>
            <w:noProof/>
            <w:webHidden/>
          </w:rPr>
          <w:instrText xml:space="preserve"> PAGEREF _Toc172382900 \h </w:instrText>
        </w:r>
        <w:r w:rsidR="00360B5F">
          <w:rPr>
            <w:noProof/>
            <w:webHidden/>
          </w:rPr>
        </w:r>
        <w:r w:rsidR="00360B5F">
          <w:rPr>
            <w:noProof/>
            <w:webHidden/>
          </w:rPr>
          <w:fldChar w:fldCharType="separate"/>
        </w:r>
        <w:r w:rsidR="00820B36">
          <w:rPr>
            <w:noProof/>
            <w:webHidden/>
          </w:rPr>
          <w:t>63</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1" w:history="1">
        <w:r w:rsidR="00360B5F" w:rsidRPr="00BD27A4">
          <w:rPr>
            <w:rStyle w:val="Hyperlink"/>
            <w:noProof/>
          </w:rPr>
          <w:t>Hình 4.23. Chức năng xoá nhiều đặc sản</w:t>
        </w:r>
        <w:r w:rsidR="00360B5F">
          <w:rPr>
            <w:noProof/>
            <w:webHidden/>
          </w:rPr>
          <w:tab/>
        </w:r>
        <w:r w:rsidR="00360B5F">
          <w:rPr>
            <w:noProof/>
            <w:webHidden/>
          </w:rPr>
          <w:fldChar w:fldCharType="begin"/>
        </w:r>
        <w:r w:rsidR="00360B5F">
          <w:rPr>
            <w:noProof/>
            <w:webHidden/>
          </w:rPr>
          <w:instrText xml:space="preserve"> PAGEREF _Toc172382901 \h </w:instrText>
        </w:r>
        <w:r w:rsidR="00360B5F">
          <w:rPr>
            <w:noProof/>
            <w:webHidden/>
          </w:rPr>
        </w:r>
        <w:r w:rsidR="00360B5F">
          <w:rPr>
            <w:noProof/>
            <w:webHidden/>
          </w:rPr>
          <w:fldChar w:fldCharType="separate"/>
        </w:r>
        <w:r w:rsidR="00820B36">
          <w:rPr>
            <w:noProof/>
            <w:webHidden/>
          </w:rPr>
          <w:t>63</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2" w:history="1">
        <w:r w:rsidR="00360B5F" w:rsidRPr="00BD27A4">
          <w:rPr>
            <w:rStyle w:val="Hyperlink"/>
            <w:noProof/>
          </w:rPr>
          <w:t>Hình 4.24. Giao diện quản lý loại đặc sản</w:t>
        </w:r>
        <w:r w:rsidR="00360B5F">
          <w:rPr>
            <w:noProof/>
            <w:webHidden/>
          </w:rPr>
          <w:tab/>
        </w:r>
        <w:r w:rsidR="00360B5F">
          <w:rPr>
            <w:noProof/>
            <w:webHidden/>
          </w:rPr>
          <w:fldChar w:fldCharType="begin"/>
        </w:r>
        <w:r w:rsidR="00360B5F">
          <w:rPr>
            <w:noProof/>
            <w:webHidden/>
          </w:rPr>
          <w:instrText xml:space="preserve"> PAGEREF _Toc172382902 \h </w:instrText>
        </w:r>
        <w:r w:rsidR="00360B5F">
          <w:rPr>
            <w:noProof/>
            <w:webHidden/>
          </w:rPr>
        </w:r>
        <w:r w:rsidR="00360B5F">
          <w:rPr>
            <w:noProof/>
            <w:webHidden/>
          </w:rPr>
          <w:fldChar w:fldCharType="separate"/>
        </w:r>
        <w:r w:rsidR="00820B36">
          <w:rPr>
            <w:noProof/>
            <w:webHidden/>
          </w:rPr>
          <w:t>64</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3" w:history="1">
        <w:r w:rsidR="00360B5F" w:rsidRPr="00BD27A4">
          <w:rPr>
            <w:rStyle w:val="Hyperlink"/>
            <w:noProof/>
          </w:rPr>
          <w:t>Hình 4.25. Giao diện chức năng thêm loại cho đặc sản</w:t>
        </w:r>
        <w:r w:rsidR="00360B5F">
          <w:rPr>
            <w:noProof/>
            <w:webHidden/>
          </w:rPr>
          <w:tab/>
        </w:r>
        <w:r w:rsidR="00360B5F">
          <w:rPr>
            <w:noProof/>
            <w:webHidden/>
          </w:rPr>
          <w:fldChar w:fldCharType="begin"/>
        </w:r>
        <w:r w:rsidR="00360B5F">
          <w:rPr>
            <w:noProof/>
            <w:webHidden/>
          </w:rPr>
          <w:instrText xml:space="preserve"> PAGEREF _Toc172382903 \h </w:instrText>
        </w:r>
        <w:r w:rsidR="00360B5F">
          <w:rPr>
            <w:noProof/>
            <w:webHidden/>
          </w:rPr>
        </w:r>
        <w:r w:rsidR="00360B5F">
          <w:rPr>
            <w:noProof/>
            <w:webHidden/>
          </w:rPr>
          <w:fldChar w:fldCharType="separate"/>
        </w:r>
        <w:r w:rsidR="00820B36">
          <w:rPr>
            <w:noProof/>
            <w:webHidden/>
          </w:rPr>
          <w:t>64</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4" w:history="1">
        <w:r w:rsidR="00360B5F" w:rsidRPr="00BD27A4">
          <w:rPr>
            <w:rStyle w:val="Hyperlink"/>
            <w:noProof/>
          </w:rPr>
          <w:t>Hình 4.26. Giao diện chức năng sửa thông tin về loại cho đặc sản</w:t>
        </w:r>
        <w:r w:rsidR="00360B5F">
          <w:rPr>
            <w:noProof/>
            <w:webHidden/>
          </w:rPr>
          <w:tab/>
        </w:r>
        <w:r w:rsidR="00360B5F">
          <w:rPr>
            <w:noProof/>
            <w:webHidden/>
          </w:rPr>
          <w:fldChar w:fldCharType="begin"/>
        </w:r>
        <w:r w:rsidR="00360B5F">
          <w:rPr>
            <w:noProof/>
            <w:webHidden/>
          </w:rPr>
          <w:instrText xml:space="preserve"> PAGEREF _Toc172382904 \h </w:instrText>
        </w:r>
        <w:r w:rsidR="00360B5F">
          <w:rPr>
            <w:noProof/>
            <w:webHidden/>
          </w:rPr>
        </w:r>
        <w:r w:rsidR="00360B5F">
          <w:rPr>
            <w:noProof/>
            <w:webHidden/>
          </w:rPr>
          <w:fldChar w:fldCharType="separate"/>
        </w:r>
        <w:r w:rsidR="00820B36">
          <w:rPr>
            <w:noProof/>
            <w:webHidden/>
          </w:rPr>
          <w:t>65</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5" w:history="1">
        <w:r w:rsidR="00360B5F" w:rsidRPr="00BD27A4">
          <w:rPr>
            <w:rStyle w:val="Hyperlink"/>
            <w:noProof/>
          </w:rPr>
          <w:t>Hình 4.27. Chức năng xoá loại của đặc sản</w:t>
        </w:r>
        <w:r w:rsidR="00360B5F">
          <w:rPr>
            <w:noProof/>
            <w:webHidden/>
          </w:rPr>
          <w:tab/>
        </w:r>
        <w:r w:rsidR="00360B5F">
          <w:rPr>
            <w:noProof/>
            <w:webHidden/>
          </w:rPr>
          <w:fldChar w:fldCharType="begin"/>
        </w:r>
        <w:r w:rsidR="00360B5F">
          <w:rPr>
            <w:noProof/>
            <w:webHidden/>
          </w:rPr>
          <w:instrText xml:space="preserve"> PAGEREF _Toc172382905 \h </w:instrText>
        </w:r>
        <w:r w:rsidR="00360B5F">
          <w:rPr>
            <w:noProof/>
            <w:webHidden/>
          </w:rPr>
        </w:r>
        <w:r w:rsidR="00360B5F">
          <w:rPr>
            <w:noProof/>
            <w:webHidden/>
          </w:rPr>
          <w:fldChar w:fldCharType="separate"/>
        </w:r>
        <w:r w:rsidR="00820B36">
          <w:rPr>
            <w:noProof/>
            <w:webHidden/>
          </w:rPr>
          <w:t>65</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6" w:history="1">
        <w:r w:rsidR="00360B5F" w:rsidRPr="00BD27A4">
          <w:rPr>
            <w:rStyle w:val="Hyperlink"/>
            <w:noProof/>
          </w:rPr>
          <w:t>Hình 4.28. Giao diện quản lý nhà sản xuất</w:t>
        </w:r>
        <w:r w:rsidR="00360B5F">
          <w:rPr>
            <w:noProof/>
            <w:webHidden/>
          </w:rPr>
          <w:tab/>
        </w:r>
        <w:r w:rsidR="00360B5F">
          <w:rPr>
            <w:noProof/>
            <w:webHidden/>
          </w:rPr>
          <w:fldChar w:fldCharType="begin"/>
        </w:r>
        <w:r w:rsidR="00360B5F">
          <w:rPr>
            <w:noProof/>
            <w:webHidden/>
          </w:rPr>
          <w:instrText xml:space="preserve"> PAGEREF _Toc172382906 \h </w:instrText>
        </w:r>
        <w:r w:rsidR="00360B5F">
          <w:rPr>
            <w:noProof/>
            <w:webHidden/>
          </w:rPr>
        </w:r>
        <w:r w:rsidR="00360B5F">
          <w:rPr>
            <w:noProof/>
            <w:webHidden/>
          </w:rPr>
          <w:fldChar w:fldCharType="separate"/>
        </w:r>
        <w:r w:rsidR="00820B36">
          <w:rPr>
            <w:noProof/>
            <w:webHidden/>
          </w:rPr>
          <w:t>66</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7" w:history="1">
        <w:r w:rsidR="00360B5F" w:rsidRPr="00BD27A4">
          <w:rPr>
            <w:rStyle w:val="Hyperlink"/>
            <w:noProof/>
          </w:rPr>
          <w:t>Hình 4.29. Giao diện chức năng thêm nhà sản xuất</w:t>
        </w:r>
        <w:r w:rsidR="00360B5F">
          <w:rPr>
            <w:noProof/>
            <w:webHidden/>
          </w:rPr>
          <w:tab/>
        </w:r>
        <w:r w:rsidR="00360B5F">
          <w:rPr>
            <w:noProof/>
            <w:webHidden/>
          </w:rPr>
          <w:fldChar w:fldCharType="begin"/>
        </w:r>
        <w:r w:rsidR="00360B5F">
          <w:rPr>
            <w:noProof/>
            <w:webHidden/>
          </w:rPr>
          <w:instrText xml:space="preserve"> PAGEREF _Toc172382907 \h </w:instrText>
        </w:r>
        <w:r w:rsidR="00360B5F">
          <w:rPr>
            <w:noProof/>
            <w:webHidden/>
          </w:rPr>
        </w:r>
        <w:r w:rsidR="00360B5F">
          <w:rPr>
            <w:noProof/>
            <w:webHidden/>
          </w:rPr>
          <w:fldChar w:fldCharType="separate"/>
        </w:r>
        <w:r w:rsidR="00820B36">
          <w:rPr>
            <w:noProof/>
            <w:webHidden/>
          </w:rPr>
          <w:t>66</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8" w:history="1">
        <w:r w:rsidR="00360B5F" w:rsidRPr="00BD27A4">
          <w:rPr>
            <w:rStyle w:val="Hyperlink"/>
            <w:noProof/>
          </w:rPr>
          <w:t>Hình 4.30. Giao diện chứ năng sửa thông tin nhà sản xuất</w:t>
        </w:r>
        <w:r w:rsidR="00360B5F">
          <w:rPr>
            <w:noProof/>
            <w:webHidden/>
          </w:rPr>
          <w:tab/>
        </w:r>
        <w:r w:rsidR="00360B5F">
          <w:rPr>
            <w:noProof/>
            <w:webHidden/>
          </w:rPr>
          <w:fldChar w:fldCharType="begin"/>
        </w:r>
        <w:r w:rsidR="00360B5F">
          <w:rPr>
            <w:noProof/>
            <w:webHidden/>
          </w:rPr>
          <w:instrText xml:space="preserve"> PAGEREF _Toc172382908 \h </w:instrText>
        </w:r>
        <w:r w:rsidR="00360B5F">
          <w:rPr>
            <w:noProof/>
            <w:webHidden/>
          </w:rPr>
        </w:r>
        <w:r w:rsidR="00360B5F">
          <w:rPr>
            <w:noProof/>
            <w:webHidden/>
          </w:rPr>
          <w:fldChar w:fldCharType="separate"/>
        </w:r>
        <w:r w:rsidR="00820B36">
          <w:rPr>
            <w:noProof/>
            <w:webHidden/>
          </w:rPr>
          <w:t>67</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09" w:history="1">
        <w:r w:rsidR="00360B5F" w:rsidRPr="00BD27A4">
          <w:rPr>
            <w:rStyle w:val="Hyperlink"/>
            <w:noProof/>
          </w:rPr>
          <w:t>Hình 4.31. Chức năng xoá nhà sản xuất</w:t>
        </w:r>
        <w:r w:rsidR="00360B5F">
          <w:rPr>
            <w:noProof/>
            <w:webHidden/>
          </w:rPr>
          <w:tab/>
        </w:r>
        <w:r w:rsidR="00360B5F">
          <w:rPr>
            <w:noProof/>
            <w:webHidden/>
          </w:rPr>
          <w:fldChar w:fldCharType="begin"/>
        </w:r>
        <w:r w:rsidR="00360B5F">
          <w:rPr>
            <w:noProof/>
            <w:webHidden/>
          </w:rPr>
          <w:instrText xml:space="preserve"> PAGEREF _Toc172382909 \h </w:instrText>
        </w:r>
        <w:r w:rsidR="00360B5F">
          <w:rPr>
            <w:noProof/>
            <w:webHidden/>
          </w:rPr>
        </w:r>
        <w:r w:rsidR="00360B5F">
          <w:rPr>
            <w:noProof/>
            <w:webHidden/>
          </w:rPr>
          <w:fldChar w:fldCharType="separate"/>
        </w:r>
        <w:r w:rsidR="00820B36">
          <w:rPr>
            <w:noProof/>
            <w:webHidden/>
          </w:rPr>
          <w:t>67</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0" w:history="1">
        <w:r w:rsidR="00360B5F" w:rsidRPr="00BD27A4">
          <w:rPr>
            <w:rStyle w:val="Hyperlink"/>
            <w:noProof/>
          </w:rPr>
          <w:t>Hình 4.32. Giao diện quản lý hạn sử dụng</w:t>
        </w:r>
        <w:r w:rsidR="00360B5F">
          <w:rPr>
            <w:noProof/>
            <w:webHidden/>
          </w:rPr>
          <w:tab/>
        </w:r>
        <w:r w:rsidR="00360B5F">
          <w:rPr>
            <w:noProof/>
            <w:webHidden/>
          </w:rPr>
          <w:fldChar w:fldCharType="begin"/>
        </w:r>
        <w:r w:rsidR="00360B5F">
          <w:rPr>
            <w:noProof/>
            <w:webHidden/>
          </w:rPr>
          <w:instrText xml:space="preserve"> PAGEREF _Toc172382910 \h </w:instrText>
        </w:r>
        <w:r w:rsidR="00360B5F">
          <w:rPr>
            <w:noProof/>
            <w:webHidden/>
          </w:rPr>
        </w:r>
        <w:r w:rsidR="00360B5F">
          <w:rPr>
            <w:noProof/>
            <w:webHidden/>
          </w:rPr>
          <w:fldChar w:fldCharType="separate"/>
        </w:r>
        <w:r w:rsidR="00820B36">
          <w:rPr>
            <w:noProof/>
            <w:webHidden/>
          </w:rPr>
          <w:t>68</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1" w:history="1">
        <w:r w:rsidR="00360B5F" w:rsidRPr="00BD27A4">
          <w:rPr>
            <w:rStyle w:val="Hyperlink"/>
            <w:noProof/>
          </w:rPr>
          <w:t>Hình 4.33. Giao diện chức năng thêm hạn sử dụng</w:t>
        </w:r>
        <w:r w:rsidR="00360B5F">
          <w:rPr>
            <w:noProof/>
            <w:webHidden/>
          </w:rPr>
          <w:tab/>
        </w:r>
        <w:r w:rsidR="00360B5F">
          <w:rPr>
            <w:noProof/>
            <w:webHidden/>
          </w:rPr>
          <w:fldChar w:fldCharType="begin"/>
        </w:r>
        <w:r w:rsidR="00360B5F">
          <w:rPr>
            <w:noProof/>
            <w:webHidden/>
          </w:rPr>
          <w:instrText xml:space="preserve"> PAGEREF _Toc172382911 \h </w:instrText>
        </w:r>
        <w:r w:rsidR="00360B5F">
          <w:rPr>
            <w:noProof/>
            <w:webHidden/>
          </w:rPr>
        </w:r>
        <w:r w:rsidR="00360B5F">
          <w:rPr>
            <w:noProof/>
            <w:webHidden/>
          </w:rPr>
          <w:fldChar w:fldCharType="separate"/>
        </w:r>
        <w:r w:rsidR="00820B36">
          <w:rPr>
            <w:noProof/>
            <w:webHidden/>
          </w:rPr>
          <w:t>68</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2" w:history="1">
        <w:r w:rsidR="00360B5F" w:rsidRPr="00BD27A4">
          <w:rPr>
            <w:rStyle w:val="Hyperlink"/>
            <w:noProof/>
          </w:rPr>
          <w:t>Hình 4.34. Giao diện chức năng sửa hạn sử dụng</w:t>
        </w:r>
        <w:r w:rsidR="00360B5F">
          <w:rPr>
            <w:noProof/>
            <w:webHidden/>
          </w:rPr>
          <w:tab/>
        </w:r>
        <w:r w:rsidR="00360B5F">
          <w:rPr>
            <w:noProof/>
            <w:webHidden/>
          </w:rPr>
          <w:fldChar w:fldCharType="begin"/>
        </w:r>
        <w:r w:rsidR="00360B5F">
          <w:rPr>
            <w:noProof/>
            <w:webHidden/>
          </w:rPr>
          <w:instrText xml:space="preserve"> PAGEREF _Toc172382912 \h </w:instrText>
        </w:r>
        <w:r w:rsidR="00360B5F">
          <w:rPr>
            <w:noProof/>
            <w:webHidden/>
          </w:rPr>
        </w:r>
        <w:r w:rsidR="00360B5F">
          <w:rPr>
            <w:noProof/>
            <w:webHidden/>
          </w:rPr>
          <w:fldChar w:fldCharType="separate"/>
        </w:r>
        <w:r w:rsidR="00820B36">
          <w:rPr>
            <w:noProof/>
            <w:webHidden/>
          </w:rPr>
          <w:t>69</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3" w:history="1">
        <w:r w:rsidR="00360B5F" w:rsidRPr="00BD27A4">
          <w:rPr>
            <w:rStyle w:val="Hyperlink"/>
            <w:noProof/>
          </w:rPr>
          <w:t>Hình 4.35. Chức năng xoá hạn sử dụng của đặc sản</w:t>
        </w:r>
        <w:r w:rsidR="00360B5F">
          <w:rPr>
            <w:noProof/>
            <w:webHidden/>
          </w:rPr>
          <w:tab/>
        </w:r>
        <w:r w:rsidR="00360B5F">
          <w:rPr>
            <w:noProof/>
            <w:webHidden/>
          </w:rPr>
          <w:fldChar w:fldCharType="begin"/>
        </w:r>
        <w:r w:rsidR="00360B5F">
          <w:rPr>
            <w:noProof/>
            <w:webHidden/>
          </w:rPr>
          <w:instrText xml:space="preserve"> PAGEREF _Toc172382913 \h </w:instrText>
        </w:r>
        <w:r w:rsidR="00360B5F">
          <w:rPr>
            <w:noProof/>
            <w:webHidden/>
          </w:rPr>
        </w:r>
        <w:r w:rsidR="00360B5F">
          <w:rPr>
            <w:noProof/>
            <w:webHidden/>
          </w:rPr>
          <w:fldChar w:fldCharType="separate"/>
        </w:r>
        <w:r w:rsidR="00820B36">
          <w:rPr>
            <w:noProof/>
            <w:webHidden/>
          </w:rPr>
          <w:t>69</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4" w:history="1">
        <w:r w:rsidR="00360B5F" w:rsidRPr="00BD27A4">
          <w:rPr>
            <w:rStyle w:val="Hyperlink"/>
            <w:noProof/>
          </w:rPr>
          <w:t>Hình 4.36. Giao diện quản lý địa điểm bán</w:t>
        </w:r>
        <w:r w:rsidR="00360B5F">
          <w:rPr>
            <w:noProof/>
            <w:webHidden/>
          </w:rPr>
          <w:tab/>
        </w:r>
        <w:r w:rsidR="00360B5F">
          <w:rPr>
            <w:noProof/>
            <w:webHidden/>
          </w:rPr>
          <w:fldChar w:fldCharType="begin"/>
        </w:r>
        <w:r w:rsidR="00360B5F">
          <w:rPr>
            <w:noProof/>
            <w:webHidden/>
          </w:rPr>
          <w:instrText xml:space="preserve"> PAGEREF _Toc172382914 \h </w:instrText>
        </w:r>
        <w:r w:rsidR="00360B5F">
          <w:rPr>
            <w:noProof/>
            <w:webHidden/>
          </w:rPr>
        </w:r>
        <w:r w:rsidR="00360B5F">
          <w:rPr>
            <w:noProof/>
            <w:webHidden/>
          </w:rPr>
          <w:fldChar w:fldCharType="separate"/>
        </w:r>
        <w:r w:rsidR="00820B36">
          <w:rPr>
            <w:noProof/>
            <w:webHidden/>
          </w:rPr>
          <w:t>70</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5" w:history="1">
        <w:r w:rsidR="00360B5F" w:rsidRPr="00BD27A4">
          <w:rPr>
            <w:rStyle w:val="Hyperlink"/>
            <w:noProof/>
          </w:rPr>
          <w:t>Hình 4.37. Giao diện chức năng thêm địa điểm bán</w:t>
        </w:r>
        <w:r w:rsidR="00360B5F">
          <w:rPr>
            <w:noProof/>
            <w:webHidden/>
          </w:rPr>
          <w:tab/>
        </w:r>
        <w:r w:rsidR="00360B5F">
          <w:rPr>
            <w:noProof/>
            <w:webHidden/>
          </w:rPr>
          <w:fldChar w:fldCharType="begin"/>
        </w:r>
        <w:r w:rsidR="00360B5F">
          <w:rPr>
            <w:noProof/>
            <w:webHidden/>
          </w:rPr>
          <w:instrText xml:space="preserve"> PAGEREF _Toc172382915 \h </w:instrText>
        </w:r>
        <w:r w:rsidR="00360B5F">
          <w:rPr>
            <w:noProof/>
            <w:webHidden/>
          </w:rPr>
        </w:r>
        <w:r w:rsidR="00360B5F">
          <w:rPr>
            <w:noProof/>
            <w:webHidden/>
          </w:rPr>
          <w:fldChar w:fldCharType="separate"/>
        </w:r>
        <w:r w:rsidR="00820B36">
          <w:rPr>
            <w:noProof/>
            <w:webHidden/>
          </w:rPr>
          <w:t>70</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6" w:history="1">
        <w:r w:rsidR="00360B5F" w:rsidRPr="00BD27A4">
          <w:rPr>
            <w:rStyle w:val="Hyperlink"/>
            <w:noProof/>
          </w:rPr>
          <w:t>Hình 4.38. Giao diện chức năng sửa địa điểm bán</w:t>
        </w:r>
        <w:r w:rsidR="00360B5F">
          <w:rPr>
            <w:noProof/>
            <w:webHidden/>
          </w:rPr>
          <w:tab/>
        </w:r>
        <w:r w:rsidR="00360B5F">
          <w:rPr>
            <w:noProof/>
            <w:webHidden/>
          </w:rPr>
          <w:fldChar w:fldCharType="begin"/>
        </w:r>
        <w:r w:rsidR="00360B5F">
          <w:rPr>
            <w:noProof/>
            <w:webHidden/>
          </w:rPr>
          <w:instrText xml:space="preserve"> PAGEREF _Toc172382916 \h </w:instrText>
        </w:r>
        <w:r w:rsidR="00360B5F">
          <w:rPr>
            <w:noProof/>
            <w:webHidden/>
          </w:rPr>
        </w:r>
        <w:r w:rsidR="00360B5F">
          <w:rPr>
            <w:noProof/>
            <w:webHidden/>
          </w:rPr>
          <w:fldChar w:fldCharType="separate"/>
        </w:r>
        <w:r w:rsidR="00820B36">
          <w:rPr>
            <w:noProof/>
            <w:webHidden/>
          </w:rPr>
          <w:t>71</w:t>
        </w:r>
        <w:r w:rsidR="00360B5F">
          <w:rPr>
            <w:noProof/>
            <w:webHidden/>
          </w:rPr>
          <w:fldChar w:fldCharType="end"/>
        </w:r>
      </w:hyperlink>
    </w:p>
    <w:p w:rsidR="00360B5F" w:rsidRDefault="00317973" w:rsidP="00360B5F">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2382917" w:history="1">
        <w:r w:rsidR="00360B5F" w:rsidRPr="00BD27A4">
          <w:rPr>
            <w:rStyle w:val="Hyperlink"/>
            <w:noProof/>
          </w:rPr>
          <w:t>Hình 4.39. Chức năng xoá địa điểm bán</w:t>
        </w:r>
        <w:r w:rsidR="00360B5F">
          <w:rPr>
            <w:noProof/>
            <w:webHidden/>
          </w:rPr>
          <w:tab/>
        </w:r>
        <w:r w:rsidR="00360B5F">
          <w:rPr>
            <w:noProof/>
            <w:webHidden/>
          </w:rPr>
          <w:fldChar w:fldCharType="begin"/>
        </w:r>
        <w:r w:rsidR="00360B5F">
          <w:rPr>
            <w:noProof/>
            <w:webHidden/>
          </w:rPr>
          <w:instrText xml:space="preserve"> PAGEREF _Toc172382917 \h </w:instrText>
        </w:r>
        <w:r w:rsidR="00360B5F">
          <w:rPr>
            <w:noProof/>
            <w:webHidden/>
          </w:rPr>
        </w:r>
        <w:r w:rsidR="00360B5F">
          <w:rPr>
            <w:noProof/>
            <w:webHidden/>
          </w:rPr>
          <w:fldChar w:fldCharType="separate"/>
        </w:r>
        <w:r w:rsidR="00820B36">
          <w:rPr>
            <w:noProof/>
            <w:webHidden/>
          </w:rPr>
          <w:t>71</w:t>
        </w:r>
        <w:r w:rsidR="00360B5F">
          <w:rPr>
            <w:noProof/>
            <w:webHidden/>
          </w:rPr>
          <w:fldChar w:fldCharType="end"/>
        </w:r>
      </w:hyperlink>
    </w:p>
    <w:p w:rsidR="00AF4014" w:rsidRPr="003A3218" w:rsidRDefault="002837D4" w:rsidP="00360B5F">
      <w:pPr>
        <w:pStyle w:val="Caption"/>
        <w:ind w:firstLine="0"/>
        <w:jc w:val="both"/>
        <w:rPr>
          <w:b/>
          <w:color w:val="000000" w:themeColor="text1"/>
        </w:rPr>
      </w:pPr>
      <w:r>
        <w:rPr>
          <w:b/>
          <w:color w:val="000000" w:themeColor="text1"/>
        </w:rPr>
        <w:fldChar w:fldCharType="end"/>
      </w:r>
    </w:p>
    <w:p w:rsidR="00AF4014" w:rsidRPr="003A3218" w:rsidRDefault="00AF4014" w:rsidP="0036514E">
      <w:pPr>
        <w:jc w:val="both"/>
        <w:rPr>
          <w:b/>
          <w:color w:val="000000" w:themeColor="text1"/>
        </w:rPr>
      </w:pPr>
    </w:p>
    <w:p w:rsidR="0007078F" w:rsidRDefault="0007078F">
      <w:pPr>
        <w:spacing w:after="160" w:line="259" w:lineRule="auto"/>
        <w:rPr>
          <w:i/>
          <w:color w:val="000000" w:themeColor="text1"/>
        </w:rPr>
      </w:pPr>
      <w:r>
        <w:rPr>
          <w:i/>
          <w:color w:val="000000" w:themeColor="text1"/>
        </w:rPr>
        <w:br w:type="page"/>
      </w:r>
    </w:p>
    <w:p w:rsidR="00AF4014" w:rsidRPr="00BC62EF" w:rsidRDefault="0007078F" w:rsidP="00BC62E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rsidTr="0007078F">
        <w:tc>
          <w:tcPr>
            <w:tcW w:w="2689"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rsidTr="0007078F">
        <w:tc>
          <w:tcPr>
            <w:tcW w:w="2689" w:type="dxa"/>
          </w:tcPr>
          <w:p w:rsidR="0007078F" w:rsidRDefault="00086F08" w:rsidP="00A36C8C">
            <w:pPr>
              <w:pStyle w:val="BodyText"/>
              <w:ind w:firstLine="0"/>
              <w:jc w:val="center"/>
              <w:rPr>
                <w:color w:val="000000" w:themeColor="text1"/>
                <w:lang w:val="en-US"/>
              </w:rPr>
            </w:pPr>
            <w:r>
              <w:rPr>
                <w:color w:val="000000" w:themeColor="text1"/>
                <w:lang w:val="en-US"/>
              </w:rPr>
              <w:t>ĐBSCL</w:t>
            </w:r>
          </w:p>
        </w:tc>
        <w:tc>
          <w:tcPr>
            <w:tcW w:w="6372" w:type="dxa"/>
          </w:tcPr>
          <w:p w:rsidR="0007078F" w:rsidRPr="00086F08" w:rsidRDefault="00086F08" w:rsidP="00086F08">
            <w:pPr>
              <w:pStyle w:val="BodyText"/>
              <w:ind w:firstLine="0"/>
              <w:jc w:val="center"/>
              <w:rPr>
                <w:color w:val="000000" w:themeColor="text1"/>
                <w:lang w:val="en-US"/>
              </w:rPr>
            </w:pPr>
            <w:r>
              <w:rPr>
                <w:color w:val="212529"/>
                <w:shd w:val="clear" w:color="auto" w:fill="FFFFFF"/>
                <w:lang w:val="en-US"/>
              </w:rPr>
              <w:t>Đồng bằng sông Cửu Long</w:t>
            </w:r>
          </w:p>
        </w:tc>
      </w:tr>
      <w:tr w:rsidR="0007078F" w:rsidTr="0007078F">
        <w:tc>
          <w:tcPr>
            <w:tcW w:w="2689" w:type="dxa"/>
          </w:tcPr>
          <w:p w:rsidR="0007078F" w:rsidRDefault="00A36C8C" w:rsidP="00A36C8C">
            <w:pPr>
              <w:pStyle w:val="BodyText"/>
              <w:ind w:firstLine="0"/>
              <w:jc w:val="center"/>
              <w:rPr>
                <w:color w:val="000000" w:themeColor="text1"/>
                <w:lang w:val="en-US"/>
              </w:rPr>
            </w:pPr>
            <w:r>
              <w:rPr>
                <w:color w:val="000000" w:themeColor="text1"/>
                <w:lang w:val="en-US"/>
              </w:rPr>
              <w:t>NoSQL</w:t>
            </w:r>
          </w:p>
        </w:tc>
        <w:tc>
          <w:tcPr>
            <w:tcW w:w="6372" w:type="dxa"/>
          </w:tcPr>
          <w:p w:rsidR="0007078F" w:rsidRDefault="00A36C8C" w:rsidP="00A36C8C">
            <w:pPr>
              <w:pStyle w:val="BodyText"/>
              <w:ind w:firstLine="0"/>
              <w:jc w:val="center"/>
              <w:rPr>
                <w:color w:val="000000" w:themeColor="text1"/>
                <w:lang w:val="en-US"/>
              </w:rPr>
            </w:pPr>
            <w:r>
              <w:rPr>
                <w:color w:val="000000" w:themeColor="text1"/>
                <w:lang w:val="en-US"/>
              </w:rPr>
              <w:t>Not Only SQL</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rsidR="00AF4014" w:rsidRDefault="00AF4014" w:rsidP="00F26458">
      <w:pPr>
        <w:pStyle w:val="Heading1"/>
        <w:numPr>
          <w:ilvl w:val="0"/>
          <w:numId w:val="3"/>
        </w:numPr>
        <w:tabs>
          <w:tab w:val="left" w:pos="1701"/>
        </w:tabs>
      </w:pPr>
      <w:bookmarkStart w:id="1" w:name="_Toc127730468"/>
      <w:bookmarkStart w:id="2" w:name="_Toc172905551"/>
      <w:bookmarkStart w:id="3" w:name="_Toc123494279"/>
      <w:bookmarkStart w:id="4" w:name="_Toc123494445"/>
      <w:r>
        <w:lastRenderedPageBreak/>
        <w:t>ĐẶT VẤN ĐỀ</w:t>
      </w:r>
      <w:bookmarkEnd w:id="1"/>
      <w:bookmarkEnd w:id="2"/>
    </w:p>
    <w:p w:rsidR="00AF4014" w:rsidRDefault="00AF4014" w:rsidP="00A517DF">
      <w:pPr>
        <w:pStyle w:val="Heading2"/>
      </w:pPr>
      <w:bookmarkStart w:id="5" w:name="_Toc172905552"/>
      <w:r>
        <w:t>Lý do chọn đề tài</w:t>
      </w:r>
      <w:bookmarkEnd w:id="5"/>
    </w:p>
    <w:bookmarkEnd w:id="3"/>
    <w:bookmarkEnd w:id="4"/>
    <w:p w:rsidR="00F44E86" w:rsidRPr="00F44E86" w:rsidRDefault="00F44E86" w:rsidP="00F44E86">
      <w:pPr>
        <w:pStyle w:val="BodyText"/>
        <w:ind w:firstLine="397"/>
        <w:rPr>
          <w:spacing w:val="-2"/>
        </w:rPr>
      </w:pPr>
      <w:r w:rsidRPr="00F44E86">
        <w:rPr>
          <w:spacing w:val="-2"/>
        </w:rPr>
        <w:t xml:space="preserve">Miền Tây Nam Bộ, vùng đất nổi tiếng với vô số đặc sản phong phú và đa dạng, đang đối mặt với thách thức trong việc quảng bá các sản phẩm này ra thị trường rộng lớn hơn. Mặc dù những đặc sản của vùng đất này rất đặc biệt và có giá trị cao, việc giới thiệu và tiếp thị chúng vẫn còn hạn chế. Để giải quyết vấn đề này, cần một hệ thống quảng bá hiệu quả nhằm nâng cao nhận thức của người tiêu dùng </w:t>
      </w:r>
      <w:r>
        <w:rPr>
          <w:spacing w:val="-2"/>
        </w:rPr>
        <w:t>và mở rộng thị trường tiêu thụ.</w:t>
      </w:r>
    </w:p>
    <w:p w:rsidR="00F44E86" w:rsidRPr="00F44E86" w:rsidRDefault="00F44E86" w:rsidP="00F44E86">
      <w:pPr>
        <w:pStyle w:val="BodyText"/>
        <w:ind w:firstLine="397"/>
        <w:rPr>
          <w:spacing w:val="-2"/>
        </w:rPr>
      </w:pPr>
      <w:r w:rsidRPr="00F44E86">
        <w:rPr>
          <w:spacing w:val="-2"/>
        </w:rPr>
        <w:t>Thay vì tiếp tục sử dụng cơ sở dữ liệu quan hệ truyền thống, việc áp dụng cơ sở dữ liệu phi quan hệ sẽ mang lại nhiều lợi ích vượt trội. Cơ sở dữ liệu phi quan hệ có khả năng xử lý và lưu trữ thông tin đa dạng về các đặc sản của Miền Tây Nam Bộ một cách linh hoạt và hiệu quả hơn, giúp hệ thống quảng bá hoạt</w:t>
      </w:r>
      <w:r>
        <w:rPr>
          <w:spacing w:val="-2"/>
        </w:rPr>
        <w:t xml:space="preserve"> động trơn tru và đáng tin cậy.</w:t>
      </w:r>
    </w:p>
    <w:p w:rsidR="007C6F7A" w:rsidRPr="007C6F7A" w:rsidRDefault="00F44E86" w:rsidP="00F44E86">
      <w:pPr>
        <w:pStyle w:val="BodyText"/>
        <w:ind w:firstLine="397"/>
        <w:rPr>
          <w:rFonts w:ascii="Courier New" w:hAnsi="Courier New" w:cs="Courier New"/>
          <w:lang w:val="en-US"/>
        </w:rPr>
      </w:pPr>
      <w:r w:rsidRPr="00F44E86">
        <w:rPr>
          <w:spacing w:val="-2"/>
        </w:rPr>
        <w:t>Việc đẩy mạnh quảng bá các đặc sản không chỉ góp phần tăng doanh thu mà còn mở ra nhiều cơ hội kinh doanh mới, kết nối chặt chẽ hơn giữa người sản xuất và người tiêu dùng. Điều này không chỉ mang lại lợi ích kinh tế mà còn thúc đẩy sự phát triển bền vững của kinh tế địa phương. Hơn nữa, hệ thống quảng bá sẽ cung cấp những dữ liệu quan trọng, hỗ trợ xây dựng chiến lược phát triển nông nghiệp và du lịch một cách bền vững, tạo đà cho sự phát triển toàn diện của vùng đất Miền Tây Nam Bộ trong tương lai.</w:t>
      </w:r>
    </w:p>
    <w:p w:rsidR="00AF4014" w:rsidRDefault="00AF4014" w:rsidP="00A517DF">
      <w:pPr>
        <w:pStyle w:val="Heading2"/>
      </w:pPr>
      <w:bookmarkStart w:id="6" w:name="_Toc172905553"/>
      <w:r>
        <w:t>Mục tiêu</w:t>
      </w:r>
      <w:bookmarkEnd w:id="6"/>
    </w:p>
    <w:p w:rsidR="00A517DF" w:rsidRDefault="00A517DF" w:rsidP="00632324">
      <w:pPr>
        <w:pStyle w:val="BodyText"/>
        <w:numPr>
          <w:ilvl w:val="0"/>
          <w:numId w:val="6"/>
        </w:numPr>
      </w:pPr>
      <w:r>
        <w:t>Tìm hiểu cụ thể về các đặc sản của miền Tây Nam Bộ;</w:t>
      </w:r>
    </w:p>
    <w:p w:rsidR="00A517DF" w:rsidRDefault="00A517DF" w:rsidP="00632324">
      <w:pPr>
        <w:pStyle w:val="BodyText"/>
        <w:numPr>
          <w:ilvl w:val="0"/>
          <w:numId w:val="6"/>
        </w:numPr>
      </w:pPr>
      <w:r>
        <w:t>Thiết kế mô hình dữ liệu phi quan hệ;</w:t>
      </w:r>
    </w:p>
    <w:p w:rsidR="00A517DF" w:rsidRDefault="00A517DF" w:rsidP="00632324">
      <w:pPr>
        <w:pStyle w:val="BodyText"/>
        <w:numPr>
          <w:ilvl w:val="0"/>
          <w:numId w:val="6"/>
        </w:numPr>
      </w:pPr>
      <w:r>
        <w:t>Sử dụng Hệ quản trị CSDL phi quan hệ để lưu trữ dữ liệu;</w:t>
      </w:r>
    </w:p>
    <w:p w:rsidR="00F26458" w:rsidRPr="00A517DF" w:rsidRDefault="00A517DF" w:rsidP="00632324">
      <w:pPr>
        <w:pStyle w:val="BodyText"/>
        <w:numPr>
          <w:ilvl w:val="0"/>
          <w:numId w:val="6"/>
        </w:numPr>
        <w:rPr>
          <w:lang w:val="en-US"/>
        </w:rPr>
      </w:pPr>
      <w:r>
        <w:t>Thiết kế website kết nối với CSDL phi quan hệ.</w:t>
      </w:r>
    </w:p>
    <w:p w:rsidR="00AF4014" w:rsidRDefault="00F26458" w:rsidP="00A517DF">
      <w:pPr>
        <w:pStyle w:val="Heading2"/>
      </w:pPr>
      <w:bookmarkStart w:id="7" w:name="_Toc172905554"/>
      <w:r>
        <w:t>Nội dung</w:t>
      </w:r>
      <w:bookmarkEnd w:id="7"/>
    </w:p>
    <w:p w:rsidR="00A517DF" w:rsidRPr="00A517DF" w:rsidRDefault="00BC62EF" w:rsidP="00A517DF">
      <w:pPr>
        <w:pStyle w:val="BodyText"/>
        <w:ind w:firstLine="360"/>
        <w:rPr>
          <w:b/>
        </w:rPr>
      </w:pPr>
      <w:r>
        <w:rPr>
          <w:b/>
        </w:rPr>
        <w:t>Phân tích và thiết kế hệ thố</w:t>
      </w:r>
      <w:r w:rsidR="00A517DF" w:rsidRPr="00A517DF">
        <w:rPr>
          <w:b/>
        </w:rPr>
        <w:t>ng:</w:t>
      </w:r>
    </w:p>
    <w:p w:rsidR="00A517DF" w:rsidRDefault="00A517DF" w:rsidP="00632324">
      <w:pPr>
        <w:pStyle w:val="BodyText"/>
        <w:numPr>
          <w:ilvl w:val="0"/>
          <w:numId w:val="7"/>
        </w:numPr>
      </w:pPr>
      <w:r>
        <w:t>Tìm hiểu các đặc sản miền Tây Nam bộ.</w:t>
      </w:r>
    </w:p>
    <w:p w:rsidR="00A517DF" w:rsidRDefault="00A517DF" w:rsidP="00632324">
      <w:pPr>
        <w:pStyle w:val="BodyText"/>
        <w:numPr>
          <w:ilvl w:val="0"/>
          <w:numId w:val="7"/>
        </w:numPr>
      </w:pPr>
      <w:r>
        <w:t>Nghiên cứu cách thiết kế mô hình dữ liệu phi quan hệ.</w:t>
      </w:r>
    </w:p>
    <w:p w:rsidR="00A517DF" w:rsidRDefault="00A517DF" w:rsidP="00A517DF">
      <w:pPr>
        <w:pStyle w:val="BodyText"/>
        <w:ind w:firstLine="360"/>
        <w:rPr>
          <w:b/>
        </w:rPr>
      </w:pPr>
      <w:r w:rsidRPr="00A517DF">
        <w:rPr>
          <w:b/>
        </w:rPr>
        <w:t>Triển khai và thử nghiệm:</w:t>
      </w:r>
    </w:p>
    <w:p w:rsidR="00A517DF" w:rsidRPr="00A517DF" w:rsidRDefault="00A517DF" w:rsidP="00632324">
      <w:pPr>
        <w:pStyle w:val="BodyText"/>
        <w:numPr>
          <w:ilvl w:val="0"/>
          <w:numId w:val="8"/>
        </w:numPr>
        <w:rPr>
          <w:b/>
        </w:rPr>
      </w:pPr>
      <w:r>
        <w:t>Xây dựng mô hình dữ liệu phi quan hệ cho các loại đặc sản.</w:t>
      </w:r>
    </w:p>
    <w:p w:rsidR="00A517DF" w:rsidRDefault="00A517DF" w:rsidP="00632324">
      <w:pPr>
        <w:pStyle w:val="BodyText"/>
        <w:numPr>
          <w:ilvl w:val="0"/>
          <w:numId w:val="8"/>
        </w:numPr>
      </w:pPr>
      <w:r>
        <w:lastRenderedPageBreak/>
        <w:t>Chuẩn bị dữ liệu và triển khai hệ thống trên môi trường thử nghiệm.</w:t>
      </w:r>
    </w:p>
    <w:p w:rsidR="00A517DF" w:rsidRDefault="00A517DF" w:rsidP="00632324">
      <w:pPr>
        <w:pStyle w:val="BodyText"/>
        <w:numPr>
          <w:ilvl w:val="0"/>
          <w:numId w:val="8"/>
        </w:numPr>
      </w:pPr>
      <w:r>
        <w:t>Xây dựng hệ thống thống web quảng bá các đặc sản với thông tin đã tìm hiểu và mô hình dữ liệu đã có.</w:t>
      </w:r>
    </w:p>
    <w:p w:rsidR="00A517DF" w:rsidRDefault="00A517DF" w:rsidP="006622A7">
      <w:pPr>
        <w:pStyle w:val="BodyText"/>
        <w:numPr>
          <w:ilvl w:val="0"/>
          <w:numId w:val="8"/>
        </w:numPr>
      </w:pPr>
      <w:r>
        <w:t xml:space="preserve">Tiến hành </w:t>
      </w:r>
      <w:r w:rsidR="00A1716F">
        <w:rPr>
          <w:lang w:val="en-US"/>
        </w:rPr>
        <w:t>cài đặt thử nghiệm và kiểm thử</w:t>
      </w:r>
      <w:r>
        <w:t xml:space="preserve"> hệ thống.</w:t>
      </w:r>
    </w:p>
    <w:p w:rsidR="00A517DF" w:rsidRPr="00A517DF" w:rsidRDefault="00A517DF" w:rsidP="00A517DF">
      <w:pPr>
        <w:pStyle w:val="BodyText"/>
        <w:ind w:firstLine="360"/>
        <w:rPr>
          <w:b/>
        </w:rPr>
      </w:pPr>
      <w:r w:rsidRPr="00A517DF">
        <w:rPr>
          <w:b/>
        </w:rPr>
        <w:t>Kết luận và đề xuất:</w:t>
      </w:r>
    </w:p>
    <w:p w:rsidR="00A517DF" w:rsidRDefault="00A517DF" w:rsidP="00632324">
      <w:pPr>
        <w:pStyle w:val="BodyText"/>
        <w:numPr>
          <w:ilvl w:val="0"/>
          <w:numId w:val="5"/>
        </w:numPr>
      </w:pPr>
      <w:r>
        <w:t>Tóm tắt kết quả nghiên cứu và đánh giá ưu nhược điểm của hệ thống.</w:t>
      </w:r>
    </w:p>
    <w:p w:rsidR="00AF4014" w:rsidRDefault="00A517DF" w:rsidP="00632324">
      <w:pPr>
        <w:pStyle w:val="BodyText"/>
        <w:numPr>
          <w:ilvl w:val="0"/>
          <w:numId w:val="5"/>
        </w:numPr>
      </w:pPr>
      <w:r>
        <w:t>Đề xuất các hướng phát triển và cải thiện cho hệ thống trong tương lai</w:t>
      </w:r>
    </w:p>
    <w:p w:rsidR="00AF4014" w:rsidRDefault="00F26458" w:rsidP="00A517DF">
      <w:pPr>
        <w:pStyle w:val="Heading2"/>
      </w:pPr>
      <w:bookmarkStart w:id="8" w:name="_Toc172905555"/>
      <w:r>
        <w:t>Đối tượng và phạm vi nghiên cứu</w:t>
      </w:r>
      <w:bookmarkEnd w:id="8"/>
    </w:p>
    <w:p w:rsidR="00A517DF" w:rsidRDefault="00A517DF" w:rsidP="00A517DF">
      <w:pPr>
        <w:pStyle w:val="BodyText"/>
        <w:ind w:firstLine="360"/>
        <w:rPr>
          <w:b/>
        </w:rPr>
      </w:pPr>
      <w:r>
        <w:rPr>
          <w:b/>
          <w:lang w:val="en-US"/>
        </w:rPr>
        <w:t>Đối tượng nghiên cứu</w:t>
      </w:r>
      <w:r w:rsidRPr="00A517DF">
        <w:rPr>
          <w:b/>
        </w:rPr>
        <w:t>:</w:t>
      </w:r>
    </w:p>
    <w:p w:rsidR="00BC62EF" w:rsidRPr="00BC62EF" w:rsidRDefault="00BC62EF" w:rsidP="00C77F1F">
      <w:pPr>
        <w:pStyle w:val="BodyText"/>
        <w:numPr>
          <w:ilvl w:val="0"/>
          <w:numId w:val="28"/>
        </w:numPr>
      </w:pPr>
      <w:r w:rsidRPr="00BC62EF">
        <w:rPr>
          <w:lang w:val="en-US"/>
        </w:rPr>
        <w:t>Các đặc sản</w:t>
      </w:r>
      <w:r>
        <w:rPr>
          <w:lang w:val="en-US"/>
        </w:rPr>
        <w:t xml:space="preserve"> ở các tỉnh</w:t>
      </w:r>
      <w:r w:rsidRPr="00BC62EF">
        <w:rPr>
          <w:lang w:val="en-US"/>
        </w:rPr>
        <w:t xml:space="preserve"> miền Tây Nam Bộ</w:t>
      </w:r>
      <w:r>
        <w:rPr>
          <w:lang w:val="en-US"/>
        </w:rPr>
        <w:t>.</w:t>
      </w:r>
    </w:p>
    <w:p w:rsidR="00A517DF" w:rsidRPr="00A517DF" w:rsidRDefault="00A54732" w:rsidP="00632324">
      <w:pPr>
        <w:pStyle w:val="BodyText"/>
        <w:numPr>
          <w:ilvl w:val="0"/>
          <w:numId w:val="9"/>
        </w:numPr>
      </w:pPr>
      <w:r>
        <w:rPr>
          <w:lang w:val="en-US"/>
        </w:rPr>
        <w:t>Hệ quản trị c</w:t>
      </w:r>
      <w:r w:rsidR="00A517DF" w:rsidRPr="00A517DF">
        <w:rPr>
          <w:lang w:val="en-US"/>
        </w:rPr>
        <w:t>ơ sở dữ liệu MongoDB.</w:t>
      </w:r>
    </w:p>
    <w:p w:rsidR="00A517DF" w:rsidRPr="00A517DF" w:rsidRDefault="00A517DF" w:rsidP="00632324">
      <w:pPr>
        <w:pStyle w:val="BodyText"/>
        <w:numPr>
          <w:ilvl w:val="0"/>
          <w:numId w:val="9"/>
        </w:numPr>
      </w:pPr>
      <w:r w:rsidRPr="00A517DF">
        <w:rPr>
          <w:lang w:val="en-US"/>
        </w:rPr>
        <w:t>NodeJS và thư viện ExpressJS.</w:t>
      </w:r>
    </w:p>
    <w:p w:rsidR="00A517DF" w:rsidRPr="00A517DF" w:rsidRDefault="00A517DF" w:rsidP="00632324">
      <w:pPr>
        <w:pStyle w:val="BodyText"/>
        <w:numPr>
          <w:ilvl w:val="0"/>
          <w:numId w:val="9"/>
        </w:numPr>
      </w:pPr>
      <w:r w:rsidRPr="00A517DF">
        <w:rPr>
          <w:lang w:val="en-US"/>
        </w:rPr>
        <w:t>Resful</w:t>
      </w:r>
      <w:r w:rsidR="00210161">
        <w:rPr>
          <w:lang w:val="en-US"/>
        </w:rPr>
        <w:t xml:space="preserve"> </w:t>
      </w:r>
      <w:r w:rsidRPr="00A517DF">
        <w:rPr>
          <w:lang w:val="en-US"/>
        </w:rPr>
        <w:t>API.</w:t>
      </w:r>
    </w:p>
    <w:p w:rsidR="00A517DF" w:rsidRPr="00A517DF" w:rsidRDefault="00A517DF" w:rsidP="00632324">
      <w:pPr>
        <w:pStyle w:val="BodyText"/>
        <w:numPr>
          <w:ilvl w:val="0"/>
          <w:numId w:val="9"/>
        </w:numPr>
      </w:pPr>
      <w:r w:rsidRPr="00A517DF">
        <w:rPr>
          <w:lang w:val="en-US"/>
        </w:rPr>
        <w:t>FrameWork ReactJS.</w:t>
      </w:r>
    </w:p>
    <w:p w:rsidR="00A517DF" w:rsidRDefault="00A517DF" w:rsidP="00A517DF">
      <w:pPr>
        <w:pStyle w:val="BodyText"/>
        <w:ind w:left="426" w:firstLine="0"/>
        <w:rPr>
          <w:b/>
          <w:lang w:val="en-US"/>
        </w:rPr>
      </w:pPr>
      <w:r w:rsidRPr="00A517DF">
        <w:rPr>
          <w:b/>
          <w:lang w:val="en-US"/>
        </w:rPr>
        <w:t>Phạm vi nghiên cứu</w:t>
      </w:r>
    </w:p>
    <w:p w:rsidR="00BC62EF" w:rsidRPr="00BC62EF" w:rsidRDefault="00670849" w:rsidP="00C77F1F">
      <w:pPr>
        <w:pStyle w:val="BodyText"/>
        <w:numPr>
          <w:ilvl w:val="0"/>
          <w:numId w:val="31"/>
        </w:numPr>
      </w:pPr>
      <w:r>
        <w:t>Đặc sản miền Tây Nam Bộ.</w:t>
      </w:r>
    </w:p>
    <w:p w:rsidR="00A517DF" w:rsidRPr="00EA5D35" w:rsidRDefault="00A54732" w:rsidP="00C77F1F">
      <w:pPr>
        <w:pStyle w:val="BodyText"/>
        <w:numPr>
          <w:ilvl w:val="0"/>
          <w:numId w:val="31"/>
        </w:numPr>
      </w:pPr>
      <w:r>
        <w:rPr>
          <w:lang w:val="en-US"/>
        </w:rPr>
        <w:t xml:space="preserve">Hệ quản trị </w:t>
      </w:r>
      <w:r>
        <w:t>c</w:t>
      </w:r>
      <w:r w:rsidR="00BC62EF" w:rsidRPr="00EA5D35">
        <w:t>ơ</w:t>
      </w:r>
      <w:r w:rsidR="00A517DF" w:rsidRPr="00A517DF">
        <w:t xml:space="preserve"> sở dữ liệu MongoDB</w:t>
      </w:r>
      <w:r w:rsidR="00670849">
        <w:rPr>
          <w:lang w:val="en-US"/>
        </w:rPr>
        <w:t>.</w:t>
      </w:r>
      <w:r w:rsidR="00A517DF" w:rsidRPr="00EA5D35">
        <w:t xml:space="preserve"> </w:t>
      </w:r>
    </w:p>
    <w:p w:rsidR="00A517DF" w:rsidRPr="00EA5D35" w:rsidRDefault="00A517DF" w:rsidP="00C77F1F">
      <w:pPr>
        <w:pStyle w:val="BodyText"/>
        <w:numPr>
          <w:ilvl w:val="0"/>
          <w:numId w:val="31"/>
        </w:numPr>
      </w:pPr>
      <w:r w:rsidRPr="00EA5D35">
        <w:t>NodeJS, Resful</w:t>
      </w:r>
      <w:r w:rsidR="00210161" w:rsidRPr="00EA5D35">
        <w:t xml:space="preserve"> </w:t>
      </w:r>
      <w:r w:rsidR="00670849">
        <w:t>API, Framework ReactJS.</w:t>
      </w:r>
    </w:p>
    <w:p w:rsidR="00F26458" w:rsidRDefault="00F26458" w:rsidP="00A517DF">
      <w:pPr>
        <w:pStyle w:val="Heading2"/>
      </w:pPr>
      <w:bookmarkStart w:id="9" w:name="_Toc172905556"/>
      <w:r>
        <w:t>Phương pháp nghiên cứu</w:t>
      </w:r>
      <w:bookmarkEnd w:id="9"/>
    </w:p>
    <w:p w:rsidR="00A517DF" w:rsidRPr="00A517DF" w:rsidRDefault="00A517DF" w:rsidP="00A517DF">
      <w:pPr>
        <w:pStyle w:val="BodyText"/>
        <w:ind w:left="397" w:firstLine="0"/>
        <w:rPr>
          <w:b/>
        </w:rPr>
      </w:pPr>
      <w:r w:rsidRPr="00A517DF">
        <w:rPr>
          <w:b/>
        </w:rPr>
        <w:t>Phương pháp nghiên cứu lý thuyết:</w:t>
      </w:r>
    </w:p>
    <w:p w:rsidR="00A517DF" w:rsidRDefault="00A517DF" w:rsidP="00C77F1F">
      <w:pPr>
        <w:pStyle w:val="BodyText"/>
        <w:numPr>
          <w:ilvl w:val="0"/>
          <w:numId w:val="10"/>
        </w:numPr>
      </w:pPr>
      <w:r>
        <w:t>Nghiên cứu tài liệu về</w:t>
      </w:r>
      <w:r w:rsidR="00BC62EF">
        <w:rPr>
          <w:lang w:val="en-US"/>
        </w:rPr>
        <w:t xml:space="preserve"> vị trí</w:t>
      </w:r>
      <w:r>
        <w:t xml:space="preserve"> địa lý,</w:t>
      </w:r>
      <w:r w:rsidR="003462D3">
        <w:rPr>
          <w:lang w:val="en-US"/>
        </w:rPr>
        <w:t xml:space="preserve"> văn hoá</w:t>
      </w:r>
      <w:r w:rsidR="003462D3">
        <w:t>,</w:t>
      </w:r>
      <w:r>
        <w:t xml:space="preserve"> đặc sản của các tỉnh Tây Nam Bộ;</w:t>
      </w:r>
    </w:p>
    <w:p w:rsidR="00A517DF" w:rsidRDefault="00A517DF" w:rsidP="00C77F1F">
      <w:pPr>
        <w:pStyle w:val="BodyText"/>
        <w:numPr>
          <w:ilvl w:val="0"/>
          <w:numId w:val="10"/>
        </w:numPr>
      </w:pPr>
      <w:r>
        <w:t>Nghiên cứu tài liệu về xây dựng cơ sở dữ liệu phi quan hệ;</w:t>
      </w:r>
    </w:p>
    <w:p w:rsidR="00A517DF" w:rsidRDefault="00A517DF" w:rsidP="00C77F1F">
      <w:pPr>
        <w:pStyle w:val="BodyText"/>
        <w:numPr>
          <w:ilvl w:val="0"/>
          <w:numId w:val="10"/>
        </w:numPr>
      </w:pPr>
      <w:r>
        <w:t>Nghiên cứu cách cài đặt và vận hành của Hệ quản trị Cơ sở dữ liệu phi quan hệ;</w:t>
      </w:r>
    </w:p>
    <w:p w:rsidR="003462D3" w:rsidRDefault="00A517DF" w:rsidP="00C77F1F">
      <w:pPr>
        <w:pStyle w:val="BodyText"/>
        <w:numPr>
          <w:ilvl w:val="0"/>
          <w:numId w:val="10"/>
        </w:numPr>
      </w:pPr>
      <w:r>
        <w:t>Nghiên cứu các tài liệu thiết kế và cài đặt hệ thống web.</w:t>
      </w:r>
    </w:p>
    <w:p w:rsidR="00DF7A82" w:rsidRDefault="00DF7A82" w:rsidP="00DF7A82">
      <w:pPr>
        <w:pStyle w:val="BodyText"/>
      </w:pPr>
    </w:p>
    <w:p w:rsidR="003462D3" w:rsidRPr="00A517DF" w:rsidRDefault="003462D3" w:rsidP="003462D3">
      <w:pPr>
        <w:pStyle w:val="BodyText"/>
        <w:ind w:firstLine="397"/>
        <w:rPr>
          <w:b/>
          <w:lang w:val="en-US"/>
        </w:rPr>
      </w:pPr>
      <w:r w:rsidRPr="00A517DF">
        <w:rPr>
          <w:b/>
        </w:rPr>
        <w:lastRenderedPageBreak/>
        <w:t>Phương pháp thực nghiệm</w:t>
      </w:r>
      <w:r>
        <w:rPr>
          <w:b/>
          <w:lang w:val="en-US"/>
        </w:rPr>
        <w:t>:</w:t>
      </w:r>
    </w:p>
    <w:p w:rsidR="003462D3" w:rsidRDefault="003462D3" w:rsidP="00C77F1F">
      <w:pPr>
        <w:pStyle w:val="BodyText"/>
        <w:numPr>
          <w:ilvl w:val="0"/>
          <w:numId w:val="10"/>
        </w:numPr>
      </w:pPr>
      <w:bookmarkStart w:id="10" w:name="_Toc123494282"/>
      <w:bookmarkStart w:id="11" w:name="_Toc123494448"/>
      <w:bookmarkStart w:id="12" w:name="_Toc127730469"/>
      <w:r>
        <w:t>Xây dựng mô hình cơ sở dữ liệu phi quan hệ;</w:t>
      </w:r>
    </w:p>
    <w:p w:rsidR="003462D3" w:rsidRDefault="003462D3" w:rsidP="00C77F1F">
      <w:pPr>
        <w:pStyle w:val="BodyText"/>
        <w:numPr>
          <w:ilvl w:val="0"/>
          <w:numId w:val="10"/>
        </w:numPr>
      </w:pPr>
      <w:r>
        <w:t>Cài đặt các công cụ cần thiết để hiện thực hóa hệ thống thiết kế;</w:t>
      </w:r>
    </w:p>
    <w:p w:rsidR="003462D3" w:rsidRDefault="003462D3" w:rsidP="00C77F1F">
      <w:pPr>
        <w:pStyle w:val="BodyText"/>
        <w:numPr>
          <w:ilvl w:val="0"/>
          <w:numId w:val="10"/>
        </w:numPr>
      </w:pPr>
      <w:r>
        <w:t>Phát triển các tính năng và giao diện của hệ thống theo đặt ta đã thiết kế;</w:t>
      </w:r>
    </w:p>
    <w:p w:rsidR="003462D3" w:rsidRPr="003462D3" w:rsidRDefault="003462D3" w:rsidP="00C77F1F">
      <w:pPr>
        <w:pStyle w:val="BodyText"/>
        <w:numPr>
          <w:ilvl w:val="0"/>
          <w:numId w:val="10"/>
        </w:numPr>
      </w:pPr>
      <w:r>
        <w:t>Kiểm thử và triển khai thử nghiệm</w:t>
      </w:r>
      <w:r>
        <w:br w:type="page"/>
      </w:r>
    </w:p>
    <w:p w:rsidR="00AF4014" w:rsidRDefault="00AF4014" w:rsidP="00A517DF">
      <w:pPr>
        <w:pStyle w:val="Heading1"/>
        <w:numPr>
          <w:ilvl w:val="0"/>
          <w:numId w:val="3"/>
        </w:numPr>
        <w:tabs>
          <w:tab w:val="left" w:pos="1701"/>
        </w:tabs>
        <w:spacing w:line="360" w:lineRule="auto"/>
      </w:pPr>
      <w:bookmarkStart w:id="13" w:name="_Toc172905557"/>
      <w:r>
        <w:lastRenderedPageBreak/>
        <w:t>CƠ SỞ LÝ THUYẾT</w:t>
      </w:r>
      <w:bookmarkEnd w:id="10"/>
      <w:bookmarkEnd w:id="11"/>
      <w:bookmarkEnd w:id="12"/>
      <w:bookmarkEnd w:id="13"/>
    </w:p>
    <w:p w:rsidR="00EF6EDF" w:rsidRPr="003B78A5" w:rsidRDefault="00EF6EDF" w:rsidP="00EF6EDF">
      <w:pPr>
        <w:pStyle w:val="Heading2"/>
        <w:rPr>
          <w:szCs w:val="26"/>
        </w:rPr>
      </w:pPr>
      <w:bookmarkStart w:id="14" w:name="_Toc172905558"/>
      <w:r w:rsidRPr="003B78A5">
        <w:rPr>
          <w:color w:val="000000"/>
          <w:szCs w:val="26"/>
        </w:rPr>
        <w:t>Tìm hiểu về</w:t>
      </w:r>
      <w:r w:rsidR="003462D3">
        <w:rPr>
          <w:color w:val="000000"/>
          <w:szCs w:val="26"/>
        </w:rPr>
        <w:t xml:space="preserve"> các tỉnh</w:t>
      </w:r>
      <w:r w:rsidRPr="003B78A5">
        <w:rPr>
          <w:color w:val="000000"/>
          <w:szCs w:val="26"/>
        </w:rPr>
        <w:t xml:space="preserve"> </w:t>
      </w:r>
      <w:r>
        <w:rPr>
          <w:color w:val="000000"/>
          <w:szCs w:val="26"/>
        </w:rPr>
        <w:t>Tây Nam Bộ và các đặc sản của Tây Nam Bộ</w:t>
      </w:r>
      <w:r w:rsidRPr="003B78A5">
        <w:rPr>
          <w:color w:val="000000"/>
          <w:szCs w:val="26"/>
        </w:rPr>
        <w:t>.</w:t>
      </w:r>
      <w:bookmarkEnd w:id="14"/>
    </w:p>
    <w:p w:rsidR="00EF6EDF" w:rsidRDefault="00EF6EDF" w:rsidP="00EF6EDF">
      <w:pPr>
        <w:pStyle w:val="Heading3"/>
        <w:numPr>
          <w:ilvl w:val="2"/>
          <w:numId w:val="3"/>
        </w:numPr>
        <w:spacing w:before="120" w:after="120" w:line="360" w:lineRule="auto"/>
        <w:rPr>
          <w:i/>
        </w:rPr>
      </w:pPr>
      <w:bookmarkStart w:id="15" w:name="_Toc172905559"/>
      <w:r>
        <w:rPr>
          <w:i/>
        </w:rPr>
        <w:t>Tổng quan Tây Nam Bộ</w:t>
      </w:r>
      <w:bookmarkEnd w:id="15"/>
    </w:p>
    <w:p w:rsidR="00EF6EDF" w:rsidRDefault="00EF6EDF" w:rsidP="00EF6EDF">
      <w:pPr>
        <w:spacing w:line="360" w:lineRule="auto"/>
        <w:ind w:left="284" w:firstLine="436"/>
        <w:jc w:val="both"/>
      </w:pPr>
      <w:r>
        <w:t>Tây Nam Bộ, hay còn gọi là vùng Đồng bằng sông Cửu Long (ĐBSCL), là một trong những khu vực quan trọng và đặc trưng của Việt Nam. Đây là vùng đất trù phú và có vai trò quan trọng trong phát triển kinh tế, văn hóa và du lịch của cả nước. Dưới đây là một số đặc điểm chính về Tây Nam Bộ:</w:t>
      </w:r>
      <w:r w:rsidR="00D755A7">
        <w:t xml:space="preserve"> [5]</w:t>
      </w:r>
    </w:p>
    <w:p w:rsidR="00EF6EDF" w:rsidRDefault="00EF6EDF" w:rsidP="00EF6EDF">
      <w:pPr>
        <w:spacing w:line="360" w:lineRule="auto"/>
        <w:ind w:left="284" w:firstLine="436"/>
        <w:jc w:val="both"/>
      </w:pPr>
      <w:r w:rsidRPr="00416DE2">
        <w:rPr>
          <w:rStyle w:val="Strong"/>
          <w:b w:val="0"/>
        </w:rPr>
        <w:t>Vị trí địa lý:</w:t>
      </w:r>
      <w:r>
        <w:t xml:space="preserve"> Tây Nam Bộ nằm ở phía nam của Việt Nam, giáp Campuchia ở phía tây bắc và Biển Đông ở phía đông nam. Vùng này bao gồm 13 tỉnh, bao gồm Long An, Tiền Giang, Bến Tre, Vĩnh Long, Đồng Tháp, Trà Vinh, Hậu Giang, Sóc Trăng, An Giang, Kiên Giang, Cần Thơ, Bạc Liêu và Cà Mau.</w:t>
      </w:r>
    </w:p>
    <w:p w:rsidR="00EF6EDF" w:rsidRDefault="00EF6EDF" w:rsidP="00EF6EDF">
      <w:pPr>
        <w:spacing w:line="360" w:lineRule="auto"/>
        <w:ind w:left="284" w:firstLine="436"/>
        <w:jc w:val="both"/>
      </w:pPr>
      <w:r w:rsidRPr="00416DE2">
        <w:t>Khí hậu:</w:t>
      </w:r>
      <w:r>
        <w:t xml:space="preserve"> Tây Nam Bộ có khí hậu nhiệt đới gió mùa, với hai mùa rõ rệt: mùa mưa từ tháng 5 đến tháng 11 và mùa khô từ tháng 12 đến tháng 4. Lượng mưa lớn và nguồn nước phong phú từ sông Cửu Long tạo điều kiện thuận lợi cho nông nghiệp.</w:t>
      </w:r>
    </w:p>
    <w:p w:rsidR="00EF6EDF" w:rsidRDefault="00EF6EDF" w:rsidP="00EF6EDF">
      <w:pPr>
        <w:spacing w:line="360" w:lineRule="auto"/>
        <w:ind w:left="284" w:firstLine="436"/>
        <w:jc w:val="both"/>
      </w:pPr>
      <w:r w:rsidRPr="00416DE2">
        <w:t>Nông nghiệp:</w:t>
      </w:r>
      <w:r>
        <w:t xml:space="preserve"> Tây Nam Bộ là vựa lúa lớn nhất của Việt Nam, chiếm phần lớn sản lượng lúa gạo cả nước. Ngoài lúa, khu vực này còn trồng nhiều loại cây ăn quả như xoài, bưởi, chôm chôm, và dừa.</w:t>
      </w:r>
    </w:p>
    <w:p w:rsidR="00EF6EDF" w:rsidRDefault="00EF6EDF" w:rsidP="00EF6EDF">
      <w:pPr>
        <w:spacing w:line="360" w:lineRule="auto"/>
        <w:ind w:left="284" w:firstLine="436"/>
        <w:jc w:val="both"/>
      </w:pPr>
      <w:r w:rsidRPr="00416DE2">
        <w:t>Thủy sản:</w:t>
      </w:r>
      <w:r>
        <w:t xml:space="preserve"> Với hệ thống sông ngòi và kênh rạch chằng chịt, thủy sản là một ngành kinh tế quan trọng. Khu vực này nổi tiếng với nuôi tôm, cá tra, cá basa, và các loại hải sản khác.</w:t>
      </w:r>
    </w:p>
    <w:p w:rsidR="00EF6EDF" w:rsidRDefault="00EF6EDF" w:rsidP="00EF6EDF">
      <w:pPr>
        <w:spacing w:line="360" w:lineRule="auto"/>
        <w:ind w:left="284" w:firstLine="436"/>
        <w:jc w:val="both"/>
      </w:pPr>
      <w:r w:rsidRPr="00416DE2">
        <w:t xml:space="preserve">Công nghiệp và Dịch vụ: </w:t>
      </w:r>
      <w:r>
        <w:t>Tây Nam Bộ cũng đang phát triển các khu công nghiệp và khu chế xuất, cũng như ngành dịch vụ và du lịch.</w:t>
      </w:r>
    </w:p>
    <w:p w:rsidR="00EF6EDF" w:rsidRDefault="00EF6EDF" w:rsidP="00EF6EDF">
      <w:pPr>
        <w:spacing w:line="360" w:lineRule="auto"/>
        <w:ind w:left="284" w:firstLine="436"/>
        <w:jc w:val="both"/>
      </w:pPr>
      <w:r w:rsidRPr="00416DE2">
        <w:t>Dân tộc và Ngôn ngữ:</w:t>
      </w:r>
      <w:r>
        <w:t xml:space="preserve"> Tây Nam Bộ là nơi sinh sống của nhiều dân tộc khác nhau, bao gồm người Kinh, người Khmer, người Hoa, và người Chăm. Mỗi dân tộc có văn hóa, phong tục tập quán và lễ hội riêng.</w:t>
      </w:r>
    </w:p>
    <w:p w:rsidR="00EF6EDF" w:rsidRDefault="00EF6EDF" w:rsidP="00EF6EDF">
      <w:pPr>
        <w:spacing w:line="360" w:lineRule="auto"/>
        <w:ind w:left="284" w:firstLine="436"/>
        <w:jc w:val="both"/>
      </w:pPr>
      <w:r w:rsidRPr="00416DE2">
        <w:t>Ẩm thực:</w:t>
      </w:r>
      <w:r>
        <w:t xml:space="preserve"> Ẩm thực Tây Nam Bộ nổi tiếng với các món ăn đậm đà hương vị miền sông nước như cá lóc nướng trui, lẩu mắm, bánh xèo, và các loại trái cây tươi ngon.</w:t>
      </w:r>
    </w:p>
    <w:p w:rsidR="00EF6EDF" w:rsidRDefault="00EF6EDF" w:rsidP="00EF6EDF">
      <w:pPr>
        <w:spacing w:line="360" w:lineRule="auto"/>
        <w:ind w:left="284" w:firstLine="436"/>
        <w:jc w:val="both"/>
      </w:pPr>
      <w:r w:rsidRPr="00416DE2">
        <w:t xml:space="preserve">Lễ hội: </w:t>
      </w:r>
      <w:r>
        <w:t>Khu vực này có nhiều lễ hội độc đáo, tiêu biểu như lễ hội Óoc Om Bóc của người Khmer, lễ hội đua ghe ngo, và lễ hội Bà Chúa Xứ ở Châu Đốc.</w:t>
      </w:r>
    </w:p>
    <w:p w:rsidR="00EF6EDF" w:rsidRDefault="00EF6EDF" w:rsidP="00EF6EDF">
      <w:pPr>
        <w:spacing w:line="360" w:lineRule="auto"/>
        <w:ind w:left="284" w:firstLine="436"/>
        <w:jc w:val="both"/>
      </w:pPr>
      <w:r w:rsidRPr="00416DE2">
        <w:lastRenderedPageBreak/>
        <w:t>Điểm du lịch nổi bật:</w:t>
      </w:r>
      <w:r>
        <w:t xml:space="preserve"> Tây Nam Bộ hấp dẫn du khách với nhiều điểm đến như Cần Thơ (chợ nổi Cái Răng), Bến Tre (du lịch sinh thái), An Giang (rừng tràm Trà Sư), và Phú Quốc (bãi biển đẹp, khu du lịch sinh thái).</w:t>
      </w:r>
    </w:p>
    <w:p w:rsidR="00EF6EDF" w:rsidRDefault="00EF6EDF" w:rsidP="00EF6EDF">
      <w:pPr>
        <w:spacing w:line="360" w:lineRule="auto"/>
        <w:ind w:left="284" w:firstLine="436"/>
        <w:jc w:val="both"/>
      </w:pPr>
      <w:r w:rsidRPr="00416DE2">
        <w:t>Du lịch sông nước:</w:t>
      </w:r>
      <w:r>
        <w:t xml:space="preserve"> Du khách có thể trải nghiệm cuộc sống miền sông nước qua các tour du lịch trên sông, thăm chợ nổi, và khám phá các cù lao.</w:t>
      </w:r>
    </w:p>
    <w:p w:rsidR="00EF6EDF" w:rsidRPr="00EF6EDF" w:rsidRDefault="00EF6EDF" w:rsidP="00EF6EDF">
      <w:pPr>
        <w:spacing w:line="360" w:lineRule="auto"/>
        <w:ind w:left="284" w:firstLine="436"/>
        <w:jc w:val="both"/>
      </w:pPr>
      <w:r w:rsidRPr="00416DE2">
        <w:t xml:space="preserve">Đặc sản: </w:t>
      </w:r>
      <w:r>
        <w:t>nổi tiếng với nhiều đặc sản ẩm thực hấp dẫn, phản ánh nét văn hóa ẩm thực đặc trưng của vùng sông nước.</w:t>
      </w:r>
    </w:p>
    <w:p w:rsidR="00EF6EDF" w:rsidRDefault="00EF6EDF" w:rsidP="00EF6EDF">
      <w:pPr>
        <w:pStyle w:val="Heading3"/>
        <w:numPr>
          <w:ilvl w:val="2"/>
          <w:numId w:val="3"/>
        </w:numPr>
        <w:spacing w:before="120" w:after="120" w:line="360" w:lineRule="auto"/>
        <w:rPr>
          <w:i/>
        </w:rPr>
      </w:pPr>
      <w:bookmarkStart w:id="16" w:name="_Toc172905560"/>
      <w:r>
        <w:rPr>
          <w:i/>
        </w:rPr>
        <w:t>Tổng quan đặc sản Tây Nam Bộ</w:t>
      </w:r>
      <w:bookmarkEnd w:id="16"/>
    </w:p>
    <w:p w:rsidR="00EF6EDF" w:rsidRDefault="007D13AB" w:rsidP="007D13AB">
      <w:pPr>
        <w:spacing w:line="360" w:lineRule="auto"/>
        <w:ind w:left="720"/>
        <w:jc w:val="both"/>
      </w:pPr>
      <w:r>
        <w:t>Tây Nam Bộ có 13 tỉnh thành, mỗi tỉnh có nhiều đặc sản khác nhau</w:t>
      </w:r>
      <w:r w:rsidR="001D6822">
        <w:t>:</w:t>
      </w:r>
      <w:r w:rsidR="00FF3DC9">
        <w:t xml:space="preserve"> [4]</w:t>
      </w:r>
    </w:p>
    <w:p w:rsidR="007D13AB" w:rsidRDefault="007D13AB" w:rsidP="007D13AB">
      <w:pPr>
        <w:spacing w:line="360" w:lineRule="auto"/>
        <w:ind w:left="720"/>
        <w:jc w:val="both"/>
        <w:rPr>
          <w:b/>
        </w:rPr>
      </w:pPr>
      <w:r w:rsidRPr="007D13AB">
        <w:rPr>
          <w:b/>
        </w:rPr>
        <w:t>Trà Vinh:</w:t>
      </w:r>
    </w:p>
    <w:p w:rsidR="007D13AB" w:rsidRPr="00150064" w:rsidRDefault="007D13AB" w:rsidP="00C77F1F">
      <w:pPr>
        <w:pStyle w:val="ListParagraph"/>
        <w:numPr>
          <w:ilvl w:val="0"/>
          <w:numId w:val="15"/>
        </w:numPr>
        <w:spacing w:line="360" w:lineRule="auto"/>
        <w:jc w:val="both"/>
      </w:pPr>
      <w:r w:rsidRPr="00150064">
        <w:rPr>
          <w:b/>
        </w:rPr>
        <w:t>Bánh tét Trà Cuôn:</w:t>
      </w:r>
      <w:r w:rsidRPr="00150064">
        <w:t xml:space="preserve"> Bánh tét có lớp vỏ xanh từ lá cẩm, nhân đậu xanh và thịt mỡ.</w:t>
      </w:r>
    </w:p>
    <w:p w:rsidR="007D13AB" w:rsidRPr="00150064" w:rsidRDefault="007D13AB" w:rsidP="00C77F1F">
      <w:pPr>
        <w:pStyle w:val="ListParagraph"/>
        <w:numPr>
          <w:ilvl w:val="0"/>
          <w:numId w:val="15"/>
        </w:numPr>
        <w:spacing w:line="360" w:lineRule="auto"/>
        <w:jc w:val="both"/>
        <w:rPr>
          <w:spacing w:val="-4"/>
        </w:rPr>
      </w:pPr>
      <w:r w:rsidRPr="00150064">
        <w:rPr>
          <w:b/>
          <w:spacing w:val="-4"/>
        </w:rPr>
        <w:t>Dừa sáp Cầu Kè:</w:t>
      </w:r>
      <w:r w:rsidRPr="00150064">
        <w:rPr>
          <w:spacing w:val="-4"/>
        </w:rPr>
        <w:t xml:space="preserve"> Dừa có lớp cơm dày, dẻo và nước cốt đậm đà.</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Chả hoa Năm Thụy:</w:t>
      </w:r>
      <w:r w:rsidRPr="00150064">
        <w:rPr>
          <w:spacing w:val="-4"/>
        </w:rPr>
        <w:t xml:space="preserve"> Chả có lớp vỏ ngoài mịn, bên trong là nhân thịt và các loại rau củ.</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Bún suông:</w:t>
      </w:r>
      <w:r w:rsidRPr="00150064">
        <w:rPr>
          <w:spacing w:val="-4"/>
        </w:rPr>
        <w:t xml:space="preserve"> Bún với nước lèo đậm đà, tôm giã nhuyễn tạo thành hình suông dài, ăn kèm với rau sống.</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 xml:space="preserve">Bún nước lèo: </w:t>
      </w:r>
      <w:r w:rsidRPr="00150064">
        <w:rPr>
          <w:spacing w:val="-4"/>
        </w:rPr>
        <w:t>Món bún với nước dùng từ mắm bò hóc</w:t>
      </w:r>
      <w:r w:rsidR="00150064" w:rsidRPr="00150064">
        <w:rPr>
          <w:spacing w:val="-4"/>
        </w:rPr>
        <w:t xml:space="preserve"> đặc trưng của Trà Vinh</w:t>
      </w:r>
      <w:r w:rsidR="00927439">
        <w:rPr>
          <w:spacing w:val="-4"/>
        </w:rPr>
        <w:t>.</w:t>
      </w:r>
    </w:p>
    <w:p w:rsidR="007D13AB" w:rsidRDefault="007D13AB" w:rsidP="007D13AB">
      <w:pPr>
        <w:spacing w:line="360" w:lineRule="auto"/>
        <w:ind w:left="720"/>
        <w:jc w:val="both"/>
        <w:rPr>
          <w:b/>
        </w:rPr>
      </w:pPr>
      <w:r w:rsidRPr="007D13AB">
        <w:rPr>
          <w:b/>
        </w:rPr>
        <w:t>Long An:</w:t>
      </w:r>
    </w:p>
    <w:p w:rsidR="00150064" w:rsidRPr="00150064" w:rsidRDefault="00150064" w:rsidP="00C77F1F">
      <w:pPr>
        <w:pStyle w:val="ListParagraph"/>
        <w:numPr>
          <w:ilvl w:val="0"/>
          <w:numId w:val="16"/>
        </w:numPr>
        <w:spacing w:line="360" w:lineRule="auto"/>
        <w:jc w:val="both"/>
        <w:rPr>
          <w:b/>
          <w:spacing w:val="-4"/>
        </w:rPr>
      </w:pPr>
      <w:r w:rsidRPr="00150064">
        <w:rPr>
          <w:b/>
          <w:spacing w:val="-4"/>
        </w:rPr>
        <w:t xml:space="preserve">Dưa hấu Long Trì: </w:t>
      </w:r>
      <w:r w:rsidRPr="00150064">
        <w:rPr>
          <w:spacing w:val="-4"/>
        </w:rPr>
        <w:t>dưa có lớp vỏ mỏng, ruột đỏ, vị ngọt thanh.</w:t>
      </w:r>
    </w:p>
    <w:p w:rsidR="00150064" w:rsidRPr="00150064" w:rsidRDefault="00150064" w:rsidP="00C77F1F">
      <w:pPr>
        <w:pStyle w:val="ListParagraph"/>
        <w:numPr>
          <w:ilvl w:val="0"/>
          <w:numId w:val="16"/>
        </w:numPr>
        <w:spacing w:line="360" w:lineRule="auto"/>
        <w:jc w:val="both"/>
        <w:rPr>
          <w:b/>
          <w:spacing w:val="-10"/>
        </w:rPr>
      </w:pPr>
      <w:r w:rsidRPr="00150064">
        <w:rPr>
          <w:b/>
          <w:spacing w:val="-10"/>
        </w:rPr>
        <w:t>Rượu gò đen:</w:t>
      </w:r>
      <w:r w:rsidRPr="00150064">
        <w:rPr>
          <w:spacing w:val="-10"/>
        </w:rPr>
        <w:t xml:space="preserve"> </w:t>
      </w:r>
      <w:r>
        <w:rPr>
          <w:spacing w:val="-10"/>
        </w:rPr>
        <w:t>R</w:t>
      </w:r>
      <w:r w:rsidRPr="00150064">
        <w:rPr>
          <w:spacing w:val="-10"/>
        </w:rPr>
        <w:t>ượu gạo truyền thống, nổi tiếng với hương vị đặc trưng, nồng nàn.</w:t>
      </w:r>
    </w:p>
    <w:p w:rsidR="00150064" w:rsidRPr="00150064" w:rsidRDefault="00150064" w:rsidP="00C77F1F">
      <w:pPr>
        <w:pStyle w:val="ListParagraph"/>
        <w:numPr>
          <w:ilvl w:val="0"/>
          <w:numId w:val="16"/>
        </w:numPr>
        <w:spacing w:line="360" w:lineRule="auto"/>
        <w:jc w:val="both"/>
        <w:rPr>
          <w:b/>
          <w:spacing w:val="-4"/>
        </w:rPr>
      </w:pPr>
      <w:r w:rsidRPr="00150064">
        <w:rPr>
          <w:rStyle w:val="Strong"/>
          <w:spacing w:val="-4"/>
        </w:rPr>
        <w:t>Lạp xưởng tươi:</w:t>
      </w:r>
      <w:r w:rsidRPr="00150064">
        <w:rPr>
          <w:spacing w:val="-4"/>
        </w:rPr>
        <w:t xml:space="preserve"> Lạp xưởng Long An có vị ngọt, béo, thường được chế biến từ thịt nạc và mỡ heo.</w:t>
      </w:r>
    </w:p>
    <w:p w:rsidR="00150064" w:rsidRPr="00150064" w:rsidRDefault="00150064" w:rsidP="00C77F1F">
      <w:pPr>
        <w:pStyle w:val="ListParagraph"/>
        <w:numPr>
          <w:ilvl w:val="0"/>
          <w:numId w:val="16"/>
        </w:numPr>
        <w:spacing w:line="360" w:lineRule="auto"/>
        <w:jc w:val="both"/>
        <w:rPr>
          <w:b/>
          <w:spacing w:val="-4"/>
        </w:rPr>
      </w:pPr>
      <w:r w:rsidRPr="00150064">
        <w:rPr>
          <w:rStyle w:val="Strong"/>
          <w:spacing w:val="-4"/>
        </w:rPr>
        <w:t>Gạo Nàng Thơm Chợ Đào:</w:t>
      </w:r>
      <w:r w:rsidRPr="00150064">
        <w:rPr>
          <w:spacing w:val="-4"/>
        </w:rPr>
        <w:t xml:space="preserve"> Gạo đặc sản nổi tiếng với hạt dài, thơm ngon.</w:t>
      </w:r>
    </w:p>
    <w:p w:rsidR="007D13AB" w:rsidRDefault="007D13AB" w:rsidP="007D13AB">
      <w:pPr>
        <w:spacing w:line="360" w:lineRule="auto"/>
        <w:ind w:left="720"/>
        <w:jc w:val="both"/>
        <w:rPr>
          <w:b/>
        </w:rPr>
      </w:pPr>
      <w:r w:rsidRPr="007D13AB">
        <w:rPr>
          <w:b/>
        </w:rPr>
        <w:t>Tiền Giang:</w:t>
      </w:r>
    </w:p>
    <w:p w:rsidR="00150064" w:rsidRDefault="00150064" w:rsidP="00C77F1F">
      <w:pPr>
        <w:pStyle w:val="ListParagraph"/>
        <w:numPr>
          <w:ilvl w:val="0"/>
          <w:numId w:val="17"/>
        </w:numPr>
        <w:spacing w:line="360" w:lineRule="auto"/>
        <w:jc w:val="both"/>
        <w:rPr>
          <w:b/>
        </w:rPr>
      </w:pPr>
      <w:r w:rsidRPr="00150064">
        <w:rPr>
          <w:b/>
        </w:rPr>
        <w:t xml:space="preserve">Hủ tiếu Mỹ Tho: </w:t>
      </w:r>
      <w:r w:rsidRPr="00150064">
        <w:t>Món ăn có sợi hủ tiếu dai, nước dùng thơm ngon từ xương heo và tôm khô.</w:t>
      </w:r>
    </w:p>
    <w:p w:rsidR="00150064" w:rsidRDefault="00150064" w:rsidP="00C77F1F">
      <w:pPr>
        <w:pStyle w:val="ListParagraph"/>
        <w:numPr>
          <w:ilvl w:val="0"/>
          <w:numId w:val="17"/>
        </w:numPr>
        <w:spacing w:line="360" w:lineRule="auto"/>
        <w:jc w:val="both"/>
        <w:rPr>
          <w:b/>
        </w:rPr>
      </w:pPr>
      <w:r w:rsidRPr="00150064">
        <w:rPr>
          <w:b/>
        </w:rPr>
        <w:t xml:space="preserve">Vú sữa Lò Rèn Vĩnh Kim: </w:t>
      </w:r>
      <w:r w:rsidRPr="00150064">
        <w:t xml:space="preserve">Loại vú sữa nổi </w:t>
      </w:r>
      <w:r>
        <w:t>tiếng với trái to, ngọt và thơm.</w:t>
      </w:r>
    </w:p>
    <w:p w:rsidR="00150064" w:rsidRPr="00150064" w:rsidRDefault="00150064" w:rsidP="00C77F1F">
      <w:pPr>
        <w:pStyle w:val="ListParagraph"/>
        <w:numPr>
          <w:ilvl w:val="0"/>
          <w:numId w:val="17"/>
        </w:numPr>
        <w:spacing w:line="360" w:lineRule="auto"/>
        <w:jc w:val="both"/>
        <w:rPr>
          <w:b/>
        </w:rPr>
      </w:pPr>
      <w:r>
        <w:rPr>
          <w:rStyle w:val="Strong"/>
        </w:rPr>
        <w:t>Bánh bèo chợ Hàng Bông:</w:t>
      </w:r>
      <w:r>
        <w:t xml:space="preserve"> Bánh bèo mềm mịn, ăn kèm với nước cốt dừa và tôm khô.</w:t>
      </w:r>
    </w:p>
    <w:p w:rsidR="00150064" w:rsidRPr="00150064" w:rsidRDefault="00150064" w:rsidP="00150064">
      <w:pPr>
        <w:spacing w:line="360" w:lineRule="auto"/>
        <w:jc w:val="both"/>
        <w:rPr>
          <w:b/>
        </w:rPr>
      </w:pPr>
    </w:p>
    <w:p w:rsidR="007D13AB" w:rsidRDefault="007D13AB" w:rsidP="007D13AB">
      <w:pPr>
        <w:spacing w:line="360" w:lineRule="auto"/>
        <w:ind w:left="720"/>
        <w:jc w:val="both"/>
        <w:rPr>
          <w:b/>
        </w:rPr>
      </w:pPr>
      <w:r w:rsidRPr="007D13AB">
        <w:rPr>
          <w:b/>
        </w:rPr>
        <w:lastRenderedPageBreak/>
        <w:t>Hậu Giang:</w:t>
      </w:r>
    </w:p>
    <w:p w:rsidR="00150064" w:rsidRDefault="00150064" w:rsidP="00C77F1F">
      <w:pPr>
        <w:pStyle w:val="ListParagraph"/>
        <w:numPr>
          <w:ilvl w:val="0"/>
          <w:numId w:val="18"/>
        </w:numPr>
        <w:spacing w:line="360" w:lineRule="auto"/>
        <w:jc w:val="both"/>
        <w:rPr>
          <w:b/>
        </w:rPr>
      </w:pPr>
      <w:r w:rsidRPr="00150064">
        <w:rPr>
          <w:b/>
        </w:rPr>
        <w:t xml:space="preserve">Chả cá thác lác: </w:t>
      </w:r>
      <w:r w:rsidRPr="00150064">
        <w:t>Chả cá được làm từ cá thác lác, có vị ngọt, dai, thơm ngon.</w:t>
      </w:r>
    </w:p>
    <w:p w:rsidR="00150064" w:rsidRDefault="00150064" w:rsidP="00C77F1F">
      <w:pPr>
        <w:pStyle w:val="ListParagraph"/>
        <w:numPr>
          <w:ilvl w:val="0"/>
          <w:numId w:val="18"/>
        </w:numPr>
        <w:spacing w:line="360" w:lineRule="auto"/>
        <w:jc w:val="both"/>
        <w:rPr>
          <w:b/>
        </w:rPr>
      </w:pPr>
      <w:r w:rsidRPr="00150064">
        <w:rPr>
          <w:b/>
        </w:rPr>
        <w:t xml:space="preserve">Sỏi mầm: </w:t>
      </w:r>
      <w:r w:rsidRPr="00150064">
        <w:t>Món ăn độc đáo, thường được chế biến từ gạo nếp và các loại đậu.</w:t>
      </w:r>
    </w:p>
    <w:p w:rsidR="00150064" w:rsidRPr="00977AE1" w:rsidRDefault="00150064" w:rsidP="00C77F1F">
      <w:pPr>
        <w:pStyle w:val="ListParagraph"/>
        <w:numPr>
          <w:ilvl w:val="0"/>
          <w:numId w:val="18"/>
        </w:numPr>
        <w:spacing w:line="360" w:lineRule="auto"/>
        <w:jc w:val="both"/>
        <w:rPr>
          <w:b/>
        </w:rPr>
      </w:pPr>
      <w:r w:rsidRPr="00150064">
        <w:rPr>
          <w:b/>
        </w:rPr>
        <w:t xml:space="preserve">Đọt choại: </w:t>
      </w:r>
      <w:r w:rsidRPr="00150064">
        <w:t>Rau đọt choại thường được dùng để làm món luộc hoặc xào.</w:t>
      </w:r>
    </w:p>
    <w:p w:rsidR="00977AE1" w:rsidRPr="00150064" w:rsidRDefault="00977AE1" w:rsidP="00C77F1F">
      <w:pPr>
        <w:pStyle w:val="ListParagraph"/>
        <w:numPr>
          <w:ilvl w:val="0"/>
          <w:numId w:val="18"/>
        </w:numPr>
        <w:spacing w:line="360" w:lineRule="auto"/>
        <w:jc w:val="both"/>
        <w:rPr>
          <w:b/>
        </w:rPr>
      </w:pPr>
      <w:r w:rsidRPr="00977AE1">
        <w:rPr>
          <w:b/>
        </w:rPr>
        <w:t xml:space="preserve">Khô cá lóc: </w:t>
      </w:r>
      <w:r w:rsidRPr="00977AE1">
        <w:t>Cá lóc được phơi khô, thường được nướng hoặc chiên giòn.</w:t>
      </w:r>
    </w:p>
    <w:p w:rsidR="007D13AB" w:rsidRDefault="007D13AB" w:rsidP="007D13AB">
      <w:pPr>
        <w:spacing w:line="360" w:lineRule="auto"/>
        <w:ind w:left="720"/>
        <w:jc w:val="both"/>
        <w:rPr>
          <w:b/>
        </w:rPr>
      </w:pPr>
      <w:r w:rsidRPr="007D13AB">
        <w:rPr>
          <w:b/>
        </w:rPr>
        <w:t>Bến Tre:</w:t>
      </w:r>
    </w:p>
    <w:p w:rsidR="00977AE1" w:rsidRPr="00977AE1" w:rsidRDefault="00977AE1" w:rsidP="00C77F1F">
      <w:pPr>
        <w:pStyle w:val="ListParagraph"/>
        <w:numPr>
          <w:ilvl w:val="0"/>
          <w:numId w:val="19"/>
        </w:numPr>
        <w:spacing w:line="360" w:lineRule="auto"/>
        <w:jc w:val="both"/>
        <w:rPr>
          <w:b/>
          <w:spacing w:val="-6"/>
        </w:rPr>
      </w:pPr>
      <w:r w:rsidRPr="00977AE1">
        <w:rPr>
          <w:rStyle w:val="Strong"/>
          <w:spacing w:val="-6"/>
        </w:rPr>
        <w:t>Kẹo dừa Bến Tre:</w:t>
      </w:r>
      <w:r w:rsidRPr="00977AE1">
        <w:rPr>
          <w:spacing w:val="-6"/>
        </w:rPr>
        <w:t xml:space="preserve"> Kẹo được làm từ dừa và đường, có nhiều hương vị khác nhau.</w:t>
      </w:r>
    </w:p>
    <w:p w:rsidR="00977AE1" w:rsidRDefault="00977AE1" w:rsidP="00C77F1F">
      <w:pPr>
        <w:pStyle w:val="ListParagraph"/>
        <w:numPr>
          <w:ilvl w:val="0"/>
          <w:numId w:val="19"/>
        </w:numPr>
        <w:spacing w:line="360" w:lineRule="auto"/>
        <w:jc w:val="both"/>
        <w:rPr>
          <w:b/>
        </w:rPr>
      </w:pPr>
      <w:r w:rsidRPr="00977AE1">
        <w:rPr>
          <w:b/>
        </w:rPr>
        <w:t xml:space="preserve">Rượu dừa: </w:t>
      </w:r>
      <w:r w:rsidRPr="00977AE1">
        <w:t>Rượu được ủ từ nước dừa, có hương vị đặc trưng.</w:t>
      </w:r>
    </w:p>
    <w:p w:rsidR="00977AE1" w:rsidRPr="00977AE1" w:rsidRDefault="00977AE1" w:rsidP="00C77F1F">
      <w:pPr>
        <w:pStyle w:val="ListParagraph"/>
        <w:numPr>
          <w:ilvl w:val="0"/>
          <w:numId w:val="19"/>
        </w:numPr>
        <w:spacing w:line="360" w:lineRule="auto"/>
        <w:jc w:val="both"/>
        <w:rPr>
          <w:b/>
        </w:rPr>
      </w:pPr>
      <w:r>
        <w:rPr>
          <w:rStyle w:val="Strong"/>
        </w:rPr>
        <w:t>Bánh tráng Mỹ Lồng:</w:t>
      </w:r>
      <w:r>
        <w:t xml:space="preserve"> Bánh tráng dày, giòn, thơm mùi dừa.</w:t>
      </w:r>
    </w:p>
    <w:p w:rsidR="00977AE1" w:rsidRPr="00977AE1" w:rsidRDefault="00977AE1" w:rsidP="00C77F1F">
      <w:pPr>
        <w:pStyle w:val="ListParagraph"/>
        <w:numPr>
          <w:ilvl w:val="0"/>
          <w:numId w:val="19"/>
        </w:numPr>
        <w:spacing w:line="360" w:lineRule="auto"/>
        <w:jc w:val="both"/>
        <w:rPr>
          <w:b/>
        </w:rPr>
      </w:pPr>
      <w:r>
        <w:rPr>
          <w:rStyle w:val="Strong"/>
        </w:rPr>
        <w:t>Bánh tráng sữa:</w:t>
      </w:r>
      <w:r>
        <w:t xml:space="preserve"> Bánh tráng được làm từ bột gạo và nước cốt dừa, thơm ngon và mềm mịn.</w:t>
      </w:r>
    </w:p>
    <w:p w:rsidR="007D13AB" w:rsidRDefault="007D13AB" w:rsidP="007D13AB">
      <w:pPr>
        <w:spacing w:line="360" w:lineRule="auto"/>
        <w:ind w:left="720"/>
        <w:jc w:val="both"/>
        <w:rPr>
          <w:b/>
        </w:rPr>
      </w:pPr>
      <w:r w:rsidRPr="007D13AB">
        <w:rPr>
          <w:b/>
        </w:rPr>
        <w:t>Vĩnh Long:</w:t>
      </w:r>
    </w:p>
    <w:p w:rsidR="00977AE1" w:rsidRDefault="00977AE1" w:rsidP="00C77F1F">
      <w:pPr>
        <w:pStyle w:val="ListParagraph"/>
        <w:numPr>
          <w:ilvl w:val="0"/>
          <w:numId w:val="20"/>
        </w:numPr>
        <w:spacing w:line="360" w:lineRule="auto"/>
        <w:jc w:val="both"/>
        <w:rPr>
          <w:b/>
        </w:rPr>
      </w:pPr>
      <w:r>
        <w:rPr>
          <w:rStyle w:val="Strong"/>
        </w:rPr>
        <w:t>Bưởi Năm Roi:</w:t>
      </w:r>
      <w:r>
        <w:t xml:space="preserve"> Bưởi có vị ngọt, mọng nước và thơm ngon.</w:t>
      </w:r>
    </w:p>
    <w:p w:rsidR="00977AE1" w:rsidRDefault="00977AE1" w:rsidP="00C77F1F">
      <w:pPr>
        <w:pStyle w:val="ListParagraph"/>
        <w:numPr>
          <w:ilvl w:val="0"/>
          <w:numId w:val="20"/>
        </w:numPr>
        <w:spacing w:line="360" w:lineRule="auto"/>
        <w:jc w:val="both"/>
        <w:rPr>
          <w:b/>
        </w:rPr>
      </w:pPr>
      <w:r>
        <w:rPr>
          <w:rStyle w:val="Strong"/>
        </w:rPr>
        <w:t>Cam sành Tam Bình:</w:t>
      </w:r>
      <w:r>
        <w:t xml:space="preserve"> Cam có vỏ sần sùi, màu vàng tươi, vị ngọt thanh.</w:t>
      </w:r>
    </w:p>
    <w:p w:rsidR="00977AE1" w:rsidRPr="00977AE1" w:rsidRDefault="00977AE1" w:rsidP="00C77F1F">
      <w:pPr>
        <w:pStyle w:val="ListParagraph"/>
        <w:numPr>
          <w:ilvl w:val="0"/>
          <w:numId w:val="20"/>
        </w:numPr>
        <w:spacing w:line="360" w:lineRule="auto"/>
        <w:jc w:val="both"/>
        <w:rPr>
          <w:b/>
        </w:rPr>
      </w:pPr>
      <w:r>
        <w:rPr>
          <w:rStyle w:val="Strong"/>
        </w:rPr>
        <w:t>Khoai lang Bình Tân:</w:t>
      </w:r>
      <w:r>
        <w:t xml:space="preserve"> Khoai lang có vị ngọt, bùi, thường được chế biến thành nhiều món ăn ngon</w:t>
      </w:r>
    </w:p>
    <w:p w:rsidR="007D13AB" w:rsidRDefault="007D13AB" w:rsidP="007D13AB">
      <w:pPr>
        <w:spacing w:line="360" w:lineRule="auto"/>
        <w:ind w:left="720"/>
        <w:jc w:val="both"/>
        <w:rPr>
          <w:b/>
        </w:rPr>
      </w:pPr>
      <w:r w:rsidRPr="007D13AB">
        <w:rPr>
          <w:b/>
        </w:rPr>
        <w:t>Cần Thơ:</w:t>
      </w:r>
    </w:p>
    <w:p w:rsidR="00977AE1" w:rsidRDefault="00977AE1" w:rsidP="00C77F1F">
      <w:pPr>
        <w:pStyle w:val="ListParagraph"/>
        <w:numPr>
          <w:ilvl w:val="0"/>
          <w:numId w:val="21"/>
        </w:numPr>
        <w:spacing w:line="360" w:lineRule="auto"/>
        <w:jc w:val="both"/>
        <w:rPr>
          <w:b/>
        </w:rPr>
      </w:pPr>
      <w:r>
        <w:rPr>
          <w:rStyle w:val="Strong"/>
        </w:rPr>
        <w:t>Bánh tét lá cẩm:</w:t>
      </w:r>
      <w:r>
        <w:t xml:space="preserve"> Bánh tét có màu tím từ lá cẩm, nhân đậu xanh và thịt mỡ.</w:t>
      </w:r>
    </w:p>
    <w:p w:rsidR="00977AE1" w:rsidRDefault="00977AE1" w:rsidP="00C77F1F">
      <w:pPr>
        <w:pStyle w:val="ListParagraph"/>
        <w:numPr>
          <w:ilvl w:val="0"/>
          <w:numId w:val="21"/>
        </w:numPr>
        <w:spacing w:line="360" w:lineRule="auto"/>
        <w:jc w:val="both"/>
        <w:rPr>
          <w:b/>
        </w:rPr>
      </w:pPr>
      <w:r>
        <w:rPr>
          <w:rStyle w:val="Strong"/>
        </w:rPr>
        <w:t>Vú sữa Cần Thơ:</w:t>
      </w:r>
      <w:r>
        <w:t xml:space="preserve"> Loại vú sữa có vị ngọt, mọng nước và thơm ngon.</w:t>
      </w:r>
    </w:p>
    <w:p w:rsidR="00977AE1" w:rsidRPr="00977AE1" w:rsidRDefault="00977AE1" w:rsidP="00C77F1F">
      <w:pPr>
        <w:pStyle w:val="ListParagraph"/>
        <w:numPr>
          <w:ilvl w:val="0"/>
          <w:numId w:val="21"/>
        </w:numPr>
        <w:spacing w:line="360" w:lineRule="auto"/>
        <w:jc w:val="both"/>
        <w:rPr>
          <w:b/>
          <w:spacing w:val="-4"/>
        </w:rPr>
      </w:pPr>
      <w:r w:rsidRPr="00977AE1">
        <w:rPr>
          <w:rStyle w:val="Strong"/>
          <w:spacing w:val="-4"/>
        </w:rPr>
        <w:t>Nem nướng Cái Răng:</w:t>
      </w:r>
      <w:r w:rsidRPr="00977AE1">
        <w:rPr>
          <w:spacing w:val="-4"/>
        </w:rPr>
        <w:t xml:space="preserve"> Nem nướng từ thịt heo, ăn kèm bánh tráng và rau sống.</w:t>
      </w:r>
    </w:p>
    <w:p w:rsidR="007D13AB" w:rsidRDefault="007D13AB" w:rsidP="007D13AB">
      <w:pPr>
        <w:spacing w:line="360" w:lineRule="auto"/>
        <w:ind w:left="720"/>
        <w:jc w:val="both"/>
        <w:rPr>
          <w:b/>
        </w:rPr>
      </w:pPr>
      <w:r w:rsidRPr="007D13AB">
        <w:rPr>
          <w:b/>
        </w:rPr>
        <w:t>Sóc Trăng:</w:t>
      </w:r>
    </w:p>
    <w:p w:rsidR="00977AE1" w:rsidRDefault="00977AE1" w:rsidP="00C77F1F">
      <w:pPr>
        <w:pStyle w:val="ListParagraph"/>
        <w:numPr>
          <w:ilvl w:val="0"/>
          <w:numId w:val="22"/>
        </w:numPr>
        <w:spacing w:line="360" w:lineRule="auto"/>
        <w:jc w:val="both"/>
        <w:rPr>
          <w:b/>
        </w:rPr>
      </w:pPr>
      <w:r>
        <w:rPr>
          <w:rStyle w:val="Strong"/>
        </w:rPr>
        <w:t>Bánh pía Sóc Trăng:</w:t>
      </w:r>
      <w:r>
        <w:t xml:space="preserve"> Bánh pía có lớp vỏ mỏng, nhân đậu xanh, sầu riêng và trứng muối.</w:t>
      </w:r>
    </w:p>
    <w:p w:rsidR="00977AE1" w:rsidRDefault="00977AE1" w:rsidP="00C77F1F">
      <w:pPr>
        <w:pStyle w:val="ListParagraph"/>
        <w:numPr>
          <w:ilvl w:val="0"/>
          <w:numId w:val="22"/>
        </w:numPr>
        <w:spacing w:line="360" w:lineRule="auto"/>
        <w:jc w:val="both"/>
        <w:rPr>
          <w:b/>
        </w:rPr>
      </w:pPr>
      <w:r>
        <w:rPr>
          <w:rStyle w:val="Strong"/>
        </w:rPr>
        <w:t>Lạp xưởng Sóc Trăng:</w:t>
      </w:r>
      <w:r>
        <w:t xml:space="preserve"> Lạp xưởng có vị ngọt, béo và thơm ngon.</w:t>
      </w:r>
    </w:p>
    <w:p w:rsidR="00977AE1" w:rsidRPr="00977AE1" w:rsidRDefault="00977AE1" w:rsidP="00C77F1F">
      <w:pPr>
        <w:pStyle w:val="ListParagraph"/>
        <w:numPr>
          <w:ilvl w:val="0"/>
          <w:numId w:val="22"/>
        </w:numPr>
        <w:spacing w:line="360" w:lineRule="auto"/>
        <w:jc w:val="both"/>
        <w:rPr>
          <w:b/>
        </w:rPr>
      </w:pPr>
      <w:r>
        <w:rPr>
          <w:b/>
        </w:rPr>
        <w:t xml:space="preserve">Bánh ống: </w:t>
      </w:r>
      <w:r w:rsidRPr="00977AE1">
        <w:t>Được làm từ bột gạo và dừa nạo, có vị béo, ngọt thanh.</w:t>
      </w:r>
    </w:p>
    <w:p w:rsidR="007D13AB" w:rsidRDefault="007D13AB" w:rsidP="007D13AB">
      <w:pPr>
        <w:spacing w:line="360" w:lineRule="auto"/>
        <w:ind w:left="720"/>
        <w:jc w:val="both"/>
        <w:rPr>
          <w:b/>
        </w:rPr>
      </w:pPr>
      <w:r w:rsidRPr="007D13AB">
        <w:rPr>
          <w:b/>
        </w:rPr>
        <w:t>Bạc Liêu:</w:t>
      </w:r>
    </w:p>
    <w:p w:rsidR="00977AE1" w:rsidRDefault="00977AE1" w:rsidP="00C77F1F">
      <w:pPr>
        <w:pStyle w:val="ListParagraph"/>
        <w:numPr>
          <w:ilvl w:val="0"/>
          <w:numId w:val="23"/>
        </w:numPr>
        <w:spacing w:line="360" w:lineRule="auto"/>
        <w:jc w:val="both"/>
        <w:rPr>
          <w:b/>
        </w:rPr>
      </w:pPr>
      <w:r>
        <w:rPr>
          <w:rStyle w:val="Strong"/>
        </w:rPr>
        <w:t>Bánh củ cải:</w:t>
      </w:r>
      <w:r>
        <w:t xml:space="preserve"> Bánh được làm từ củ cải trắng, nhân tôm thịt, chiên giòn.</w:t>
      </w:r>
    </w:p>
    <w:p w:rsidR="00977AE1" w:rsidRDefault="00977AE1" w:rsidP="00C77F1F">
      <w:pPr>
        <w:pStyle w:val="ListParagraph"/>
        <w:numPr>
          <w:ilvl w:val="0"/>
          <w:numId w:val="23"/>
        </w:numPr>
        <w:spacing w:line="360" w:lineRule="auto"/>
        <w:jc w:val="both"/>
        <w:rPr>
          <w:b/>
        </w:rPr>
      </w:pPr>
      <w:r>
        <w:rPr>
          <w:rStyle w:val="Strong"/>
        </w:rPr>
        <w:t>Mắm ba khía:</w:t>
      </w:r>
      <w:r>
        <w:t xml:space="preserve"> Mắm làm từ ba khía, thường được ăn kèm với cơm hoặc bún.</w:t>
      </w:r>
    </w:p>
    <w:p w:rsidR="00977AE1" w:rsidRPr="00977AE1" w:rsidRDefault="00977AE1" w:rsidP="00C77F1F">
      <w:pPr>
        <w:pStyle w:val="ListParagraph"/>
        <w:numPr>
          <w:ilvl w:val="0"/>
          <w:numId w:val="23"/>
        </w:numPr>
        <w:spacing w:line="360" w:lineRule="auto"/>
        <w:jc w:val="both"/>
        <w:rPr>
          <w:b/>
        </w:rPr>
      </w:pPr>
      <w:r>
        <w:rPr>
          <w:rStyle w:val="Strong"/>
        </w:rPr>
        <w:t>Bánh xèo Bạc Liêu:</w:t>
      </w:r>
      <w:r>
        <w:t xml:space="preserve"> Bánh xèo có lớp vỏ giòn, nhân tôm, thịt, giá đỗ, ăn kèm rau sống.</w:t>
      </w:r>
    </w:p>
    <w:p w:rsidR="00977AE1" w:rsidRPr="00977AE1" w:rsidRDefault="00977AE1" w:rsidP="00C77F1F">
      <w:pPr>
        <w:pStyle w:val="ListParagraph"/>
        <w:numPr>
          <w:ilvl w:val="0"/>
          <w:numId w:val="23"/>
        </w:numPr>
        <w:spacing w:line="360" w:lineRule="auto"/>
        <w:jc w:val="both"/>
        <w:rPr>
          <w:b/>
        </w:rPr>
      </w:pPr>
      <w:r>
        <w:rPr>
          <w:b/>
        </w:rPr>
        <w:t xml:space="preserve">Nhãn da bò: </w:t>
      </w:r>
      <w:r w:rsidRPr="00977AE1">
        <w:t>Nhãn có vỏ mỏng, cơm thịt dày, hạt nhỏ.</w:t>
      </w:r>
    </w:p>
    <w:p w:rsidR="007D13AB" w:rsidRDefault="007D13AB" w:rsidP="007D13AB">
      <w:pPr>
        <w:spacing w:line="360" w:lineRule="auto"/>
        <w:ind w:left="720"/>
        <w:jc w:val="both"/>
        <w:rPr>
          <w:b/>
        </w:rPr>
      </w:pPr>
      <w:r w:rsidRPr="007D13AB">
        <w:rPr>
          <w:b/>
        </w:rPr>
        <w:lastRenderedPageBreak/>
        <w:t xml:space="preserve">Cà Mau: </w:t>
      </w:r>
    </w:p>
    <w:p w:rsidR="00977AE1" w:rsidRDefault="00977AE1" w:rsidP="00C77F1F">
      <w:pPr>
        <w:pStyle w:val="ListParagraph"/>
        <w:numPr>
          <w:ilvl w:val="0"/>
          <w:numId w:val="24"/>
        </w:numPr>
        <w:spacing w:line="360" w:lineRule="auto"/>
        <w:jc w:val="both"/>
        <w:rPr>
          <w:b/>
        </w:rPr>
      </w:pPr>
      <w:r>
        <w:rPr>
          <w:rStyle w:val="Strong"/>
        </w:rPr>
        <w:t>Cua Cà Mau:</w:t>
      </w:r>
      <w:r>
        <w:t xml:space="preserve"> Cua biển Cà Mau nổi tiếng với thịt ngọt, chắc.</w:t>
      </w:r>
    </w:p>
    <w:p w:rsidR="00977AE1" w:rsidRDefault="00977AE1" w:rsidP="00C77F1F">
      <w:pPr>
        <w:pStyle w:val="ListParagraph"/>
        <w:numPr>
          <w:ilvl w:val="0"/>
          <w:numId w:val="24"/>
        </w:numPr>
        <w:spacing w:line="360" w:lineRule="auto"/>
        <w:jc w:val="both"/>
        <w:rPr>
          <w:b/>
        </w:rPr>
      </w:pPr>
      <w:r>
        <w:rPr>
          <w:rStyle w:val="Strong"/>
        </w:rPr>
        <w:t>Mắm cá lóc:</w:t>
      </w:r>
      <w:r>
        <w:t xml:space="preserve"> Mắm được làm từ cá lóc, ủ thơm ngon, dùng để ăn kèm với cơm hoặc bún.</w:t>
      </w:r>
    </w:p>
    <w:p w:rsidR="00977AE1" w:rsidRPr="00977AE1" w:rsidRDefault="00977AE1" w:rsidP="00C77F1F">
      <w:pPr>
        <w:pStyle w:val="ListParagraph"/>
        <w:numPr>
          <w:ilvl w:val="0"/>
          <w:numId w:val="24"/>
        </w:numPr>
        <w:spacing w:line="360" w:lineRule="auto"/>
        <w:jc w:val="both"/>
        <w:rPr>
          <w:b/>
        </w:rPr>
      </w:pPr>
      <w:r>
        <w:rPr>
          <w:rStyle w:val="Strong"/>
        </w:rPr>
        <w:t>Tôm khô Rạch Gốc:</w:t>
      </w:r>
      <w:r>
        <w:t xml:space="preserve"> Tôm khô có vị ngọt tự nhiên, thường được dùng làm nguyên liệu cho nhiều món ăn.</w:t>
      </w:r>
    </w:p>
    <w:p w:rsidR="00977AE1" w:rsidRPr="00977AE1" w:rsidRDefault="006D45F9" w:rsidP="00C77F1F">
      <w:pPr>
        <w:pStyle w:val="ListParagraph"/>
        <w:numPr>
          <w:ilvl w:val="0"/>
          <w:numId w:val="24"/>
        </w:numPr>
        <w:spacing w:line="360" w:lineRule="auto"/>
        <w:jc w:val="both"/>
        <w:rPr>
          <w:b/>
        </w:rPr>
      </w:pPr>
      <w:r>
        <w:rPr>
          <w:rStyle w:val="Strong"/>
        </w:rPr>
        <w:t>Mật ong rừng U Minh:</w:t>
      </w:r>
      <w:r>
        <w:t xml:space="preserve"> Mật ong được khai thác từ rừng U Minh, có hương vị đặc trưng và nhiều giá trị dinh dưỡng.</w:t>
      </w:r>
    </w:p>
    <w:p w:rsidR="007D13AB" w:rsidRDefault="007D13AB" w:rsidP="007D13AB">
      <w:pPr>
        <w:spacing w:line="360" w:lineRule="auto"/>
        <w:ind w:left="720"/>
        <w:jc w:val="both"/>
        <w:rPr>
          <w:b/>
        </w:rPr>
      </w:pPr>
      <w:r w:rsidRPr="007D13AB">
        <w:rPr>
          <w:b/>
        </w:rPr>
        <w:t>Đồng Tháp:</w:t>
      </w:r>
    </w:p>
    <w:p w:rsidR="00977AE1" w:rsidRDefault="006D45F9" w:rsidP="00C77F1F">
      <w:pPr>
        <w:pStyle w:val="ListParagraph"/>
        <w:numPr>
          <w:ilvl w:val="0"/>
          <w:numId w:val="25"/>
        </w:numPr>
        <w:spacing w:line="360" w:lineRule="auto"/>
        <w:jc w:val="both"/>
        <w:rPr>
          <w:b/>
        </w:rPr>
      </w:pPr>
      <w:r>
        <w:rPr>
          <w:rStyle w:val="Strong"/>
        </w:rPr>
        <w:t>Nem Lai Vung:</w:t>
      </w:r>
      <w:r>
        <w:t xml:space="preserve"> Nem chua có vị chua ngọt, thường được gói trong lá chuối.</w:t>
      </w:r>
    </w:p>
    <w:p w:rsidR="00977AE1" w:rsidRDefault="006D45F9" w:rsidP="00C77F1F">
      <w:pPr>
        <w:pStyle w:val="ListParagraph"/>
        <w:numPr>
          <w:ilvl w:val="0"/>
          <w:numId w:val="25"/>
        </w:numPr>
        <w:spacing w:line="360" w:lineRule="auto"/>
        <w:jc w:val="both"/>
        <w:rPr>
          <w:b/>
        </w:rPr>
      </w:pPr>
      <w:r>
        <w:rPr>
          <w:rStyle w:val="Strong"/>
        </w:rPr>
        <w:t>Hồng sen Đồng Tháp:</w:t>
      </w:r>
      <w:r>
        <w:t xml:space="preserve"> Hạt sen to, bùi, thường được dùng để nấu chè hoặc ăn sống.</w:t>
      </w:r>
    </w:p>
    <w:p w:rsidR="00977AE1" w:rsidRPr="006D45F9" w:rsidRDefault="006D45F9" w:rsidP="00C77F1F">
      <w:pPr>
        <w:pStyle w:val="ListParagraph"/>
        <w:numPr>
          <w:ilvl w:val="0"/>
          <w:numId w:val="25"/>
        </w:numPr>
        <w:spacing w:line="360" w:lineRule="auto"/>
        <w:jc w:val="both"/>
        <w:rPr>
          <w:b/>
        </w:rPr>
      </w:pPr>
      <w:r>
        <w:rPr>
          <w:rStyle w:val="Strong"/>
        </w:rPr>
        <w:t>Bánh phồng tôm Sa Giang:</w:t>
      </w:r>
      <w:r>
        <w:t xml:space="preserve"> Bánh phồng tôm giòn, thơm, thường được chiên giòn trước khi ăn.</w:t>
      </w:r>
    </w:p>
    <w:p w:rsidR="006D45F9" w:rsidRPr="00977AE1" w:rsidRDefault="006D45F9" w:rsidP="00C77F1F">
      <w:pPr>
        <w:pStyle w:val="ListParagraph"/>
        <w:numPr>
          <w:ilvl w:val="0"/>
          <w:numId w:val="25"/>
        </w:numPr>
        <w:spacing w:line="360" w:lineRule="auto"/>
        <w:jc w:val="both"/>
        <w:rPr>
          <w:b/>
        </w:rPr>
      </w:pPr>
      <w:r>
        <w:rPr>
          <w:rStyle w:val="Strong"/>
        </w:rPr>
        <w:t xml:space="preserve">Hủ tiếu Sa Đéc: </w:t>
      </w:r>
      <w:r w:rsidR="002837D4" w:rsidRPr="002837D4">
        <w:rPr>
          <w:rStyle w:val="Strong"/>
          <w:b w:val="0"/>
        </w:rPr>
        <w:t>Sợi hủ tiếu dai, nước dùng nấu từ xương và tôm khô, ăn kèm với thịt heo, tôm, lòng đỏ trứng và rau thơm.</w:t>
      </w:r>
    </w:p>
    <w:p w:rsidR="007D13AB" w:rsidRDefault="007D13AB" w:rsidP="007D13AB">
      <w:pPr>
        <w:spacing w:line="360" w:lineRule="auto"/>
        <w:ind w:left="720"/>
        <w:jc w:val="both"/>
        <w:rPr>
          <w:b/>
        </w:rPr>
      </w:pPr>
      <w:r w:rsidRPr="007D13AB">
        <w:rPr>
          <w:b/>
        </w:rPr>
        <w:t>An Giang:</w:t>
      </w:r>
    </w:p>
    <w:p w:rsidR="00977AE1" w:rsidRDefault="002837D4" w:rsidP="00C77F1F">
      <w:pPr>
        <w:pStyle w:val="ListParagraph"/>
        <w:numPr>
          <w:ilvl w:val="0"/>
          <w:numId w:val="26"/>
        </w:numPr>
        <w:spacing w:line="360" w:lineRule="auto"/>
        <w:jc w:val="both"/>
        <w:rPr>
          <w:b/>
        </w:rPr>
      </w:pPr>
      <w:r>
        <w:rPr>
          <w:rStyle w:val="Strong"/>
        </w:rPr>
        <w:t>Mắm Châu Đốc:</w:t>
      </w:r>
      <w:r>
        <w:t xml:space="preserve"> Các loại mắm cá linh, cá sặc được ủ thơm ngon, đậm đà.</w:t>
      </w:r>
    </w:p>
    <w:p w:rsidR="006D45F9" w:rsidRPr="002837D4" w:rsidRDefault="002837D4" w:rsidP="00C77F1F">
      <w:pPr>
        <w:pStyle w:val="ListParagraph"/>
        <w:numPr>
          <w:ilvl w:val="0"/>
          <w:numId w:val="26"/>
        </w:numPr>
        <w:spacing w:line="360" w:lineRule="auto"/>
        <w:jc w:val="both"/>
        <w:rPr>
          <w:b/>
          <w:spacing w:val="-4"/>
        </w:rPr>
      </w:pPr>
      <w:r w:rsidRPr="002837D4">
        <w:rPr>
          <w:rStyle w:val="Strong"/>
          <w:spacing w:val="-4"/>
        </w:rPr>
        <w:t>Bánh bò thốt nốt:</w:t>
      </w:r>
      <w:r w:rsidRPr="002837D4">
        <w:rPr>
          <w:spacing w:val="-4"/>
        </w:rPr>
        <w:t xml:space="preserve"> Bánh bò làm từ bột gạo và đường thốt nốt, có vị ngọt, thơm.</w:t>
      </w:r>
    </w:p>
    <w:p w:rsidR="006D45F9" w:rsidRPr="006D45F9" w:rsidRDefault="002837D4" w:rsidP="00C77F1F">
      <w:pPr>
        <w:pStyle w:val="ListParagraph"/>
        <w:numPr>
          <w:ilvl w:val="0"/>
          <w:numId w:val="26"/>
        </w:numPr>
        <w:spacing w:line="360" w:lineRule="auto"/>
        <w:jc w:val="both"/>
        <w:rPr>
          <w:b/>
        </w:rPr>
      </w:pPr>
      <w:r>
        <w:rPr>
          <w:rStyle w:val="Strong"/>
        </w:rPr>
        <w:t>Gỏi sầu đâu:</w:t>
      </w:r>
      <w:r>
        <w:t xml:space="preserve"> Gỏi được làm từ lá sầu đâu, tôm, thịt và các loại rau thơm.</w:t>
      </w:r>
    </w:p>
    <w:p w:rsidR="007D13AB" w:rsidRDefault="007D13AB" w:rsidP="007D13AB">
      <w:pPr>
        <w:spacing w:line="360" w:lineRule="auto"/>
        <w:ind w:left="720"/>
        <w:jc w:val="both"/>
        <w:rPr>
          <w:b/>
        </w:rPr>
      </w:pPr>
      <w:r w:rsidRPr="007D13AB">
        <w:rPr>
          <w:b/>
        </w:rPr>
        <w:t>Kiên Giang:</w:t>
      </w:r>
    </w:p>
    <w:p w:rsidR="006D45F9" w:rsidRDefault="002837D4" w:rsidP="00C77F1F">
      <w:pPr>
        <w:pStyle w:val="ListParagraph"/>
        <w:numPr>
          <w:ilvl w:val="0"/>
          <w:numId w:val="27"/>
        </w:numPr>
        <w:spacing w:line="360" w:lineRule="auto"/>
        <w:jc w:val="both"/>
        <w:rPr>
          <w:b/>
        </w:rPr>
      </w:pPr>
      <w:r>
        <w:rPr>
          <w:rStyle w:val="Strong"/>
        </w:rPr>
        <w:t>Nước mắm Phú Quốc:</w:t>
      </w:r>
      <w:r>
        <w:t xml:space="preserve"> Nước mắm được làm từ cá cơm và muối, có hương vị đậm đà.</w:t>
      </w:r>
    </w:p>
    <w:p w:rsidR="006D45F9" w:rsidRDefault="002837D4" w:rsidP="00C77F1F">
      <w:pPr>
        <w:pStyle w:val="ListParagraph"/>
        <w:numPr>
          <w:ilvl w:val="0"/>
          <w:numId w:val="27"/>
        </w:numPr>
        <w:spacing w:line="360" w:lineRule="auto"/>
        <w:jc w:val="both"/>
        <w:rPr>
          <w:b/>
        </w:rPr>
      </w:pPr>
      <w:r>
        <w:rPr>
          <w:rStyle w:val="Strong"/>
        </w:rPr>
        <w:t>Bánh canh ghẹ Hà Tiên:</w:t>
      </w:r>
      <w:r>
        <w:t xml:space="preserve"> Món bánh canh với ghẹ tươi, nước dùng ngọt từ hải sản.</w:t>
      </w:r>
    </w:p>
    <w:p w:rsidR="006D45F9" w:rsidRPr="006D45F9" w:rsidRDefault="002837D4" w:rsidP="00C77F1F">
      <w:pPr>
        <w:pStyle w:val="ListParagraph"/>
        <w:numPr>
          <w:ilvl w:val="0"/>
          <w:numId w:val="27"/>
        </w:numPr>
        <w:spacing w:line="360" w:lineRule="auto"/>
        <w:jc w:val="both"/>
        <w:rPr>
          <w:b/>
        </w:rPr>
      </w:pPr>
      <w:r>
        <w:rPr>
          <w:rStyle w:val="Strong"/>
        </w:rPr>
        <w:t>Hạt tiêu Phú Quốc:</w:t>
      </w:r>
      <w:r>
        <w:t xml:space="preserve"> Hạt tiêu thơm, cay nồng, nổi tiếng trên khắp cả nước.</w:t>
      </w:r>
    </w:p>
    <w:p w:rsidR="00AF4014" w:rsidRPr="003B78A5" w:rsidRDefault="003B78A5" w:rsidP="00A517DF">
      <w:pPr>
        <w:pStyle w:val="Heading2"/>
        <w:rPr>
          <w:szCs w:val="26"/>
        </w:rPr>
      </w:pPr>
      <w:bookmarkStart w:id="17" w:name="_Toc172905561"/>
      <w:bookmarkStart w:id="18" w:name="_Toc126865547"/>
      <w:bookmarkStart w:id="19" w:name="_Toc127730470"/>
      <w:r w:rsidRPr="003B78A5">
        <w:rPr>
          <w:color w:val="000000"/>
          <w:szCs w:val="26"/>
        </w:rPr>
        <w:t>Tìm hiểu</w:t>
      </w:r>
      <w:r w:rsidR="00A517DF" w:rsidRPr="003B78A5">
        <w:rPr>
          <w:color w:val="000000"/>
          <w:szCs w:val="26"/>
        </w:rPr>
        <w:t xml:space="preserve"> về cơ sở dữ liệu phi quan hệ.</w:t>
      </w:r>
      <w:bookmarkEnd w:id="17"/>
    </w:p>
    <w:p w:rsidR="00AF4014" w:rsidRDefault="003B78A5" w:rsidP="001E46CF">
      <w:pPr>
        <w:pStyle w:val="Heading3"/>
        <w:numPr>
          <w:ilvl w:val="2"/>
          <w:numId w:val="3"/>
        </w:numPr>
        <w:spacing w:before="120" w:after="120" w:line="360" w:lineRule="auto"/>
        <w:rPr>
          <w:i/>
        </w:rPr>
      </w:pPr>
      <w:bookmarkStart w:id="20" w:name="_Toc172905562"/>
      <w:r>
        <w:rPr>
          <w:i/>
        </w:rPr>
        <w:t xml:space="preserve">Tổng quan </w:t>
      </w:r>
      <w:r w:rsidRPr="003B78A5">
        <w:rPr>
          <w:i/>
        </w:rPr>
        <w:t>NoSQL</w:t>
      </w:r>
      <w:bookmarkEnd w:id="20"/>
      <w:r w:rsidR="00F91FB7">
        <w:rPr>
          <w:i/>
        </w:rPr>
        <w:t xml:space="preserve"> </w:t>
      </w:r>
    </w:p>
    <w:p w:rsidR="00296245" w:rsidRDefault="0005196A" w:rsidP="00A517DF">
      <w:pPr>
        <w:spacing w:line="360" w:lineRule="auto"/>
        <w:ind w:left="284" w:firstLine="436"/>
        <w:jc w:val="both"/>
      </w:pPr>
      <w:r w:rsidRPr="0005196A">
        <w:t xml:space="preserve">Thuật ngữ NoSQL (viết tắt của "Not Only SQL" hoặc "Not SQL") được giới thiệu lần đầu tiên vào năm 1998 để chỉ các cơ sở dữ liệu không sử dụng giao diện SQL truyền thống. NoSQL đã phát triển mạnh mẽ trong suốt những năm 2000, đặc biệt trong bối </w:t>
      </w:r>
      <w:r w:rsidRPr="0005196A">
        <w:lastRenderedPageBreak/>
        <w:t>cảnh sự mở rộng nhanh chóng của Internet. Sự phát triển này phản ánh nhu cầu ngày càng cao về các hệ thống cơ sở dữ liệu linh hoạt, có khả năng mở rộng và xử lý khối lượng lớn dữ liệu không cấu trúc hoặc bán cấu trúc, điều mà các cơ sở dữ liệu quan hệ truyền thống gặp khó khăn trong việc đáp ứng.</w:t>
      </w:r>
    </w:p>
    <w:p w:rsidR="00FF3DC9" w:rsidRPr="00296245" w:rsidRDefault="00FF3DC9" w:rsidP="00FF3DC9">
      <w:pPr>
        <w:spacing w:line="360" w:lineRule="auto"/>
        <w:ind w:left="284" w:firstLine="436"/>
        <w:jc w:val="both"/>
      </w:pPr>
      <w:r w:rsidRPr="00FF3DC9">
        <w:t>Cơ sở dữ liệu NoSQL là một Hệ thống quản lý dữ liệu không quan hệ (non-relational Data Management System) có lược đồ (schema) linh hoạt, dễ mở rộng. Mục đích chính của việc sử dụng cơ sở dữ liệu NoSQL là dành cho các kho dữ liệu phân tán với nhu cầu lưu trữ dữ liệu lớn. NoSQL được sử dụng cho dữ liệu lớn và ứng dụng web thời gian thực. Chẳng hạn các công ty như Twitter, Facebook và Google thu thập hàng terabyte dữ liệu người dùng mỗi ngày.</w:t>
      </w:r>
      <w:r w:rsidR="00F91FB7">
        <w:t xml:space="preserve"> [1]</w:t>
      </w:r>
    </w:p>
    <w:p w:rsidR="00A517DF" w:rsidRDefault="00A517DF" w:rsidP="00A517DF">
      <w:pPr>
        <w:pStyle w:val="Heading3"/>
        <w:numPr>
          <w:ilvl w:val="2"/>
          <w:numId w:val="3"/>
        </w:numPr>
        <w:spacing w:before="120" w:after="120" w:line="360" w:lineRule="auto"/>
        <w:rPr>
          <w:i/>
        </w:rPr>
      </w:pPr>
      <w:bookmarkStart w:id="21" w:name="_Toc172905563"/>
      <w:r>
        <w:rPr>
          <w:i/>
        </w:rPr>
        <w:t>Đặc điểm chính</w:t>
      </w:r>
      <w:bookmarkEnd w:id="21"/>
    </w:p>
    <w:p w:rsidR="0005196A" w:rsidRDefault="0005196A" w:rsidP="0005196A">
      <w:pPr>
        <w:spacing w:line="360" w:lineRule="auto"/>
        <w:ind w:left="284" w:firstLine="436"/>
        <w:jc w:val="both"/>
      </w:pPr>
      <w:r>
        <w:t>Linh hoạt về mô hình dữ liệu: NoSQL hỗ trợ nhiều mô hình dữ liệu khác nhau, bao gồm key-value, document, column-family, và graph. Điều này cho phép bạn chọn mô hình phù hợp nhất với nhu cầu cụ thể của ứng dụng hoặc dữ liệu bạn đang xử lý.</w:t>
      </w:r>
    </w:p>
    <w:p w:rsidR="0005196A" w:rsidRDefault="0005196A" w:rsidP="0005196A">
      <w:pPr>
        <w:spacing w:line="360" w:lineRule="auto"/>
        <w:ind w:left="284" w:firstLine="436"/>
        <w:jc w:val="both"/>
      </w:pPr>
      <w:r>
        <w:t>Khả năng mở rộng: NoSQL dễ dàng mở rộng quy mô bằng cách thêm nhiều máy chủ hơn, thay vì chỉ nâng cấp phần cứng của máy chủ hiện tại. Điều này giúp hệ thống có thể mở rộng linh hoạt để đáp ứng nhu cầu ngày càng tăng mà không gặp phải các hạn chế về phần cứng.</w:t>
      </w:r>
    </w:p>
    <w:p w:rsidR="0005196A" w:rsidRPr="003A661B" w:rsidRDefault="0005196A" w:rsidP="0005196A">
      <w:pPr>
        <w:spacing w:line="360" w:lineRule="auto"/>
        <w:ind w:left="284" w:firstLine="436"/>
        <w:jc w:val="both"/>
        <w:rPr>
          <w:spacing w:val="-8"/>
        </w:rPr>
      </w:pPr>
      <w:r w:rsidRPr="003A661B">
        <w:rPr>
          <w:spacing w:val="-8"/>
        </w:rPr>
        <w:t>Hiệu suất cao: NoSQL được tối ưu hóa để xử lý khối lượng lớn dữ liệu với tốc độ cao. Nó phù hợp cho các ứng dụng yêu cầu hiệu suất cao và khả năng xử lý dữ liệu lớn nhanh chóng.</w:t>
      </w:r>
    </w:p>
    <w:p w:rsidR="00A517DF" w:rsidRDefault="0005196A" w:rsidP="0005196A">
      <w:pPr>
        <w:spacing w:line="360" w:lineRule="auto"/>
        <w:ind w:left="284" w:firstLine="436"/>
        <w:jc w:val="both"/>
      </w:pPr>
      <w:r>
        <w:t>Tính linh hoạt và phi cấu trúc: NoSQL cho phép lưu trữ và quản lý dữ liệu phi cấu trúc như JSON, XML, hoặc các định dạng khác mà không cần định nghĩa schema cố định trước. Điều này cung cấp sự linh hoạt cao trong việc lưu trữ và truy vấn dữ liệu mà không cần phải tuân theo cấu trúc bảng cứng nhắc của cơ sở dữ liệu quan hệ</w:t>
      </w:r>
      <w:r w:rsidR="00A517DF">
        <w:t>.</w:t>
      </w:r>
    </w:p>
    <w:p w:rsidR="00FF3DC9" w:rsidRDefault="00FF3DC9" w:rsidP="00FF3DC9">
      <w:pPr>
        <w:pStyle w:val="Heading3"/>
        <w:numPr>
          <w:ilvl w:val="2"/>
          <w:numId w:val="3"/>
        </w:numPr>
        <w:spacing w:before="120" w:after="120" w:line="360" w:lineRule="auto"/>
        <w:rPr>
          <w:i/>
        </w:rPr>
      </w:pPr>
      <w:bookmarkStart w:id="22" w:name="_Toc172905564"/>
      <w:r>
        <w:rPr>
          <w:i/>
        </w:rPr>
        <w:t>Các dạng cơ sở dữ liệu NoSQL</w:t>
      </w:r>
      <w:bookmarkEnd w:id="22"/>
    </w:p>
    <w:p w:rsidR="00FF3DC9" w:rsidRDefault="00FF3DC9" w:rsidP="00FF3DC9">
      <w:pPr>
        <w:spacing w:line="360" w:lineRule="auto"/>
        <w:ind w:left="284" w:firstLine="436"/>
        <w:jc w:val="both"/>
      </w:pPr>
      <w:r>
        <w:t>Có nhiều hệ thống cơ sở dữ liệu NoSQL như: MongoDB, RavenDB, Redis,… Xong có thể chia NoSQL thành 4 loại:</w:t>
      </w:r>
      <w:r w:rsidR="00627535">
        <w:t xml:space="preserve"> [1]</w:t>
      </w:r>
    </w:p>
    <w:p w:rsidR="00FF3DC9" w:rsidRDefault="00FF3DC9" w:rsidP="00C77F1F">
      <w:pPr>
        <w:pStyle w:val="ListParagraph"/>
        <w:numPr>
          <w:ilvl w:val="0"/>
          <w:numId w:val="29"/>
        </w:numPr>
        <w:spacing w:line="360" w:lineRule="auto"/>
        <w:jc w:val="both"/>
      </w:pPr>
      <w:r>
        <w:t>Key-Value stores;</w:t>
      </w:r>
    </w:p>
    <w:p w:rsidR="00FF3DC9" w:rsidRDefault="00FF3DC9" w:rsidP="00C77F1F">
      <w:pPr>
        <w:pStyle w:val="ListParagraph"/>
        <w:numPr>
          <w:ilvl w:val="0"/>
          <w:numId w:val="29"/>
        </w:numPr>
        <w:spacing w:line="360" w:lineRule="auto"/>
        <w:jc w:val="both"/>
      </w:pPr>
      <w:r>
        <w:t>Document stores;</w:t>
      </w:r>
    </w:p>
    <w:p w:rsidR="00FF3DC9" w:rsidRDefault="00FF3DC9" w:rsidP="00C77F1F">
      <w:pPr>
        <w:pStyle w:val="ListParagraph"/>
        <w:numPr>
          <w:ilvl w:val="0"/>
          <w:numId w:val="29"/>
        </w:numPr>
        <w:spacing w:line="360" w:lineRule="auto"/>
        <w:jc w:val="both"/>
      </w:pPr>
      <w:r>
        <w:t>Column-Family Databases;</w:t>
      </w:r>
    </w:p>
    <w:p w:rsidR="00FF3DC9" w:rsidRPr="00FF3DC9" w:rsidRDefault="00FF3DC9" w:rsidP="00C77F1F">
      <w:pPr>
        <w:pStyle w:val="ListParagraph"/>
        <w:numPr>
          <w:ilvl w:val="0"/>
          <w:numId w:val="29"/>
        </w:numPr>
        <w:spacing w:line="360" w:lineRule="auto"/>
        <w:jc w:val="both"/>
      </w:pPr>
      <w:r>
        <w:t>Graph Databases;</w:t>
      </w:r>
    </w:p>
    <w:p w:rsidR="00A517DF" w:rsidRDefault="009E6F1D" w:rsidP="00A517DF">
      <w:pPr>
        <w:pStyle w:val="Heading3"/>
        <w:numPr>
          <w:ilvl w:val="2"/>
          <w:numId w:val="3"/>
        </w:numPr>
        <w:spacing w:before="120" w:after="120" w:line="360" w:lineRule="auto"/>
        <w:rPr>
          <w:i/>
        </w:rPr>
      </w:pPr>
      <w:bookmarkStart w:id="23" w:name="_Toc172905565"/>
      <w:r>
        <w:rPr>
          <w:i/>
        </w:rPr>
        <w:lastRenderedPageBreak/>
        <w:t>Ưu điểm của NoSQL</w:t>
      </w:r>
      <w:bookmarkEnd w:id="23"/>
    </w:p>
    <w:p w:rsidR="00074078" w:rsidRPr="00074078" w:rsidRDefault="00D53569" w:rsidP="00074078">
      <w:pPr>
        <w:spacing w:line="360" w:lineRule="auto"/>
        <w:ind w:left="284" w:firstLine="436"/>
        <w:jc w:val="both"/>
        <w:rPr>
          <w:b/>
        </w:rPr>
      </w:pPr>
      <w:r>
        <w:rPr>
          <w:b/>
        </w:rPr>
        <w:t>Khả năng mở rộng c</w:t>
      </w:r>
      <w:r w:rsidR="00074078" w:rsidRPr="00074078">
        <w:rPr>
          <w:b/>
        </w:rPr>
        <w:t>ao:</w:t>
      </w:r>
    </w:p>
    <w:p w:rsidR="00074078" w:rsidRDefault="00D53569" w:rsidP="00A761B2">
      <w:pPr>
        <w:spacing w:line="360" w:lineRule="auto"/>
        <w:ind w:left="284" w:firstLine="436"/>
        <w:jc w:val="both"/>
      </w:pPr>
      <w:r>
        <w:t>Mở rộng n</w:t>
      </w:r>
      <w:r w:rsidR="00074078">
        <w:t>gang: Dễ dàng mở rộng bằng cách thêm nhiều máy chủ thay vì nâng cấp phần cứng của một máy chủ duy nhất.</w:t>
      </w:r>
    </w:p>
    <w:p w:rsidR="00FF3DC9" w:rsidRDefault="00D53569" w:rsidP="003A661B">
      <w:pPr>
        <w:spacing w:line="360" w:lineRule="auto"/>
        <w:ind w:left="284" w:firstLine="436"/>
        <w:jc w:val="both"/>
      </w:pPr>
      <w:r>
        <w:t>Tính linh h</w:t>
      </w:r>
      <w:r w:rsidR="00074078">
        <w:t>oạt: Dễ dàng thêm hoặc bớt các nút trong cụm mà</w:t>
      </w:r>
      <w:r w:rsidR="003A661B">
        <w:t xml:space="preserve"> không ảnh hưởng đến hiệu suất.</w:t>
      </w:r>
    </w:p>
    <w:p w:rsidR="00074078" w:rsidRPr="00074078" w:rsidRDefault="00D53569" w:rsidP="00074078">
      <w:pPr>
        <w:spacing w:line="360" w:lineRule="auto"/>
        <w:ind w:left="284" w:firstLine="436"/>
        <w:jc w:val="both"/>
        <w:rPr>
          <w:b/>
        </w:rPr>
      </w:pPr>
      <w:r>
        <w:rPr>
          <w:b/>
        </w:rPr>
        <w:t>Hiệu s</w:t>
      </w:r>
      <w:r w:rsidR="00074078" w:rsidRPr="00074078">
        <w:rPr>
          <w:b/>
        </w:rPr>
        <w:t>uất</w:t>
      </w:r>
      <w:r>
        <w:rPr>
          <w:b/>
        </w:rPr>
        <w:t xml:space="preserve"> c</w:t>
      </w:r>
      <w:r w:rsidR="00074078" w:rsidRPr="00074078">
        <w:rPr>
          <w:b/>
        </w:rPr>
        <w:t>ao:</w:t>
      </w:r>
    </w:p>
    <w:p w:rsidR="00074078" w:rsidRDefault="00D53569" w:rsidP="00A761B2">
      <w:pPr>
        <w:spacing w:line="360" w:lineRule="auto"/>
        <w:ind w:left="284" w:firstLine="436"/>
        <w:jc w:val="both"/>
      </w:pPr>
      <w:r>
        <w:t>Xử lý dữ liệu l</w:t>
      </w:r>
      <w:r w:rsidR="00074078">
        <w:t>ớn: Tối ưu hóa cho việc xử lý khối lượng lớn dữ liệu và truy vấn tốc độ cao.</w:t>
      </w:r>
    </w:p>
    <w:p w:rsidR="00074078" w:rsidRDefault="00D53569" w:rsidP="00A761B2">
      <w:pPr>
        <w:spacing w:line="360" w:lineRule="auto"/>
        <w:ind w:left="284" w:firstLine="436"/>
        <w:jc w:val="both"/>
      </w:pPr>
      <w:r>
        <w:t>Tối ưu cho dữ liệu phi cấu t</w:t>
      </w:r>
      <w:r w:rsidR="00074078">
        <w:t>rúc: Hiệu quả trong việc lưu trữ và truy vấn dữ liệu phi cấu trúc hoặc bán cấu trúc.</w:t>
      </w:r>
    </w:p>
    <w:p w:rsidR="00074078" w:rsidRPr="00074078" w:rsidRDefault="00D53569" w:rsidP="00074078">
      <w:pPr>
        <w:spacing w:line="360" w:lineRule="auto"/>
        <w:ind w:left="284" w:firstLine="436"/>
        <w:jc w:val="both"/>
        <w:rPr>
          <w:b/>
        </w:rPr>
      </w:pPr>
      <w:r>
        <w:rPr>
          <w:b/>
        </w:rPr>
        <w:t>Linh hoạt về mô hình dữ l</w:t>
      </w:r>
      <w:r w:rsidR="00074078" w:rsidRPr="00074078">
        <w:rPr>
          <w:b/>
        </w:rPr>
        <w:t>iệu:</w:t>
      </w:r>
    </w:p>
    <w:p w:rsidR="00074078" w:rsidRDefault="00D53569" w:rsidP="00A761B2">
      <w:pPr>
        <w:spacing w:line="360" w:lineRule="auto"/>
        <w:ind w:left="284" w:firstLine="436"/>
        <w:jc w:val="both"/>
      </w:pPr>
      <w:r>
        <w:t>Không c</w:t>
      </w:r>
      <w:r w:rsidR="00074078">
        <w:t>ần Schem</w:t>
      </w:r>
      <w:r>
        <w:t>a cố đ</w:t>
      </w:r>
      <w:r w:rsidR="00074078">
        <w:t>ịnh: Không cần định nghĩa trước schema, cho phép thay đổi cấu trúc dữ liệu linh hoạt.</w:t>
      </w:r>
    </w:p>
    <w:p w:rsidR="00074078" w:rsidRDefault="00D53569" w:rsidP="00A761B2">
      <w:pPr>
        <w:spacing w:line="360" w:lineRule="auto"/>
        <w:ind w:left="284" w:firstLine="436"/>
        <w:jc w:val="both"/>
      </w:pPr>
      <w:r>
        <w:t>Hỗ trợ nhiều mô hình dữ l</w:t>
      </w:r>
      <w:r w:rsidR="00074078">
        <w:t>iệu: Đa dạng mô hình như key-value, document, column-family, và graph, phù hợp với nhiều loại ứng dụng.</w:t>
      </w:r>
    </w:p>
    <w:p w:rsidR="00074078" w:rsidRPr="00074078" w:rsidRDefault="00D53569" w:rsidP="00074078">
      <w:pPr>
        <w:spacing w:line="360" w:lineRule="auto"/>
        <w:ind w:left="284" w:firstLine="436"/>
        <w:jc w:val="both"/>
        <w:rPr>
          <w:b/>
        </w:rPr>
      </w:pPr>
      <w:r>
        <w:rPr>
          <w:b/>
        </w:rPr>
        <w:t>Khả băng chịu lỗi t</w:t>
      </w:r>
      <w:r w:rsidR="00074078" w:rsidRPr="00074078">
        <w:rPr>
          <w:b/>
        </w:rPr>
        <w:t>ốt:</w:t>
      </w:r>
    </w:p>
    <w:p w:rsidR="00074078" w:rsidRPr="00A761B2" w:rsidRDefault="00D53569" w:rsidP="00A761B2">
      <w:pPr>
        <w:spacing w:line="360" w:lineRule="auto"/>
        <w:ind w:left="284" w:firstLine="436"/>
        <w:jc w:val="both"/>
        <w:rPr>
          <w:spacing w:val="-2"/>
        </w:rPr>
      </w:pPr>
      <w:r w:rsidRPr="00A761B2">
        <w:rPr>
          <w:spacing w:val="-2"/>
        </w:rPr>
        <w:t>Phân tán d</w:t>
      </w:r>
      <w:r w:rsidR="00074078" w:rsidRPr="00A761B2">
        <w:rPr>
          <w:spacing w:val="-2"/>
        </w:rPr>
        <w:t xml:space="preserve">ữ </w:t>
      </w:r>
      <w:r w:rsidRPr="00A761B2">
        <w:rPr>
          <w:spacing w:val="-2"/>
        </w:rPr>
        <w:t>l</w:t>
      </w:r>
      <w:r w:rsidR="00074078" w:rsidRPr="00A761B2">
        <w:rPr>
          <w:spacing w:val="-2"/>
        </w:rPr>
        <w:t>iệu: Dữ liệu được phân tán trên nhiều nút, giúp hệ thống chịu lỗi tốt hơn.</w:t>
      </w:r>
    </w:p>
    <w:p w:rsidR="002837D4" w:rsidRPr="00074078" w:rsidRDefault="00D53569" w:rsidP="00FF3DC9">
      <w:pPr>
        <w:spacing w:line="360" w:lineRule="auto"/>
        <w:ind w:firstLine="720"/>
        <w:jc w:val="both"/>
      </w:pPr>
      <w:r>
        <w:t>Khả năng phục hồi n</w:t>
      </w:r>
      <w:r w:rsidR="00074078">
        <w:t>hanh: Nhanh chóng p</w:t>
      </w:r>
      <w:r w:rsidR="00FF3DC9">
        <w:t>hục hồi sau các sự cố hệ thống.</w:t>
      </w:r>
    </w:p>
    <w:p w:rsidR="00A517DF" w:rsidRPr="00074078" w:rsidRDefault="009E6F1D" w:rsidP="00074078">
      <w:pPr>
        <w:pStyle w:val="Heading3"/>
        <w:numPr>
          <w:ilvl w:val="2"/>
          <w:numId w:val="3"/>
        </w:numPr>
        <w:spacing w:before="120" w:after="120" w:line="360" w:lineRule="auto"/>
        <w:rPr>
          <w:i/>
        </w:rPr>
      </w:pPr>
      <w:bookmarkStart w:id="24" w:name="_Toc172905566"/>
      <w:r>
        <w:rPr>
          <w:i/>
        </w:rPr>
        <w:t>Hạn chế của NoSQL</w:t>
      </w:r>
      <w:bookmarkEnd w:id="24"/>
    </w:p>
    <w:p w:rsidR="00074078" w:rsidRPr="003B78A5" w:rsidRDefault="00D53569" w:rsidP="0092109E">
      <w:pPr>
        <w:pStyle w:val="BodyText"/>
        <w:rPr>
          <w:b/>
        </w:rPr>
      </w:pPr>
      <w:r>
        <w:rPr>
          <w:b/>
        </w:rPr>
        <w:t>Thiếu</w:t>
      </w:r>
      <w:r>
        <w:rPr>
          <w:b/>
          <w:lang w:val="en-US"/>
        </w:rPr>
        <w:t xml:space="preserve"> </w:t>
      </w:r>
      <w:r>
        <w:rPr>
          <w:b/>
        </w:rPr>
        <w:t>tính nhất q</w:t>
      </w:r>
      <w:r w:rsidR="00074078" w:rsidRPr="003B78A5">
        <w:rPr>
          <w:b/>
        </w:rPr>
        <w:t>uán:</w:t>
      </w:r>
    </w:p>
    <w:p w:rsidR="00074078" w:rsidRDefault="00074078" w:rsidP="00A761B2">
      <w:pPr>
        <w:pStyle w:val="BodyText"/>
        <w:ind w:left="284" w:firstLine="425"/>
      </w:pPr>
      <w:r>
        <w:t>N</w:t>
      </w:r>
      <w:r w:rsidR="00D53569">
        <w:t>hất quán c</w:t>
      </w:r>
      <w:r>
        <w:t>uối (Eventual Consistency): Một số hệ thống NoSQL ưu tiên tính khả dụng và phân tán hơn là tính nhất quán ngay lập tức, dẫn đến trạng thái dữ liệu không đồng nhất tạm thời.</w:t>
      </w:r>
    </w:p>
    <w:p w:rsidR="00074078" w:rsidRPr="003B78A5" w:rsidRDefault="00D53569" w:rsidP="003B78A5">
      <w:pPr>
        <w:pStyle w:val="BodyText"/>
        <w:ind w:left="426" w:firstLine="294"/>
        <w:rPr>
          <w:b/>
        </w:rPr>
      </w:pPr>
      <w:r>
        <w:rPr>
          <w:b/>
        </w:rPr>
        <w:t>Hạn chế về ngôn ngữ truy v</w:t>
      </w:r>
      <w:r w:rsidR="00074078" w:rsidRPr="003B78A5">
        <w:rPr>
          <w:b/>
        </w:rPr>
        <w:t>ấn:</w:t>
      </w:r>
    </w:p>
    <w:p w:rsidR="00074078" w:rsidRDefault="00D53569" w:rsidP="00A761B2">
      <w:pPr>
        <w:pStyle w:val="BodyText"/>
        <w:ind w:left="284" w:firstLine="425"/>
      </w:pPr>
      <w:r>
        <w:t>Không có chuẩn thống n</w:t>
      </w:r>
      <w:r w:rsidR="00074078">
        <w:t>hất: Không có ngôn ngữ truy vấn chuẩn như SQL, mỗi hệ thống NoSQL có ngôn ngữ và API riêng, gây khó khăn trong việc học và sử dụng.</w:t>
      </w:r>
    </w:p>
    <w:p w:rsidR="00074078" w:rsidRDefault="00D53569" w:rsidP="00A761B2">
      <w:pPr>
        <w:pStyle w:val="BodyText"/>
        <w:ind w:left="284" w:firstLine="425"/>
        <w:rPr>
          <w:lang w:val="en-US"/>
        </w:rPr>
      </w:pPr>
      <w:r>
        <w:t>Giới hạn truy vấn phức t</w:t>
      </w:r>
      <w:r w:rsidR="00074078">
        <w:t>ạp: Không tối ưu cho các truy vấn phức tạp và liên kết giữa nhiều bảng dữ liệu.</w:t>
      </w:r>
    </w:p>
    <w:p w:rsidR="005A13E1" w:rsidRPr="005A13E1" w:rsidRDefault="005A13E1" w:rsidP="00A761B2">
      <w:pPr>
        <w:pStyle w:val="BodyText"/>
        <w:ind w:left="284" w:firstLine="425"/>
        <w:rPr>
          <w:lang w:val="en-US"/>
        </w:rPr>
      </w:pPr>
    </w:p>
    <w:p w:rsidR="00074078" w:rsidRPr="003B78A5" w:rsidRDefault="00D53569" w:rsidP="003B78A5">
      <w:pPr>
        <w:pStyle w:val="BodyText"/>
        <w:rPr>
          <w:b/>
        </w:rPr>
      </w:pPr>
      <w:r>
        <w:rPr>
          <w:b/>
        </w:rPr>
        <w:lastRenderedPageBreak/>
        <w:t>Cần quản lý phức t</w:t>
      </w:r>
      <w:r w:rsidR="0092109E" w:rsidRPr="003B78A5">
        <w:rPr>
          <w:b/>
        </w:rPr>
        <w:t>ạp:</w:t>
      </w:r>
    </w:p>
    <w:p w:rsidR="003B78A5" w:rsidRDefault="00D53569" w:rsidP="00A761B2">
      <w:pPr>
        <w:pStyle w:val="BodyText"/>
        <w:ind w:left="284" w:firstLine="436"/>
      </w:pPr>
      <w:r>
        <w:t>Quản trị hệ t</w:t>
      </w:r>
      <w:r w:rsidR="003B78A5">
        <w:t>hống: Yêu cầu kiến thức sâu về quản trị hệ thống và khả năng cấu hình phức tạp để đảm bảo hiệu suất và tính ổn định.</w:t>
      </w:r>
    </w:p>
    <w:p w:rsidR="00957128" w:rsidRDefault="00D53569" w:rsidP="005A13E1">
      <w:pPr>
        <w:pStyle w:val="BodyText"/>
        <w:ind w:left="284" w:firstLine="425"/>
      </w:pPr>
      <w:r>
        <w:t>Khó khăn trong việc thay đổi mô hình dữ l</w:t>
      </w:r>
      <w:r w:rsidR="003B78A5">
        <w:t xml:space="preserve">iệu: Thay đổi cấu trúc dữ liệu hoặc mô hình lưu </w:t>
      </w:r>
      <w:r w:rsidR="005A13E1">
        <w:t>trữ có thể phức tạp và tốn kém.</w:t>
      </w:r>
    </w:p>
    <w:p w:rsidR="00074078" w:rsidRPr="003B78A5" w:rsidRDefault="00D53569" w:rsidP="003B78A5">
      <w:pPr>
        <w:pStyle w:val="BodyText"/>
        <w:rPr>
          <w:b/>
        </w:rPr>
      </w:pPr>
      <w:r>
        <w:rPr>
          <w:b/>
        </w:rPr>
        <w:t>Hỗ trợ giới hạn từ cộng đ</w:t>
      </w:r>
      <w:r w:rsidR="0092109E" w:rsidRPr="003B78A5">
        <w:rPr>
          <w:b/>
        </w:rPr>
        <w:t>ồng:</w:t>
      </w:r>
    </w:p>
    <w:p w:rsidR="003B78A5" w:rsidRDefault="00D53569" w:rsidP="00A761B2">
      <w:pPr>
        <w:pStyle w:val="BodyText"/>
        <w:ind w:left="284" w:firstLine="436"/>
      </w:pPr>
      <w:r>
        <w:t>Tài liệu và hỗ t</w:t>
      </w:r>
      <w:r w:rsidR="00074078">
        <w:t>rợ: So với SQL, NoSQL có ít tài liệu, hướng dẫn và hỗ trợ từ cộng đồng hơn, có thể gây khó khăn trong việc triển khai và khắc phục sự cố.</w:t>
      </w:r>
    </w:p>
    <w:p w:rsidR="00AF4014" w:rsidRDefault="003B78A5" w:rsidP="00A517DF">
      <w:pPr>
        <w:pStyle w:val="Heading2"/>
      </w:pPr>
      <w:bookmarkStart w:id="25" w:name="_Toc172905567"/>
      <w:r>
        <w:t>Tìm hiểu về MongoDB</w:t>
      </w:r>
      <w:bookmarkEnd w:id="25"/>
    </w:p>
    <w:p w:rsidR="00AC6F02" w:rsidRPr="00AC6F02" w:rsidRDefault="003B78A5" w:rsidP="00AC6F02">
      <w:pPr>
        <w:pStyle w:val="Heading3"/>
        <w:numPr>
          <w:ilvl w:val="2"/>
          <w:numId w:val="3"/>
        </w:numPr>
        <w:spacing w:before="120" w:after="120" w:line="360" w:lineRule="auto"/>
        <w:rPr>
          <w:i/>
          <w:lang w:eastAsia="vi-VN"/>
        </w:rPr>
      </w:pPr>
      <w:bookmarkStart w:id="26" w:name="_Toc172905568"/>
      <w:r>
        <w:rPr>
          <w:i/>
          <w:lang w:eastAsia="vi-VN"/>
        </w:rPr>
        <w:t>Tổng quan về MongoDB</w:t>
      </w:r>
      <w:bookmarkEnd w:id="26"/>
      <w:r w:rsidR="00BE0782">
        <w:rPr>
          <w:i/>
          <w:lang w:eastAsia="vi-VN"/>
        </w:rPr>
        <w:t xml:space="preserve"> </w:t>
      </w:r>
    </w:p>
    <w:p w:rsidR="00BE0782" w:rsidRPr="00F91FB7" w:rsidRDefault="00151520" w:rsidP="00AC6F02">
      <w:pPr>
        <w:pStyle w:val="BodyText"/>
        <w:ind w:left="284" w:firstLine="436"/>
        <w:rPr>
          <w:spacing w:val="-6"/>
          <w:lang w:val="en-US" w:eastAsia="vi-VN"/>
        </w:rPr>
      </w:pPr>
      <w:r w:rsidRPr="00151520">
        <w:rPr>
          <w:spacing w:val="-6"/>
          <w:lang w:val="en-US" w:eastAsia="vi-VN"/>
        </w:rPr>
        <w:t xml:space="preserve">MongoDB là một cơ sở dữ liệu đa nền tảng sử dụng các khái niệm Collection và Document, lưu trữ dữ liệu dưới dạng tài liệu JSON-like (BSON) trong các bộ sưu tập. Nó cung cấp hiệu suất cao, tính khả dụng và mở rộng dễ dàng, với khả năng sao chép dữ liệu trên nhiều nodes để đảm bảo độ tin cậy và khả năng chịu lỗi. MongoDB hỗ trợ sharding để phân tán tải công việc và mở rộng dễ dàng mà không yêu cầu cấu trúc dữ liệu cố định. </w:t>
      </w:r>
      <w:r w:rsidR="00F91FB7">
        <w:rPr>
          <w:spacing w:val="-6"/>
          <w:lang w:val="en-US" w:eastAsia="vi-VN"/>
        </w:rPr>
        <w:t>[1]</w:t>
      </w:r>
    </w:p>
    <w:p w:rsidR="00296245" w:rsidRPr="00F91FB7" w:rsidRDefault="009A53CD" w:rsidP="00F91FB7">
      <w:pPr>
        <w:spacing w:line="360" w:lineRule="auto"/>
        <w:ind w:firstLine="720"/>
        <w:jc w:val="both"/>
        <w:rPr>
          <w:b/>
          <w:lang w:eastAsia="vi-VN"/>
        </w:rPr>
      </w:pPr>
      <w:r w:rsidRPr="00F91FB7">
        <w:rPr>
          <w:b/>
          <w:lang w:eastAsia="vi-VN"/>
        </w:rPr>
        <w:t>Lịch sử hình thành của MongoDB</w:t>
      </w:r>
      <w:r w:rsidR="00F91FB7" w:rsidRPr="00F91FB7">
        <w:rPr>
          <w:b/>
          <w:lang w:eastAsia="vi-VN"/>
        </w:rPr>
        <w:t>:</w:t>
      </w:r>
      <w:r w:rsidR="00F91FB7">
        <w:rPr>
          <w:b/>
          <w:lang w:eastAsia="vi-VN"/>
        </w:rPr>
        <w:t xml:space="preserve"> </w:t>
      </w:r>
      <w:r w:rsidR="00F91FB7" w:rsidRPr="00F91FB7">
        <w:rPr>
          <w:lang w:eastAsia="vi-VN"/>
        </w:rPr>
        <w:t>[6]</w:t>
      </w:r>
    </w:p>
    <w:p w:rsidR="00B1369D" w:rsidRDefault="00B1369D" w:rsidP="00B1369D">
      <w:pPr>
        <w:spacing w:line="360" w:lineRule="auto"/>
        <w:ind w:left="284" w:firstLine="436"/>
        <w:jc w:val="both"/>
        <w:rPr>
          <w:lang w:eastAsia="vi-VN"/>
        </w:rPr>
      </w:pPr>
      <w:r>
        <w:rPr>
          <w:lang w:eastAsia="vi-VN"/>
        </w:rPr>
        <w:t>Công ty phần mềm 10gen, có trụ sở tại Mỹ, bắt đầu phát triển MongoDB vào năm 2007 như một phần của sản phẩm nền tảng dưới dạng dịch vụ, một dự án đã được lên kế hoạch từ trước. Đến năm 2009, họ chuyển sang mô hình phát triển mã nguồn mở và bắt đầu cung cấp hỗ trợ thương mại cùng với các dịch vụ khác. Đến năm 2013, 10gen chính thức đổi tên thành MongoDB Inc.</w:t>
      </w:r>
    </w:p>
    <w:p w:rsidR="00B1369D" w:rsidRDefault="00B1369D" w:rsidP="00B1369D">
      <w:pPr>
        <w:spacing w:line="360" w:lineRule="auto"/>
        <w:ind w:left="284" w:firstLine="436"/>
        <w:jc w:val="both"/>
        <w:rPr>
          <w:lang w:eastAsia="vi-VN"/>
        </w:rPr>
      </w:pPr>
      <w:r>
        <w:rPr>
          <w:lang w:eastAsia="vi-VN"/>
        </w:rPr>
        <w:t>Vào ngày 20 tháng 10 năm 2017, MongoDB trở thành một công ty niêm yết công khai trên sàn NASDAQ với tên mã giao dịch là MDB và giá IPO là 24 USD mỗi cổ phiếu. Với bản phát hành ổn định 4.0.4 vào ngày 8 tháng 11 năm 2018, giấy phép phần mềm của MongoDB đã chuyển từ AGPL 3.0 sang SSPL.</w:t>
      </w:r>
    </w:p>
    <w:p w:rsidR="009A53CD" w:rsidRPr="009A53CD" w:rsidRDefault="00B1369D" w:rsidP="00B1369D">
      <w:pPr>
        <w:spacing w:line="360" w:lineRule="auto"/>
        <w:ind w:left="284" w:firstLine="436"/>
        <w:jc w:val="both"/>
        <w:rPr>
          <w:lang w:eastAsia="vi-VN"/>
        </w:rPr>
      </w:pPr>
      <w:r>
        <w:rPr>
          <w:lang w:eastAsia="vi-VN"/>
        </w:rPr>
        <w:t>Vào ngày 30 tháng 10 năm 2019, MongoDB hợp tác với Alibaba Cloud để cung cấp giải pháp MongoDB dưới dạng dịch vụ cho khách hàng của Alibaba Cloud, cho phép họ tiếp cận với các dịch vụ được quản lý từ các trung tâm dữ liệu toàn cầu của Alibaba.</w:t>
      </w:r>
    </w:p>
    <w:p w:rsidR="009A53CD" w:rsidRDefault="009A53CD" w:rsidP="009A53CD">
      <w:pPr>
        <w:pStyle w:val="Heading3"/>
        <w:numPr>
          <w:ilvl w:val="2"/>
          <w:numId w:val="3"/>
        </w:numPr>
        <w:spacing w:before="120" w:after="120" w:line="360" w:lineRule="auto"/>
        <w:rPr>
          <w:i/>
          <w:lang w:eastAsia="vi-VN"/>
        </w:rPr>
      </w:pPr>
      <w:bookmarkStart w:id="27" w:name="_Toc172905569"/>
      <w:r>
        <w:rPr>
          <w:i/>
          <w:lang w:eastAsia="vi-VN"/>
        </w:rPr>
        <w:lastRenderedPageBreak/>
        <w:t>Ưu điểm của MongoDB</w:t>
      </w:r>
      <w:bookmarkEnd w:id="27"/>
    </w:p>
    <w:p w:rsidR="009A53CD" w:rsidRPr="009A53CD" w:rsidRDefault="00D53569" w:rsidP="009A53CD">
      <w:pPr>
        <w:spacing w:line="360" w:lineRule="auto"/>
        <w:ind w:left="284" w:firstLine="436"/>
        <w:jc w:val="both"/>
        <w:rPr>
          <w:b/>
          <w:lang w:eastAsia="vi-VN"/>
        </w:rPr>
      </w:pPr>
      <w:r>
        <w:rPr>
          <w:b/>
          <w:lang w:eastAsia="vi-VN"/>
        </w:rPr>
        <w:t>Mô hình dữ liệu linh h</w:t>
      </w:r>
      <w:r w:rsidR="009A53CD" w:rsidRPr="009A53CD">
        <w:rPr>
          <w:b/>
          <w:lang w:eastAsia="vi-VN"/>
        </w:rPr>
        <w:t>oạt:</w:t>
      </w:r>
    </w:p>
    <w:p w:rsidR="009A53CD" w:rsidRDefault="009A53CD" w:rsidP="00A761B2">
      <w:pPr>
        <w:spacing w:line="360" w:lineRule="auto"/>
        <w:ind w:left="284" w:firstLine="436"/>
        <w:jc w:val="both"/>
        <w:rPr>
          <w:lang w:eastAsia="vi-VN"/>
        </w:rPr>
      </w:pPr>
      <w:r>
        <w:rPr>
          <w:lang w:eastAsia="vi-VN"/>
        </w:rPr>
        <w:t>MongoDB sử dụng mô hình dữ liệu tài liệu, cho phép lưu trữ dữ liệu phi cấu trúc và có thể thay đổi cấu trúc dễ dàng mà không cần thay đổi schema.</w:t>
      </w:r>
    </w:p>
    <w:p w:rsidR="009A53CD" w:rsidRPr="009A53CD" w:rsidRDefault="00D53569" w:rsidP="009A53CD">
      <w:pPr>
        <w:spacing w:line="360" w:lineRule="auto"/>
        <w:ind w:left="284" w:firstLine="436"/>
        <w:jc w:val="both"/>
        <w:rPr>
          <w:b/>
          <w:lang w:eastAsia="vi-VN"/>
        </w:rPr>
      </w:pPr>
      <w:r>
        <w:rPr>
          <w:b/>
          <w:lang w:eastAsia="vi-VN"/>
        </w:rPr>
        <w:t>Khả năng mở rộng t</w:t>
      </w:r>
      <w:r w:rsidR="009A53CD" w:rsidRPr="009A53CD">
        <w:rPr>
          <w:b/>
          <w:lang w:eastAsia="vi-VN"/>
        </w:rPr>
        <w:t>ốt:</w:t>
      </w:r>
    </w:p>
    <w:p w:rsidR="009A53CD" w:rsidRDefault="009A53CD" w:rsidP="00A761B2">
      <w:pPr>
        <w:spacing w:line="360" w:lineRule="auto"/>
        <w:ind w:left="284" w:firstLine="436"/>
        <w:jc w:val="both"/>
        <w:rPr>
          <w:lang w:eastAsia="vi-VN"/>
        </w:rPr>
      </w:pPr>
      <w:r>
        <w:rPr>
          <w:lang w:eastAsia="vi-VN"/>
        </w:rPr>
        <w:t>MongoDB hỗ trợ mở rộng theo chiều ngang (horizontal scaling) thông qua sharding, cho phép phân chia dữ liệu trên nhiều máy chủ và xử lý tải cao.</w:t>
      </w:r>
    </w:p>
    <w:p w:rsidR="009A53CD" w:rsidRPr="009A53CD" w:rsidRDefault="009A53CD" w:rsidP="009A53CD">
      <w:pPr>
        <w:spacing w:line="360" w:lineRule="auto"/>
        <w:ind w:left="284" w:firstLine="436"/>
        <w:jc w:val="both"/>
        <w:rPr>
          <w:b/>
          <w:lang w:eastAsia="vi-VN"/>
        </w:rPr>
      </w:pPr>
      <w:r w:rsidRPr="009A53CD">
        <w:rPr>
          <w:b/>
          <w:lang w:eastAsia="vi-VN"/>
        </w:rPr>
        <w:t>H</w:t>
      </w:r>
      <w:r w:rsidR="00D53569">
        <w:rPr>
          <w:b/>
          <w:lang w:eastAsia="vi-VN"/>
        </w:rPr>
        <w:t>iệu suất c</w:t>
      </w:r>
      <w:r w:rsidRPr="009A53CD">
        <w:rPr>
          <w:b/>
          <w:lang w:eastAsia="vi-VN"/>
        </w:rPr>
        <w:t>ao:</w:t>
      </w:r>
    </w:p>
    <w:p w:rsidR="00A761B2" w:rsidRPr="002837D4" w:rsidRDefault="009A53CD" w:rsidP="002837D4">
      <w:pPr>
        <w:spacing w:line="360" w:lineRule="auto"/>
        <w:ind w:left="284" w:firstLine="436"/>
        <w:jc w:val="both"/>
        <w:rPr>
          <w:lang w:eastAsia="vi-VN"/>
        </w:rPr>
      </w:pPr>
      <w:r>
        <w:rPr>
          <w:lang w:eastAsia="vi-VN"/>
        </w:rPr>
        <w:t>Dữ liệu được lưu trữ dưới dạng tài liệu, giúp truy xuất dữ liệu nhanh chóng và hiệu quả hơn, đặc biệt v</w:t>
      </w:r>
      <w:r w:rsidR="002837D4">
        <w:rPr>
          <w:lang w:eastAsia="vi-VN"/>
        </w:rPr>
        <w:t>ới dữ liệu lớn và phi cấu trúc.</w:t>
      </w:r>
    </w:p>
    <w:p w:rsidR="009A53CD" w:rsidRPr="009A53CD" w:rsidRDefault="00D53569" w:rsidP="009A53CD">
      <w:pPr>
        <w:spacing w:line="360" w:lineRule="auto"/>
        <w:ind w:firstLine="720"/>
        <w:jc w:val="both"/>
        <w:rPr>
          <w:b/>
          <w:lang w:eastAsia="vi-VN"/>
        </w:rPr>
      </w:pPr>
      <w:r>
        <w:rPr>
          <w:b/>
          <w:lang w:eastAsia="vi-VN"/>
        </w:rPr>
        <w:t>Tính linh hoạt trong truy v</w:t>
      </w:r>
      <w:r w:rsidR="009A53CD" w:rsidRPr="009A53CD">
        <w:rPr>
          <w:b/>
          <w:lang w:eastAsia="vi-VN"/>
        </w:rPr>
        <w:t>ấn:</w:t>
      </w:r>
    </w:p>
    <w:p w:rsidR="009A53CD" w:rsidRDefault="009A53CD" w:rsidP="00A761B2">
      <w:pPr>
        <w:spacing w:line="360" w:lineRule="auto"/>
        <w:ind w:left="284" w:firstLine="436"/>
        <w:jc w:val="both"/>
        <w:rPr>
          <w:lang w:eastAsia="vi-VN"/>
        </w:rPr>
      </w:pPr>
      <w:r>
        <w:rPr>
          <w:lang w:eastAsia="vi-VN"/>
        </w:rPr>
        <w:t>MongoDB cung cấp ngôn ngữ truy vấn mạnh mẽ và linh hoạt, cho phép thực hiện các truy vấn phức tạp và điều kiện đa dạng trên dữ liệu.</w:t>
      </w:r>
    </w:p>
    <w:p w:rsidR="009A53CD" w:rsidRPr="009A53CD" w:rsidRDefault="00D53569" w:rsidP="009A53CD">
      <w:pPr>
        <w:spacing w:line="360" w:lineRule="auto"/>
        <w:ind w:left="284" w:firstLine="436"/>
        <w:jc w:val="both"/>
        <w:rPr>
          <w:b/>
          <w:lang w:eastAsia="vi-VN"/>
        </w:rPr>
      </w:pPr>
      <w:r>
        <w:rPr>
          <w:b/>
          <w:lang w:eastAsia="vi-VN"/>
        </w:rPr>
        <w:t>Tính sẵn sàng cao và bền b</w:t>
      </w:r>
      <w:r w:rsidR="009A53CD" w:rsidRPr="009A53CD">
        <w:rPr>
          <w:b/>
          <w:lang w:eastAsia="vi-VN"/>
        </w:rPr>
        <w:t>ỉ:</w:t>
      </w:r>
    </w:p>
    <w:p w:rsidR="009A53CD" w:rsidRPr="009A53CD" w:rsidRDefault="009A53CD" w:rsidP="00A761B2">
      <w:pPr>
        <w:spacing w:line="360" w:lineRule="auto"/>
        <w:ind w:left="284" w:firstLine="436"/>
        <w:jc w:val="both"/>
        <w:rPr>
          <w:lang w:eastAsia="vi-VN"/>
        </w:rPr>
      </w:pPr>
      <w:r>
        <w:rPr>
          <w:lang w:eastAsia="vi-VN"/>
        </w:rPr>
        <w:t>MongoDB được thiết kế để đảm bảo tính nhất quán và bền bỉ của dữ liệu, với khả năng sao lưu và phục hồi dữ liệu tự động.</w:t>
      </w:r>
    </w:p>
    <w:p w:rsidR="009A53CD" w:rsidRDefault="009A53CD" w:rsidP="00F732AB">
      <w:pPr>
        <w:pStyle w:val="Heading3"/>
        <w:numPr>
          <w:ilvl w:val="2"/>
          <w:numId w:val="3"/>
        </w:numPr>
        <w:spacing w:before="120" w:after="120" w:line="360" w:lineRule="auto"/>
        <w:jc w:val="both"/>
        <w:rPr>
          <w:i/>
          <w:lang w:eastAsia="vi-VN"/>
        </w:rPr>
      </w:pPr>
      <w:bookmarkStart w:id="28" w:name="_Toc172905570"/>
      <w:r>
        <w:rPr>
          <w:i/>
          <w:lang w:eastAsia="vi-VN"/>
        </w:rPr>
        <w:t>Nhược điểm của MongoDB</w:t>
      </w:r>
      <w:bookmarkEnd w:id="28"/>
    </w:p>
    <w:p w:rsidR="009A53CD" w:rsidRPr="009A53CD" w:rsidRDefault="009A53CD" w:rsidP="009A53CD">
      <w:pPr>
        <w:spacing w:line="360" w:lineRule="auto"/>
        <w:ind w:left="284" w:firstLine="436"/>
        <w:jc w:val="both"/>
        <w:rPr>
          <w:b/>
          <w:lang w:eastAsia="vi-VN"/>
        </w:rPr>
      </w:pPr>
      <w:r w:rsidRPr="009A53CD">
        <w:rPr>
          <w:b/>
          <w:lang w:eastAsia="vi-VN"/>
        </w:rPr>
        <w:t>Khả năng tăng tải nhờ mở rộng ngang:</w:t>
      </w:r>
    </w:p>
    <w:p w:rsidR="009A53CD" w:rsidRDefault="009A53CD" w:rsidP="00A761B2">
      <w:pPr>
        <w:spacing w:line="360" w:lineRule="auto"/>
        <w:ind w:left="284" w:firstLine="436"/>
        <w:jc w:val="both"/>
        <w:rPr>
          <w:lang w:eastAsia="vi-VN"/>
        </w:rPr>
      </w:pPr>
      <w:r>
        <w:rPr>
          <w:lang w:eastAsia="vi-VN"/>
        </w:rPr>
        <w:t>Mặc dù MongoDB hỗ trợ mở rộng ngang, nhưng quá trình này có thể gặp khó khăn khi dữ liệu tăng lên đột ngột và cần sự mở rộng. Có thể yêu cầu quản lý phân phối dữ liệu và xử lý transaction một cách cẩn thận để tránh sự phức tạp.</w:t>
      </w:r>
    </w:p>
    <w:p w:rsidR="009A53CD" w:rsidRPr="009A53CD" w:rsidRDefault="009A53CD" w:rsidP="009A53CD">
      <w:pPr>
        <w:spacing w:line="360" w:lineRule="auto"/>
        <w:ind w:left="284" w:firstLine="436"/>
        <w:jc w:val="both"/>
        <w:rPr>
          <w:b/>
          <w:lang w:eastAsia="vi-VN"/>
        </w:rPr>
      </w:pPr>
      <w:r w:rsidRPr="009A53CD">
        <w:rPr>
          <w:b/>
          <w:lang w:eastAsia="vi-VN"/>
        </w:rPr>
        <w:t>Sử dụng lượng bộ nhớ đáng kể:</w:t>
      </w:r>
    </w:p>
    <w:p w:rsidR="005A13E1" w:rsidRDefault="009A53CD" w:rsidP="00416DE2">
      <w:pPr>
        <w:spacing w:line="360" w:lineRule="auto"/>
        <w:ind w:left="284" w:firstLine="436"/>
        <w:jc w:val="both"/>
        <w:rPr>
          <w:lang w:eastAsia="vi-VN"/>
        </w:rPr>
      </w:pPr>
      <w:r>
        <w:rPr>
          <w:lang w:eastAsia="vi-VN"/>
        </w:rPr>
        <w:t xml:space="preserve">MongoDB cần sử dụng lượng bộ nhớ đáng kể để hoạt động hiệu quả. Điều này có thể tạo ra vấn đề nếu ứng dụng của </w:t>
      </w:r>
      <w:r w:rsidR="00F732AB">
        <w:rPr>
          <w:lang w:eastAsia="vi-VN"/>
        </w:rPr>
        <w:t>người dùng</w:t>
      </w:r>
      <w:r>
        <w:rPr>
          <w:lang w:eastAsia="vi-VN"/>
        </w:rPr>
        <w:t xml:space="preserve"> đang chạy trên các máy chủ có tài nguyên hạn chế.</w:t>
      </w:r>
    </w:p>
    <w:p w:rsidR="009A53CD" w:rsidRPr="009A53CD" w:rsidRDefault="009A53CD" w:rsidP="009A53CD">
      <w:pPr>
        <w:spacing w:line="360" w:lineRule="auto"/>
        <w:ind w:left="284" w:firstLine="436"/>
        <w:jc w:val="both"/>
        <w:rPr>
          <w:b/>
          <w:lang w:eastAsia="vi-VN"/>
        </w:rPr>
      </w:pPr>
      <w:r w:rsidRPr="009A53CD">
        <w:rPr>
          <w:b/>
          <w:lang w:eastAsia="vi-VN"/>
        </w:rPr>
        <w:t>Chưa hỗ trợ Transactions nguồn gốc (Native transactions):</w:t>
      </w:r>
    </w:p>
    <w:p w:rsidR="00615892" w:rsidRDefault="009A53CD" w:rsidP="005A13E1">
      <w:pPr>
        <w:spacing w:line="360" w:lineRule="auto"/>
        <w:ind w:left="284" w:firstLine="436"/>
        <w:jc w:val="both"/>
        <w:rPr>
          <w:lang w:eastAsia="vi-VN"/>
        </w:rPr>
      </w:pPr>
      <w:r>
        <w:rPr>
          <w:lang w:eastAsia="vi-VN"/>
        </w:rPr>
        <w:t>Trước phiên bản MongoDB 4.0, hệ thống này không hỗ trợ transactions nguồn gốc (native transactions) qua nhiều document, điều này có thể tạo ra khó khăn đối với các ứng d</w:t>
      </w:r>
      <w:r w:rsidR="005A13E1">
        <w:rPr>
          <w:lang w:eastAsia="vi-VN"/>
        </w:rPr>
        <w:t>ụng yêu cầu giao dịch phức tạp.</w:t>
      </w:r>
    </w:p>
    <w:p w:rsidR="00416DE2" w:rsidRDefault="00416DE2" w:rsidP="009A53CD">
      <w:pPr>
        <w:tabs>
          <w:tab w:val="center" w:pos="5037"/>
        </w:tabs>
        <w:spacing w:line="360" w:lineRule="auto"/>
        <w:ind w:left="284" w:firstLine="436"/>
        <w:jc w:val="both"/>
        <w:rPr>
          <w:b/>
          <w:lang w:eastAsia="vi-VN"/>
        </w:rPr>
      </w:pPr>
    </w:p>
    <w:p w:rsidR="00416DE2" w:rsidRDefault="00416DE2" w:rsidP="009A53CD">
      <w:pPr>
        <w:tabs>
          <w:tab w:val="center" w:pos="5037"/>
        </w:tabs>
        <w:spacing w:line="360" w:lineRule="auto"/>
        <w:ind w:left="284" w:firstLine="436"/>
        <w:jc w:val="both"/>
        <w:rPr>
          <w:b/>
          <w:lang w:eastAsia="vi-VN"/>
        </w:rPr>
      </w:pPr>
    </w:p>
    <w:p w:rsidR="009A53CD" w:rsidRPr="009A53CD" w:rsidRDefault="009A53CD" w:rsidP="009A53CD">
      <w:pPr>
        <w:tabs>
          <w:tab w:val="center" w:pos="5037"/>
        </w:tabs>
        <w:spacing w:line="360" w:lineRule="auto"/>
        <w:ind w:left="284" w:firstLine="436"/>
        <w:jc w:val="both"/>
        <w:rPr>
          <w:b/>
          <w:lang w:eastAsia="vi-VN"/>
        </w:rPr>
      </w:pPr>
      <w:r w:rsidRPr="009A53CD">
        <w:rPr>
          <w:b/>
          <w:lang w:eastAsia="vi-VN"/>
        </w:rPr>
        <w:lastRenderedPageBreak/>
        <w:t>Thiếu công cụ quản lý và thống kê:</w:t>
      </w:r>
      <w:r w:rsidRPr="009A53CD">
        <w:rPr>
          <w:b/>
          <w:lang w:eastAsia="vi-VN"/>
        </w:rPr>
        <w:tab/>
      </w:r>
    </w:p>
    <w:p w:rsidR="009A53CD" w:rsidRDefault="009A53CD" w:rsidP="00A761B2">
      <w:pPr>
        <w:spacing w:line="360" w:lineRule="auto"/>
        <w:ind w:left="284" w:firstLine="436"/>
        <w:jc w:val="both"/>
        <w:rPr>
          <w:lang w:eastAsia="vi-VN"/>
        </w:rPr>
      </w:pPr>
      <w:r>
        <w:rPr>
          <w:lang w:eastAsia="vi-VN"/>
        </w:rPr>
        <w:t>MongoDB thiếu một số công cụ quản lý và thống kê tích hợp mạnh mẽ so với một số hệ quản trị cơ sở dữ liệu quan hệ. Điều này có thể làm cho quá trình giám sát và tối ưu hóa hiệu suất trở nên khó khăn hơn.</w:t>
      </w:r>
    </w:p>
    <w:p w:rsidR="009A53CD" w:rsidRPr="009A53CD" w:rsidRDefault="009A53CD" w:rsidP="009A53CD">
      <w:pPr>
        <w:spacing w:line="360" w:lineRule="auto"/>
        <w:ind w:left="284" w:firstLine="436"/>
        <w:jc w:val="both"/>
        <w:rPr>
          <w:b/>
          <w:lang w:eastAsia="vi-VN"/>
        </w:rPr>
      </w:pPr>
      <w:r w:rsidRPr="009A53CD">
        <w:rPr>
          <w:b/>
          <w:lang w:eastAsia="vi-VN"/>
        </w:rPr>
        <w:t>Khó khăn khi thực hiện những truy vấn phức tạp:</w:t>
      </w:r>
    </w:p>
    <w:p w:rsidR="009A53CD" w:rsidRDefault="009A53CD" w:rsidP="00A761B2">
      <w:pPr>
        <w:spacing w:line="360" w:lineRule="auto"/>
        <w:ind w:left="284" w:firstLine="436"/>
        <w:jc w:val="both"/>
        <w:rPr>
          <w:lang w:eastAsia="vi-VN"/>
        </w:rPr>
      </w:pPr>
      <w:r>
        <w:rPr>
          <w:lang w:eastAsia="vi-VN"/>
        </w:rPr>
        <w:t xml:space="preserve">Mặc dù MongoDB mạnh mẽ khi thực hiện các truy vấn cơ bản, nhưng nếu </w:t>
      </w:r>
      <w:r w:rsidR="00EF6EDF">
        <w:rPr>
          <w:lang w:eastAsia="vi-VN"/>
        </w:rPr>
        <w:t>người dùng</w:t>
      </w:r>
      <w:r>
        <w:rPr>
          <w:lang w:eastAsia="vi-VN"/>
        </w:rPr>
        <w:t xml:space="preserve"> cần thực hiện các truy vấn phức tạp và lớn, nó có thể gặp khó khăn và yêu cầu việc quản lý chỉ mục một cách cẩn thận.</w:t>
      </w:r>
    </w:p>
    <w:p w:rsidR="009A53CD" w:rsidRPr="009A53CD" w:rsidRDefault="009A53CD" w:rsidP="009A53CD">
      <w:pPr>
        <w:spacing w:line="360" w:lineRule="auto"/>
        <w:ind w:left="284" w:firstLine="436"/>
        <w:jc w:val="both"/>
        <w:rPr>
          <w:b/>
          <w:lang w:eastAsia="vi-VN"/>
        </w:rPr>
      </w:pPr>
      <w:r w:rsidRPr="009A53CD">
        <w:rPr>
          <w:b/>
          <w:lang w:eastAsia="vi-VN"/>
        </w:rPr>
        <w:t>Vấn đề bảo mật:</w:t>
      </w:r>
    </w:p>
    <w:p w:rsidR="00296245" w:rsidRPr="002837D4" w:rsidRDefault="009A53CD" w:rsidP="00A761B2">
      <w:pPr>
        <w:spacing w:line="360" w:lineRule="auto"/>
        <w:ind w:left="284" w:firstLine="436"/>
        <w:jc w:val="both"/>
        <w:rPr>
          <w:spacing w:val="-4"/>
          <w:lang w:eastAsia="vi-VN"/>
        </w:rPr>
      </w:pPr>
      <w:r w:rsidRPr="002837D4">
        <w:rPr>
          <w:spacing w:val="-4"/>
          <w:lang w:eastAsia="vi-VN"/>
        </w:rPr>
        <w:t>Có thể gặp phải vấn đề về bảo mật nếu MongoDB không được cấu hình và triển khai đúng cách. Cần phải thiết lập các biện pháp bảo mật để đảm bảo an toàn cho dữ liệu.</w:t>
      </w:r>
    </w:p>
    <w:p w:rsidR="00AF4014" w:rsidRDefault="00FF027B" w:rsidP="00A517DF">
      <w:pPr>
        <w:pStyle w:val="Heading2"/>
      </w:pPr>
      <w:bookmarkStart w:id="29" w:name="_Toc172905571"/>
      <w:r>
        <w:t>Tìm hiểu về NodeJS</w:t>
      </w:r>
      <w:bookmarkEnd w:id="29"/>
    </w:p>
    <w:p w:rsidR="009A53CD" w:rsidRDefault="00FF027B" w:rsidP="009A53CD">
      <w:pPr>
        <w:pStyle w:val="Heading3"/>
        <w:numPr>
          <w:ilvl w:val="2"/>
          <w:numId w:val="3"/>
        </w:numPr>
        <w:spacing w:before="120" w:after="120" w:line="360" w:lineRule="auto"/>
        <w:rPr>
          <w:i/>
          <w:lang w:eastAsia="vi-VN"/>
        </w:rPr>
      </w:pPr>
      <w:bookmarkStart w:id="30" w:name="_Toc172905572"/>
      <w:r>
        <w:rPr>
          <w:i/>
          <w:lang w:eastAsia="vi-VN"/>
        </w:rPr>
        <w:t>Tổng quan về NodeJS</w:t>
      </w:r>
      <w:bookmarkEnd w:id="30"/>
    </w:p>
    <w:p w:rsidR="00FF027B" w:rsidRDefault="00FF027B" w:rsidP="00757534">
      <w:pPr>
        <w:spacing w:line="360" w:lineRule="auto"/>
        <w:ind w:left="284" w:firstLine="436"/>
        <w:jc w:val="both"/>
        <w:rPr>
          <w:lang w:eastAsia="vi-VN"/>
        </w:rPr>
      </w:pPr>
      <w:r w:rsidRPr="00FF027B">
        <w:rPr>
          <w:lang w:eastAsia="vi-VN"/>
        </w:rPr>
        <w:t>Node.js là một môi trường thực thi mã JavaScript dựa trên Chrome V8 JavaScript engine, được xây dựng để chạy trên máy chủ. Đặc điểm nổi bật của Node.js là khả năng xử lý sự kiện theo hướng không đồng bộ (asynchronous event-driven), giúp ứng dụng xử lý hàng ngàn kết nối đồng thời mà không cần tạo ra một luồng mới cho mỗi kết nối. Điều này làm cho Node.js trở thành một lựa chọn phổ biến cho việc xây dựng các ứng dụng mạng thời gian thực và ứng dụng web có hiệu suất cao.</w:t>
      </w:r>
      <w:r w:rsidR="00F91FB7">
        <w:rPr>
          <w:lang w:eastAsia="vi-VN"/>
        </w:rPr>
        <w:t xml:space="preserve"> [8]</w:t>
      </w:r>
    </w:p>
    <w:p w:rsidR="005A13E1" w:rsidRPr="00416DE2" w:rsidRDefault="00FF027B" w:rsidP="00416DE2">
      <w:pPr>
        <w:spacing w:line="360" w:lineRule="auto"/>
        <w:ind w:left="284" w:firstLine="436"/>
        <w:jc w:val="both"/>
        <w:rPr>
          <w:szCs w:val="26"/>
        </w:rPr>
      </w:pPr>
      <w:r w:rsidRPr="00120DA1">
        <w:rPr>
          <w:szCs w:val="26"/>
        </w:rPr>
        <w:t>Node.js không chỉ hỗ trợ nhiều nền tảng mà còn giúp đơn giản hóa quy trình phát triển và triển khai ứng dụng. Sự xuất hiện của các framework nổi tiếng như Express.js và công nghệ như Socket.io cung cấp những công cụ mạnh mẽ để phát triển ứng dụng web và real-time. Được đánh giá cao với tính linh hoạt và hiệu suất, Node.js đang ngày càng trở thành lựa chọn hàng đầu cho việc xây dựng các dự án phức tạp và ứng dụng đa nhiệm trên nền tảng web.</w:t>
      </w:r>
    </w:p>
    <w:p w:rsidR="009A53CD" w:rsidRPr="00F91FB7" w:rsidRDefault="00FF027B" w:rsidP="00F91FB7">
      <w:pPr>
        <w:spacing w:line="360" w:lineRule="auto"/>
        <w:ind w:firstLine="720"/>
        <w:jc w:val="both"/>
        <w:rPr>
          <w:b/>
          <w:lang w:eastAsia="vi-VN"/>
        </w:rPr>
      </w:pPr>
      <w:r w:rsidRPr="00F91FB7">
        <w:rPr>
          <w:b/>
          <w:lang w:eastAsia="vi-VN"/>
        </w:rPr>
        <w:t>Lịch sử hình thành của NodeJS</w:t>
      </w:r>
      <w:r w:rsidR="00F91FB7" w:rsidRPr="00F91FB7">
        <w:rPr>
          <w:b/>
          <w:lang w:eastAsia="vi-VN"/>
        </w:rPr>
        <w:t xml:space="preserve">: </w:t>
      </w:r>
      <w:r w:rsidR="00F91FB7" w:rsidRPr="00F91FB7">
        <w:rPr>
          <w:lang w:eastAsia="vi-VN"/>
        </w:rPr>
        <w:t>[8]</w:t>
      </w:r>
    </w:p>
    <w:p w:rsidR="00FF027B" w:rsidRDefault="00FF027B" w:rsidP="00757534">
      <w:pPr>
        <w:spacing w:line="360" w:lineRule="auto"/>
        <w:ind w:left="284" w:firstLine="436"/>
        <w:jc w:val="both"/>
        <w:rPr>
          <w:lang w:eastAsia="vi-VN"/>
        </w:rPr>
      </w:pPr>
      <w:r>
        <w:rPr>
          <w:lang w:eastAsia="vi-VN"/>
        </w:rPr>
        <w:t>Node.js ban đầu được viết bởi Ryan Dahl vào năm 2009, khoảng 13 năm sau khi giới thiệu môi trường JavaScript phía máy chủ đầu tiên, LiveWire Pro Web của Netscape. Phiên bản ban đầu chỉ hỗ trợ Linux và Mac OS X. Quá trình phát triển và bảo trì được Ryan Dahl dẫn đầu và sau đó được Joyent tài trợ.</w:t>
      </w:r>
    </w:p>
    <w:p w:rsidR="00FF027B" w:rsidRDefault="00FF027B" w:rsidP="00757534">
      <w:pPr>
        <w:spacing w:line="360" w:lineRule="auto"/>
        <w:ind w:left="284" w:firstLine="436"/>
        <w:jc w:val="both"/>
        <w:rPr>
          <w:lang w:eastAsia="vi-VN"/>
        </w:rPr>
      </w:pPr>
      <w:r>
        <w:rPr>
          <w:lang w:eastAsia="vi-VN"/>
        </w:rPr>
        <w:lastRenderedPageBreak/>
        <w:t>Ryan Dahl đã chỉ trích khả năng giới hạn của Apache HTTP Server trong việc xử lý nhiều kết nối đồng thời (10,000+), cũng như mô hình lập trình tuần tự chiếm ưu thế, trong đó ứng dụng có thể chặn toàn bộ quy trình hoặc tạo nên nhiều ngăn xếp thực thi cho các kết nối đồng thời. Dahl trình diễn dự án này tại hội nghị European JSConf đầu tiên vào ngày 8 tháng 11 năm 2009. Node.js kết hợp giữa Google's V8 JavaScript engine, một vòng lặp sự kiện và một API I/O cấp thấp.</w:t>
      </w:r>
    </w:p>
    <w:p w:rsidR="00FF027B" w:rsidRDefault="00FF027B" w:rsidP="00757534">
      <w:pPr>
        <w:spacing w:line="360" w:lineRule="auto"/>
        <w:ind w:left="284" w:firstLine="436"/>
        <w:jc w:val="both"/>
        <w:rPr>
          <w:lang w:eastAsia="vi-VN"/>
        </w:rPr>
      </w:pPr>
      <w:r>
        <w:rPr>
          <w:lang w:eastAsia="vi-VN"/>
        </w:rPr>
        <w:t>Tháng 1 năm 2010, một trình quản lý gói dành cho môi trường Node.js được giới thiệu với tên là npm. Trình quản lý gói này cho phép các lập trình viên xuất bản và chia sẻ gói Node.js, cũng như mã nguồn đi kèm, và được thiết kế để đơn giản hóa quá trình cài đặt, cập nhật và gỡ cài đặt các gói.</w:t>
      </w:r>
    </w:p>
    <w:p w:rsidR="00FF027B" w:rsidRDefault="00FF027B" w:rsidP="00757534">
      <w:pPr>
        <w:spacing w:line="360" w:lineRule="auto"/>
        <w:ind w:left="284" w:firstLine="436"/>
        <w:jc w:val="both"/>
        <w:rPr>
          <w:lang w:eastAsia="vi-VN"/>
        </w:rPr>
      </w:pPr>
      <w:r>
        <w:rPr>
          <w:lang w:eastAsia="vi-VN"/>
        </w:rPr>
        <w:t>Tháng 6 năm 2011, Microsoft và Joyent triển khai một phiên bản Windows native của Node.js. Phiên bản đầu tiên hỗ trợ Windows được phát hành vào tháng 7 năm 2011.</w:t>
      </w:r>
    </w:p>
    <w:p w:rsidR="00FF027B" w:rsidRPr="002837D4" w:rsidRDefault="00FF027B" w:rsidP="00757534">
      <w:pPr>
        <w:spacing w:line="360" w:lineRule="auto"/>
        <w:ind w:left="284" w:firstLine="436"/>
        <w:jc w:val="both"/>
        <w:rPr>
          <w:spacing w:val="4"/>
          <w:lang w:eastAsia="vi-VN"/>
        </w:rPr>
      </w:pPr>
      <w:r w:rsidRPr="002837D4">
        <w:rPr>
          <w:spacing w:val="4"/>
          <w:lang w:eastAsia="vi-VN"/>
        </w:rPr>
        <w:t>Tháng 1 năm 2012, Ryan Dahl nhường quyền quản lý dự án cho tác giả npm Isaac Schlueter. Tháng 1 năm 2014, Schlueter thông báo rằng Timothy J. Fontaine sẽ lãnh đạo dự án.</w:t>
      </w:r>
    </w:p>
    <w:p w:rsidR="00FF027B" w:rsidRPr="00757534" w:rsidRDefault="00FF027B" w:rsidP="00757534">
      <w:pPr>
        <w:spacing w:line="360" w:lineRule="auto"/>
        <w:ind w:left="284" w:firstLine="436"/>
        <w:jc w:val="both"/>
        <w:rPr>
          <w:spacing w:val="-2"/>
          <w:lang w:eastAsia="vi-VN"/>
        </w:rPr>
      </w:pPr>
      <w:r w:rsidRPr="00757534">
        <w:rPr>
          <w:spacing w:val="-2"/>
          <w:lang w:eastAsia="vi-VN"/>
        </w:rPr>
        <w:t>Tháng 12 năm 2014, Fedor Indutny tạo ra io.js, một nhánh của Node.js do không hài lòng với quản lý của Joyent, với ý định tạo ra một cộng đồng mở rộng với một ủy ban kỹ thuật độc lập. Node.js Foundation được thành lập để hòa giải Node.js và io.js dưới một bức màn duy nhất và được công bố vào tháng 2 năm 2015. Sáp nhập được thực hiện vào tháng 9 năm 2015, mang theo Node.js v0.12 và io.js v3.3 để tạo ra Node v4.0.</w:t>
      </w:r>
    </w:p>
    <w:p w:rsidR="00FF027B" w:rsidRDefault="00FF027B" w:rsidP="00757534">
      <w:pPr>
        <w:spacing w:line="360" w:lineRule="auto"/>
        <w:ind w:left="284" w:firstLine="436"/>
        <w:jc w:val="both"/>
        <w:rPr>
          <w:lang w:eastAsia="vi-VN"/>
        </w:rPr>
      </w:pPr>
      <w:r>
        <w:rPr>
          <w:lang w:eastAsia="vi-VN"/>
        </w:rPr>
        <w:t>Năm 2019, JS Foundation và Node.js Foundation hợp nhất để tạo ra OpenJS Foundation.</w:t>
      </w:r>
    </w:p>
    <w:p w:rsidR="005A13E1" w:rsidRPr="00FF027B" w:rsidRDefault="00FF027B" w:rsidP="00D56370">
      <w:pPr>
        <w:spacing w:line="360" w:lineRule="auto"/>
        <w:ind w:left="284" w:firstLine="436"/>
        <w:jc w:val="both"/>
        <w:rPr>
          <w:lang w:eastAsia="vi-VN"/>
        </w:rPr>
      </w:pPr>
      <w:r>
        <w:rPr>
          <w:lang w:eastAsia="vi-VN"/>
        </w:rPr>
        <w:t>Ngày 6 tháng 9 năm 2023, Node.js 20.6.0 được phát hành với sự thêm mới của hỗ trợ tích hợp cho tệp chứa biến môi trường .env.</w:t>
      </w:r>
    </w:p>
    <w:p w:rsidR="0010263B" w:rsidRPr="0010263B" w:rsidRDefault="00470734" w:rsidP="0010263B">
      <w:pPr>
        <w:pStyle w:val="Heading3"/>
        <w:numPr>
          <w:ilvl w:val="2"/>
          <w:numId w:val="3"/>
        </w:numPr>
        <w:spacing w:before="120" w:after="120" w:line="360" w:lineRule="auto"/>
        <w:rPr>
          <w:i/>
          <w:lang w:eastAsia="vi-VN"/>
        </w:rPr>
      </w:pPr>
      <w:bookmarkStart w:id="31" w:name="_Toc172905573"/>
      <w:r>
        <w:rPr>
          <w:i/>
          <w:lang w:eastAsia="vi-VN"/>
        </w:rPr>
        <w:t>Ưu điểm của NodeJS</w:t>
      </w:r>
      <w:bookmarkEnd w:id="31"/>
    </w:p>
    <w:p w:rsidR="0010263B" w:rsidRPr="0010263B" w:rsidRDefault="00A761B2" w:rsidP="0010263B">
      <w:pPr>
        <w:spacing w:line="360" w:lineRule="auto"/>
        <w:ind w:firstLine="720"/>
        <w:jc w:val="both"/>
        <w:rPr>
          <w:b/>
          <w:lang w:eastAsia="vi-VN"/>
        </w:rPr>
      </w:pPr>
      <w:r>
        <w:rPr>
          <w:b/>
          <w:lang w:eastAsia="vi-VN"/>
        </w:rPr>
        <w:t>Hiệu suất c</w:t>
      </w:r>
      <w:r w:rsidR="0010263B" w:rsidRPr="0010263B">
        <w:rPr>
          <w:b/>
          <w:lang w:eastAsia="vi-VN"/>
        </w:rPr>
        <w:t>ao:</w:t>
      </w:r>
    </w:p>
    <w:p w:rsidR="0010263B" w:rsidRDefault="0010263B" w:rsidP="00A761B2">
      <w:pPr>
        <w:spacing w:line="360" w:lineRule="auto"/>
        <w:ind w:left="284" w:firstLine="436"/>
        <w:jc w:val="both"/>
        <w:rPr>
          <w:lang w:eastAsia="vi-VN"/>
        </w:rPr>
      </w:pPr>
      <w:r>
        <w:rPr>
          <w:lang w:eastAsia="vi-VN"/>
        </w:rPr>
        <w:t>Node.js sử dụng JavaScript để xử lý cả yêu cầu client và server trong một ngôn ngữ duy nhất, giúp giảm thời gian phản hồi và tăng hiệu suất.</w:t>
      </w:r>
    </w:p>
    <w:p w:rsidR="0010263B" w:rsidRPr="009A53CD" w:rsidRDefault="0010263B" w:rsidP="0010263B">
      <w:pPr>
        <w:spacing w:line="360" w:lineRule="auto"/>
        <w:ind w:left="284" w:firstLine="436"/>
        <w:jc w:val="both"/>
        <w:rPr>
          <w:b/>
          <w:lang w:eastAsia="vi-VN"/>
        </w:rPr>
      </w:pPr>
      <w:r w:rsidRPr="00D36005">
        <w:rPr>
          <w:b/>
          <w:bCs/>
          <w:i/>
          <w:iCs/>
          <w:szCs w:val="26"/>
        </w:rPr>
        <w:t>K</w:t>
      </w:r>
      <w:r>
        <w:rPr>
          <w:b/>
          <w:bCs/>
          <w:i/>
          <w:iCs/>
          <w:szCs w:val="26"/>
        </w:rPr>
        <w:t>hả năng đồng thời (concurrency)</w:t>
      </w:r>
      <w:r w:rsidRPr="009A53CD">
        <w:rPr>
          <w:b/>
          <w:lang w:eastAsia="vi-VN"/>
        </w:rPr>
        <w:t>:</w:t>
      </w:r>
    </w:p>
    <w:p w:rsidR="00A761B2" w:rsidRPr="00757534" w:rsidRDefault="0010263B" w:rsidP="00757534">
      <w:pPr>
        <w:spacing w:line="360" w:lineRule="auto"/>
        <w:ind w:left="284" w:firstLine="436"/>
        <w:jc w:val="both"/>
        <w:rPr>
          <w:szCs w:val="26"/>
        </w:rPr>
      </w:pPr>
      <w:r w:rsidRPr="00D36005">
        <w:rPr>
          <w:szCs w:val="26"/>
        </w:rPr>
        <w:t xml:space="preserve">Node.js sử dụng kiến trúc không đồng bộ và sự kiện </w:t>
      </w:r>
      <w:r>
        <w:rPr>
          <w:szCs w:val="26"/>
        </w:rPr>
        <w:t>lớn</w:t>
      </w:r>
      <w:r w:rsidRPr="00D36005">
        <w:rPr>
          <w:szCs w:val="26"/>
        </w:rPr>
        <w:t xml:space="preserve">, cho phép xử lý hàng nghìn kết nối đồng thời mà không cần tạo ra các luồng mới. Điều này giúp cải thiện khả năng </w:t>
      </w:r>
      <w:r w:rsidRPr="00D36005">
        <w:rPr>
          <w:szCs w:val="26"/>
        </w:rPr>
        <w:lastRenderedPageBreak/>
        <w:t>mở rộng và hiệu suất của ứng dụng.</w:t>
      </w:r>
      <w:r>
        <w:rPr>
          <w:szCs w:val="26"/>
        </w:rPr>
        <w:t xml:space="preserve"> </w:t>
      </w:r>
      <w:r w:rsidRPr="00D36005">
        <w:rPr>
          <w:szCs w:val="26"/>
        </w:rPr>
        <w:t>Node.js thích hợp cho việc xây dựng ứng dụng real-time như chat, trò chơi trực tuyến, cập nhật thời gian thực và ứng dụng streaming.</w:t>
      </w:r>
    </w:p>
    <w:p w:rsidR="0010263B" w:rsidRPr="0010263B" w:rsidRDefault="00A761B2" w:rsidP="0010263B">
      <w:pPr>
        <w:spacing w:line="360" w:lineRule="auto"/>
        <w:ind w:firstLine="720"/>
        <w:jc w:val="both"/>
        <w:rPr>
          <w:b/>
          <w:lang w:eastAsia="vi-VN"/>
        </w:rPr>
      </w:pPr>
      <w:r>
        <w:rPr>
          <w:b/>
          <w:lang w:eastAsia="vi-VN"/>
        </w:rPr>
        <w:t>Khả năng mở r</w:t>
      </w:r>
      <w:r w:rsidR="0010263B" w:rsidRPr="0010263B">
        <w:rPr>
          <w:b/>
          <w:lang w:eastAsia="vi-VN"/>
        </w:rPr>
        <w:t>ộng:</w:t>
      </w:r>
    </w:p>
    <w:p w:rsidR="0010263B" w:rsidRDefault="0010263B" w:rsidP="00A761B2">
      <w:pPr>
        <w:spacing w:line="360" w:lineRule="auto"/>
        <w:ind w:left="284" w:firstLine="436"/>
        <w:jc w:val="both"/>
        <w:rPr>
          <w:lang w:eastAsia="vi-VN"/>
        </w:rPr>
      </w:pPr>
      <w:r>
        <w:rPr>
          <w:lang w:eastAsia="vi-VN"/>
        </w:rPr>
        <w:t>Node.js hỗ trợ mô hình không đồng bộ và xử lý sự kiện non-blocking I/O, cho phép xử lý nhiều yêu cầu cùng một lúc mà không cần tạo ra các luồng mới, giúp tăng khả năng mở rộng.</w:t>
      </w:r>
    </w:p>
    <w:p w:rsidR="0010263B" w:rsidRPr="0010263B" w:rsidRDefault="00A761B2" w:rsidP="0010263B">
      <w:pPr>
        <w:spacing w:line="360" w:lineRule="auto"/>
        <w:ind w:firstLine="720"/>
        <w:jc w:val="both"/>
        <w:rPr>
          <w:b/>
          <w:lang w:eastAsia="vi-VN"/>
        </w:rPr>
      </w:pPr>
      <w:r>
        <w:rPr>
          <w:b/>
          <w:lang w:eastAsia="vi-VN"/>
        </w:rPr>
        <w:t>Cộng đồng mạnh m</w:t>
      </w:r>
      <w:r w:rsidR="0010263B" w:rsidRPr="0010263B">
        <w:rPr>
          <w:b/>
          <w:lang w:eastAsia="vi-VN"/>
        </w:rPr>
        <w:t>ẽ:</w:t>
      </w:r>
    </w:p>
    <w:p w:rsidR="0064346B" w:rsidRPr="002837D4" w:rsidRDefault="0010263B" w:rsidP="00B42A88">
      <w:pPr>
        <w:spacing w:line="360" w:lineRule="auto"/>
        <w:ind w:left="284" w:firstLine="436"/>
        <w:jc w:val="both"/>
        <w:rPr>
          <w:szCs w:val="26"/>
        </w:rPr>
      </w:pPr>
      <w:r w:rsidRPr="00D36005">
        <w:rPr>
          <w:szCs w:val="26"/>
        </w:rPr>
        <w:t>Node.js có một cộng đồng phát triển lớn, đam mê và năng động. Sự hỗ trợ từ cộng đồng làm cho việc giải quyết vấn đề và tìm giải pháp trở nên dễ dàng.</w:t>
      </w:r>
      <w:r>
        <w:rPr>
          <w:szCs w:val="26"/>
        </w:rPr>
        <w:t xml:space="preserve"> </w:t>
      </w:r>
      <w:r w:rsidRPr="00D36005">
        <w:rPr>
          <w:szCs w:val="26"/>
        </w:rPr>
        <w:t>Node.js thường xuyên nhận được cập nhật và cải tiến từ cộng đồng, giúp đảm bảo rằng nó luôn duy tr</w:t>
      </w:r>
      <w:r w:rsidR="002837D4">
        <w:rPr>
          <w:szCs w:val="26"/>
        </w:rPr>
        <w:t>ì được sự hiện đại và an toàn.</w:t>
      </w:r>
    </w:p>
    <w:p w:rsidR="0010263B" w:rsidRPr="0010263B" w:rsidRDefault="00A761B2" w:rsidP="0010263B">
      <w:pPr>
        <w:spacing w:line="360" w:lineRule="auto"/>
        <w:ind w:firstLine="720"/>
        <w:jc w:val="both"/>
        <w:rPr>
          <w:b/>
          <w:lang w:eastAsia="vi-VN"/>
        </w:rPr>
      </w:pPr>
      <w:r>
        <w:rPr>
          <w:b/>
          <w:lang w:eastAsia="vi-VN"/>
        </w:rPr>
        <w:t>Tính linh h</w:t>
      </w:r>
      <w:r w:rsidR="0010263B" w:rsidRPr="0010263B">
        <w:rPr>
          <w:b/>
          <w:lang w:eastAsia="vi-VN"/>
        </w:rPr>
        <w:t>oạt:</w:t>
      </w:r>
    </w:p>
    <w:p w:rsidR="002837D4" w:rsidRPr="0010263B" w:rsidRDefault="0010263B" w:rsidP="0064346B">
      <w:pPr>
        <w:spacing w:line="360" w:lineRule="auto"/>
        <w:ind w:left="284" w:firstLine="436"/>
        <w:jc w:val="both"/>
        <w:rPr>
          <w:lang w:eastAsia="vi-VN"/>
        </w:rPr>
      </w:pPr>
      <w:r>
        <w:rPr>
          <w:lang w:eastAsia="vi-VN"/>
        </w:rPr>
        <w:t xml:space="preserve">Node.js hỗ trợ việc xây dựng ứng dụng web, ứng dụng thời gian thực, API và nhiều loại ứng dụng khác, giúp phù hợp </w:t>
      </w:r>
      <w:r w:rsidR="0064346B">
        <w:rPr>
          <w:lang w:eastAsia="vi-VN"/>
        </w:rPr>
        <w:t>với nhiều loại dự án khác nhau.</w:t>
      </w:r>
    </w:p>
    <w:p w:rsidR="00FF027B" w:rsidRPr="00B57B38" w:rsidRDefault="00470734" w:rsidP="00FF027B">
      <w:pPr>
        <w:pStyle w:val="Heading3"/>
        <w:numPr>
          <w:ilvl w:val="2"/>
          <w:numId w:val="3"/>
        </w:numPr>
        <w:spacing w:before="120" w:after="120" w:line="360" w:lineRule="auto"/>
        <w:rPr>
          <w:i/>
          <w:lang w:eastAsia="vi-VN"/>
        </w:rPr>
      </w:pPr>
      <w:bookmarkStart w:id="32" w:name="_Toc172905574"/>
      <w:r>
        <w:rPr>
          <w:i/>
          <w:lang w:eastAsia="vi-VN"/>
        </w:rPr>
        <w:t>Nhược điểm của NodeJS</w:t>
      </w:r>
      <w:bookmarkEnd w:id="32"/>
    </w:p>
    <w:p w:rsidR="0010263B" w:rsidRPr="0010263B" w:rsidRDefault="0010263B" w:rsidP="0010263B">
      <w:pPr>
        <w:spacing w:line="360" w:lineRule="auto"/>
        <w:ind w:firstLine="720"/>
        <w:jc w:val="both"/>
        <w:rPr>
          <w:b/>
        </w:rPr>
      </w:pPr>
      <w:r w:rsidRPr="0010263B">
        <w:rPr>
          <w:b/>
        </w:rPr>
        <w:t>Xử lý công việc tính toán nặng kém:</w:t>
      </w:r>
    </w:p>
    <w:p w:rsidR="0010263B" w:rsidRDefault="0010263B" w:rsidP="00A761B2">
      <w:pPr>
        <w:spacing w:line="360" w:lineRule="auto"/>
        <w:ind w:left="284" w:firstLine="436"/>
        <w:jc w:val="both"/>
      </w:pPr>
      <w:r w:rsidRPr="00F732AB">
        <w:rPr>
          <w:spacing w:val="-6"/>
        </w:rPr>
        <w:t xml:space="preserve">Node.js không phải là sự lựa chọn tốt nếu ứng dụng của </w:t>
      </w:r>
      <w:r w:rsidR="00F732AB" w:rsidRPr="00F732AB">
        <w:rPr>
          <w:spacing w:val="-6"/>
        </w:rPr>
        <w:t>người dùng</w:t>
      </w:r>
      <w:r w:rsidRPr="00F732AB">
        <w:rPr>
          <w:spacing w:val="-6"/>
        </w:rPr>
        <w:t xml:space="preserve"> đòi hỏi nhiều tính toán nặng, chẳng hạn như xử lý hình ảnh lớn hay tính toán phức tạp. Do cách Node.js xử lý đơn luồng, một công việc lâu dài có thể tạo ra độ trễ cho toàn bộ ứng dụng</w:t>
      </w:r>
      <w:r>
        <w:t>.</w:t>
      </w:r>
    </w:p>
    <w:p w:rsidR="00210161" w:rsidRPr="00F72343" w:rsidRDefault="00210161" w:rsidP="00210161">
      <w:pPr>
        <w:spacing w:line="360" w:lineRule="auto"/>
        <w:ind w:firstLine="720"/>
        <w:jc w:val="both"/>
        <w:rPr>
          <w:b/>
          <w:bCs/>
          <w:i/>
          <w:iCs/>
          <w:szCs w:val="26"/>
        </w:rPr>
      </w:pPr>
      <w:r w:rsidRPr="00F72343">
        <w:rPr>
          <w:b/>
          <w:bCs/>
          <w:i/>
          <w:iCs/>
          <w:szCs w:val="26"/>
        </w:rPr>
        <w:t xml:space="preserve">Chạy đơn luồng và chờ </w:t>
      </w:r>
      <w:r>
        <w:rPr>
          <w:b/>
          <w:bCs/>
          <w:i/>
          <w:iCs/>
          <w:szCs w:val="26"/>
        </w:rPr>
        <w:t>I/O</w:t>
      </w:r>
      <w:r w:rsidRPr="00F72343">
        <w:rPr>
          <w:b/>
          <w:bCs/>
          <w:i/>
          <w:iCs/>
          <w:szCs w:val="26"/>
        </w:rPr>
        <w:t>:</w:t>
      </w:r>
    </w:p>
    <w:p w:rsidR="005A13E1" w:rsidRDefault="00210161" w:rsidP="00D56370">
      <w:pPr>
        <w:spacing w:line="360" w:lineRule="auto"/>
        <w:ind w:left="284" w:firstLine="436"/>
        <w:jc w:val="both"/>
        <w:rPr>
          <w:szCs w:val="26"/>
        </w:rPr>
      </w:pPr>
      <w:r w:rsidRPr="00F72343">
        <w:rPr>
          <w:szCs w:val="26"/>
        </w:rPr>
        <w:t>Node.js hoạt động trong mô hình chạy đơn luồng, điều này có nghĩa là nó chỉ xử lý một công việc tại một thời điểm. Khi phải thực hiện các công việc chờ đợi như đọc dữ liệu từ cơ sở dữ liệu, nó có thể tạo ra độ trễ cho các công việc khác.</w:t>
      </w:r>
    </w:p>
    <w:p w:rsidR="00210161" w:rsidRPr="00210161" w:rsidRDefault="00210161" w:rsidP="00210161">
      <w:pPr>
        <w:spacing w:line="360" w:lineRule="auto"/>
        <w:ind w:firstLine="720"/>
        <w:jc w:val="both"/>
        <w:rPr>
          <w:b/>
        </w:rPr>
      </w:pPr>
      <w:r w:rsidRPr="00210161">
        <w:rPr>
          <w:b/>
        </w:rPr>
        <w:t>Callback Hell:</w:t>
      </w:r>
    </w:p>
    <w:p w:rsidR="00210161" w:rsidRDefault="00210161" w:rsidP="00A761B2">
      <w:pPr>
        <w:spacing w:line="360" w:lineRule="auto"/>
        <w:ind w:left="284" w:firstLine="436"/>
        <w:jc w:val="both"/>
      </w:pPr>
      <w:r>
        <w:t>Việc sử dụng callback trong Node.js có thể dẫn đến hiện tượng "callback hell", khi mã trở nên khó đọc và khó bảo trì do sự lồng ghép của nhiều callback.</w:t>
      </w:r>
    </w:p>
    <w:p w:rsidR="00210161" w:rsidRPr="0010263B" w:rsidRDefault="0010263B" w:rsidP="00210161">
      <w:pPr>
        <w:spacing w:line="360" w:lineRule="auto"/>
        <w:ind w:firstLine="720"/>
        <w:jc w:val="both"/>
        <w:rPr>
          <w:b/>
        </w:rPr>
      </w:pPr>
      <w:r w:rsidRPr="0010263B">
        <w:rPr>
          <w:b/>
        </w:rPr>
        <w:t>Quản lý Dependency khó khăn:</w:t>
      </w:r>
    </w:p>
    <w:p w:rsidR="004C3379" w:rsidRDefault="0010263B" w:rsidP="005A13E1">
      <w:pPr>
        <w:spacing w:line="360" w:lineRule="auto"/>
        <w:ind w:left="284" w:firstLine="436"/>
        <w:jc w:val="both"/>
      </w:pPr>
      <w:r>
        <w:t>Node.js sử dụng một công cụ quản lý gói gọi là npm, nhưng với sự phổ biến của nó, quản lý các phụ thuộc có thể trở nên phức tạp. Sự phụ thuộc giữa các gói có thể tạo ra khó khăn khi cần duy trì và cập nhật ứng dụng.</w:t>
      </w:r>
    </w:p>
    <w:p w:rsidR="00D56370" w:rsidRPr="00757534" w:rsidRDefault="00D56370" w:rsidP="005A13E1">
      <w:pPr>
        <w:spacing w:line="360" w:lineRule="auto"/>
        <w:ind w:left="284" w:firstLine="436"/>
        <w:jc w:val="both"/>
      </w:pPr>
    </w:p>
    <w:p w:rsidR="00A761B2" w:rsidRDefault="0010263B" w:rsidP="00A761B2">
      <w:pPr>
        <w:spacing w:line="360" w:lineRule="auto"/>
        <w:ind w:firstLine="720"/>
        <w:jc w:val="both"/>
        <w:rPr>
          <w:b/>
        </w:rPr>
      </w:pPr>
      <w:r w:rsidRPr="0010263B">
        <w:rPr>
          <w:b/>
        </w:rPr>
        <w:lastRenderedPageBreak/>
        <w:t>Thay đổi liên tục trong API:</w:t>
      </w:r>
    </w:p>
    <w:p w:rsidR="0010263B" w:rsidRPr="00A761B2" w:rsidRDefault="0010263B" w:rsidP="00A761B2">
      <w:pPr>
        <w:spacing w:line="360" w:lineRule="auto"/>
        <w:ind w:left="284" w:firstLine="436"/>
        <w:jc w:val="both"/>
        <w:rPr>
          <w:b/>
        </w:rPr>
      </w:pPr>
      <w:r>
        <w:t>Có thể xuất hiện những thay đổi không dự kiến trong API của Node.js khi chuyển sang các phiên bản mới. Điều này có thể làm cho mã nguồn không tương thích và yêu cầu thêm công việc để cập nhật mã nguồn.</w:t>
      </w:r>
    </w:p>
    <w:p w:rsidR="00210161" w:rsidRPr="00210161" w:rsidRDefault="00A761B2" w:rsidP="00210161">
      <w:pPr>
        <w:spacing w:line="360" w:lineRule="auto"/>
        <w:ind w:firstLine="720"/>
        <w:jc w:val="both"/>
        <w:rPr>
          <w:b/>
        </w:rPr>
      </w:pPr>
      <w:r>
        <w:rPr>
          <w:b/>
        </w:rPr>
        <w:t>Thiếu sự đồng nhất trong thư v</w:t>
      </w:r>
      <w:r w:rsidR="00210161" w:rsidRPr="00210161">
        <w:rPr>
          <w:b/>
        </w:rPr>
        <w:t>iện và Framework:</w:t>
      </w:r>
    </w:p>
    <w:p w:rsidR="00210161" w:rsidRDefault="00210161" w:rsidP="00A761B2">
      <w:pPr>
        <w:spacing w:line="360" w:lineRule="auto"/>
        <w:ind w:left="284" w:firstLine="436"/>
        <w:jc w:val="both"/>
      </w:pPr>
      <w:r>
        <w:t>Trái ngược với một số ngôn ngữ khác như Java hoặc .NET, Node.js thiếu sự đồng nhất trong các thư viện và framework, làm cho quá trình phát triển và bảo trì ứng dụng có thể phức tạp hơn.</w:t>
      </w:r>
    </w:p>
    <w:p w:rsidR="0010263B" w:rsidRPr="0010263B" w:rsidRDefault="0010263B" w:rsidP="0010263B">
      <w:pPr>
        <w:spacing w:line="360" w:lineRule="auto"/>
        <w:ind w:firstLine="720"/>
        <w:jc w:val="both"/>
        <w:rPr>
          <w:b/>
        </w:rPr>
      </w:pPr>
      <w:r w:rsidRPr="0010263B">
        <w:rPr>
          <w:b/>
        </w:rPr>
        <w:t>Vấn đề bảo mật:</w:t>
      </w:r>
    </w:p>
    <w:p w:rsidR="009A53CD" w:rsidRDefault="0010263B" w:rsidP="00A761B2">
      <w:pPr>
        <w:spacing w:line="360" w:lineRule="auto"/>
        <w:ind w:left="284" w:firstLine="436"/>
        <w:jc w:val="both"/>
      </w:pPr>
      <w:r>
        <w:t>Với khả năng thực hiện các hoạt động không an toàn, quản lý bảo mật có thể trở nên khó khăn. Nếu triển khai và cấu hình không an toàn, có thể tăng rủi ro về bảo mật cho ứng dụng</w:t>
      </w:r>
    </w:p>
    <w:p w:rsidR="009A53CD" w:rsidRDefault="00210161" w:rsidP="009A53CD">
      <w:pPr>
        <w:pStyle w:val="Heading2"/>
      </w:pPr>
      <w:bookmarkStart w:id="33" w:name="_Toc172905575"/>
      <w:bookmarkEnd w:id="18"/>
      <w:bookmarkEnd w:id="19"/>
      <w:r>
        <w:t>Tìm hiểu về Resful API</w:t>
      </w:r>
      <w:bookmarkEnd w:id="33"/>
    </w:p>
    <w:p w:rsidR="009A53CD" w:rsidRDefault="00210161" w:rsidP="009A53CD">
      <w:pPr>
        <w:pStyle w:val="Heading3"/>
        <w:numPr>
          <w:ilvl w:val="2"/>
          <w:numId w:val="3"/>
        </w:numPr>
        <w:spacing w:before="120" w:after="120" w:line="360" w:lineRule="auto"/>
        <w:rPr>
          <w:i/>
          <w:lang w:eastAsia="vi-VN"/>
        </w:rPr>
      </w:pPr>
      <w:bookmarkStart w:id="34" w:name="_Toc172905576"/>
      <w:r>
        <w:rPr>
          <w:i/>
          <w:lang w:eastAsia="vi-VN"/>
        </w:rPr>
        <w:t>Tổng quan về Resful API</w:t>
      </w:r>
      <w:bookmarkEnd w:id="34"/>
    </w:p>
    <w:p w:rsidR="004154DA" w:rsidRDefault="004154DA" w:rsidP="004154DA">
      <w:pPr>
        <w:spacing w:line="360" w:lineRule="auto"/>
        <w:ind w:left="284" w:firstLine="436"/>
        <w:jc w:val="both"/>
        <w:rPr>
          <w:lang w:eastAsia="vi-VN"/>
        </w:rPr>
      </w:pPr>
      <w:r>
        <w:rPr>
          <w:lang w:eastAsia="vi-VN"/>
        </w:rPr>
        <w:t>RESTful API (Representational State Transfer API) là một kiến trúc thiết kế cho việc xây dựng các dịch vụ web linh hoạt, đơn giản và dễ dàng tích hợp với nhiều hệ thống khác nhau. Khái niệm này được đưa ra bởi Roy Fielding trong luận văn tiến sĩ của ông vào năm 2000. RESTful API dựa trên các nguyên tắc cơ bản của REST (Representational State Transfer), một mô hình truyền thông không trạng thái, có khả năng mở rộng và dễ dàng quản lý.</w:t>
      </w:r>
    </w:p>
    <w:p w:rsidR="005A13E1" w:rsidRDefault="005A13E1" w:rsidP="005A13E1">
      <w:pPr>
        <w:spacing w:line="360" w:lineRule="auto"/>
        <w:ind w:left="284" w:firstLine="436"/>
        <w:jc w:val="both"/>
        <w:rPr>
          <w:lang w:eastAsia="vi-VN"/>
        </w:rPr>
      </w:pPr>
      <w:r>
        <w:rPr>
          <w:lang w:eastAsia="vi-VN"/>
        </w:rPr>
        <w:t>RESTful API hoạt động dựa trên các phương thức HTTP tiêu chuẩn như GET, POST, PUT, DELETE, giúp việc truy cập và thao tác dữ liệu trở nên dễ dàng hơn. Với mô hình truyền thông không trạng thái, mỗi yêu cầu từ client đến server chứa tất cả thông tin cần thiết để server có thể hiểu và xử lý yêu cầu đó. Điều này giúp RESTful API trở nên rất linh hoạt và dễ dàng mở rộng, vì không cần phải duy trì trạng thái của client giữa các yêu cầu.</w:t>
      </w:r>
    </w:p>
    <w:p w:rsidR="005A13E1" w:rsidRDefault="005A13E1" w:rsidP="005A13E1">
      <w:pPr>
        <w:spacing w:line="360" w:lineRule="auto"/>
        <w:ind w:left="284" w:firstLine="436"/>
        <w:jc w:val="both"/>
        <w:rPr>
          <w:lang w:eastAsia="vi-VN"/>
        </w:rPr>
      </w:pPr>
      <w:r>
        <w:rPr>
          <w:lang w:eastAsia="vi-VN"/>
        </w:rPr>
        <w:t>Sự đơn giản và hiệu quả của RESTful API đã khiến nó trở thành lựa chọn phổ biến cho việc xây dựng các dịch vụ web hiện đại. Với RESTful API, các nhà phát triển có thể dễ dàng tích hợp các hệ thống khác nhau, tạo ra các ứng dụng web và mobile mạnh mẽ, và cung cấp trải nghiệm người dùng mượt mà và nhất quán. [9]</w:t>
      </w:r>
    </w:p>
    <w:p w:rsidR="00210161" w:rsidRDefault="00210161" w:rsidP="00345C4D">
      <w:pPr>
        <w:jc w:val="center"/>
        <w:rPr>
          <w:lang w:eastAsia="vi-VN"/>
        </w:rPr>
      </w:pPr>
      <w:r w:rsidRPr="005D27C0">
        <w:rPr>
          <w:noProof/>
          <w:szCs w:val="26"/>
        </w:rPr>
        <w:lastRenderedPageBreak/>
        <w:drawing>
          <wp:inline distT="0" distB="0" distL="0" distR="0" wp14:anchorId="46AD4D48" wp14:editId="017AAC49">
            <wp:extent cx="5143500" cy="200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t="15039" b="15677"/>
                    <a:stretch>
                      <a:fillRect/>
                    </a:stretch>
                  </pic:blipFill>
                  <pic:spPr bwMode="auto">
                    <a:xfrm>
                      <a:off x="0" y="0"/>
                      <a:ext cx="5143500" cy="2000250"/>
                    </a:xfrm>
                    <a:prstGeom prst="rect">
                      <a:avLst/>
                    </a:prstGeom>
                    <a:noFill/>
                    <a:ln>
                      <a:noFill/>
                    </a:ln>
                  </pic:spPr>
                </pic:pic>
              </a:graphicData>
            </a:graphic>
          </wp:inline>
        </w:drawing>
      </w:r>
    </w:p>
    <w:p w:rsidR="00210161" w:rsidRDefault="00210161" w:rsidP="00345C4D">
      <w:pPr>
        <w:pStyle w:val="Caption"/>
        <w:ind w:firstLine="0"/>
      </w:pPr>
      <w:bookmarkStart w:id="35" w:name="_Toc172382867"/>
      <w:r>
        <w:t>Hình 2.</w:t>
      </w:r>
      <w:fldSimple w:instr=" SEQ Hình_2. \* ARABIC ">
        <w:r w:rsidR="00820B36">
          <w:rPr>
            <w:noProof/>
          </w:rPr>
          <w:t>1</w:t>
        </w:r>
      </w:fldSimple>
      <w:r w:rsidR="002F0B50">
        <w:rPr>
          <w:noProof/>
        </w:rPr>
        <w:t xml:space="preserve">. </w:t>
      </w:r>
      <w:r w:rsidRPr="00210161">
        <w:t>Mô hình trang web sử dụng Restful API</w:t>
      </w:r>
      <w:bookmarkEnd w:id="35"/>
    </w:p>
    <w:p w:rsidR="009A53CD" w:rsidRDefault="00BA1E85" w:rsidP="009A53CD">
      <w:pPr>
        <w:pStyle w:val="Heading3"/>
        <w:numPr>
          <w:ilvl w:val="2"/>
          <w:numId w:val="3"/>
        </w:numPr>
        <w:spacing w:before="120" w:after="120" w:line="360" w:lineRule="auto"/>
        <w:rPr>
          <w:i/>
          <w:lang w:eastAsia="vi-VN"/>
        </w:rPr>
      </w:pPr>
      <w:bookmarkStart w:id="36" w:name="_Toc172905577"/>
      <w:r>
        <w:rPr>
          <w:i/>
          <w:lang w:eastAsia="vi-VN"/>
        </w:rPr>
        <w:t>Các thành phần của Resful API</w:t>
      </w:r>
      <w:bookmarkEnd w:id="36"/>
    </w:p>
    <w:p w:rsidR="00B1369D" w:rsidRDefault="00B1369D" w:rsidP="00B1369D">
      <w:pPr>
        <w:spacing w:line="360" w:lineRule="auto"/>
        <w:ind w:left="284" w:firstLine="436"/>
        <w:jc w:val="both"/>
      </w:pPr>
      <w:r>
        <w:t>API (Application Programming Interface) là một tập hợp các quy tắc và cơ chế cho phép các ứng dụng hoặc các thành phần phần mềm tương tác với nhau. API cung cấp cách để một ứng dụng truy cập và sử dụng dữ liệu hoặc chức năng từ một ứng dụng khác. Thông qua API, các ứng dụng có thể trả về dữ liệu cần thiết cho người dùng dưới các định dạng phổ biến như JSON hoặc XML.</w:t>
      </w:r>
    </w:p>
    <w:p w:rsidR="00C0351B" w:rsidRPr="00C0351B" w:rsidRDefault="00B1369D" w:rsidP="00B1369D">
      <w:pPr>
        <w:spacing w:line="360" w:lineRule="auto"/>
        <w:ind w:left="284" w:firstLine="436"/>
        <w:jc w:val="both"/>
        <w:rPr>
          <w:lang w:eastAsia="vi-VN"/>
        </w:rPr>
      </w:pPr>
      <w:r>
        <w:t>REST (REpresentational State Transfer) là một phong cách kiến trúc cho việc thiết kế API. REST sử dụng các phương thức HTTP đơn giản để tạo ra các giao tiếp hiệu quả giữa các máy tính. Thay vì sử dụng một URL để xử lý thông tin người dùng, REST thực hiện các yêu cầu HTTP như GET, POST, DELETE, v.v., tới các URL cụ thể để xử lý và tương tác với dữ liệu. REST giúp xây dựng các API linh hoạt và dễ sử dụng, cho phép các ứng dụng giao tiếp với nhau một cách hiệu quả thông qua các phương thức HTTP chuẩn.</w:t>
      </w:r>
    </w:p>
    <w:p w:rsidR="00BA1E85" w:rsidRDefault="00BA1E85" w:rsidP="00BA1E85">
      <w:pPr>
        <w:pStyle w:val="Heading3"/>
        <w:numPr>
          <w:ilvl w:val="2"/>
          <w:numId w:val="3"/>
        </w:numPr>
        <w:spacing w:before="120" w:after="120" w:line="360" w:lineRule="auto"/>
        <w:rPr>
          <w:i/>
          <w:lang w:eastAsia="vi-VN"/>
        </w:rPr>
      </w:pPr>
      <w:bookmarkStart w:id="37" w:name="_Toc172905578"/>
      <w:r>
        <w:rPr>
          <w:i/>
          <w:lang w:eastAsia="vi-VN"/>
        </w:rPr>
        <w:t>Các phương thức của Resful API</w:t>
      </w:r>
      <w:bookmarkEnd w:id="37"/>
    </w:p>
    <w:p w:rsidR="00B1369D" w:rsidRDefault="00B1369D" w:rsidP="00B1369D">
      <w:pPr>
        <w:spacing w:line="360" w:lineRule="auto"/>
        <w:ind w:left="284" w:firstLine="436"/>
        <w:jc w:val="both"/>
        <w:rPr>
          <w:lang w:eastAsia="vi-VN"/>
        </w:rPr>
      </w:pPr>
      <w:r w:rsidRPr="00B1369D">
        <w:rPr>
          <w:b/>
          <w:lang w:eastAsia="vi-VN"/>
        </w:rPr>
        <w:t>[GET]:</w:t>
      </w:r>
      <w:r>
        <w:rPr>
          <w:lang w:eastAsia="vi-VN"/>
        </w:rPr>
        <w:t xml:space="preserve"> Phương thức này được sử dụng để đọc và truy xuất dữ liệu từ một tài nguyên cụ thể. Khi một yêu cầu GET được gửi đến máy chủ, nó sẽ trả về thông tin chi tiết của tài nguyên được yêu cầu, thường dưới dạng JSON hoặc XML.</w:t>
      </w:r>
    </w:p>
    <w:p w:rsidR="00B1369D" w:rsidRDefault="00B1369D" w:rsidP="00B1369D">
      <w:pPr>
        <w:spacing w:line="360" w:lineRule="auto"/>
        <w:ind w:left="284" w:firstLine="436"/>
        <w:jc w:val="both"/>
        <w:rPr>
          <w:lang w:eastAsia="vi-VN"/>
        </w:rPr>
      </w:pPr>
      <w:r w:rsidRPr="00B1369D">
        <w:rPr>
          <w:b/>
          <w:lang w:eastAsia="vi-VN"/>
        </w:rPr>
        <w:t>[POST]:</w:t>
      </w:r>
      <w:r>
        <w:rPr>
          <w:lang w:eastAsia="vi-VN"/>
        </w:rPr>
        <w:t xml:space="preserve"> Được sử dụng để tạo mới một tài nguyên trên máy chủ. Khi một yêu cầu POST được gửi, dữ liệu đi kèm theo yêu cầu sẽ được sử dụng để tạo một tài nguyên mới. Ví dụ, khi bạn gửi một biểu mẫu đăng ký trên một trang web, yêu cầu POST sẽ gửi thông tin của bạn đến máy chủ để tạo một tài khoản mới.</w:t>
      </w:r>
    </w:p>
    <w:p w:rsidR="00B1369D" w:rsidRDefault="00B1369D" w:rsidP="00B1369D">
      <w:pPr>
        <w:spacing w:line="360" w:lineRule="auto"/>
        <w:ind w:left="284" w:firstLine="436"/>
        <w:jc w:val="both"/>
        <w:rPr>
          <w:lang w:eastAsia="vi-VN"/>
        </w:rPr>
      </w:pPr>
      <w:r w:rsidRPr="00B1369D">
        <w:rPr>
          <w:b/>
          <w:lang w:eastAsia="vi-VN"/>
        </w:rPr>
        <w:lastRenderedPageBreak/>
        <w:t>[PUT]:</w:t>
      </w:r>
      <w:r>
        <w:rPr>
          <w:lang w:eastAsia="vi-VN"/>
        </w:rPr>
        <w:t xml:space="preserve"> Phương thức này được sử dụng để cập nhật một tài nguyên hiện có hoặc tạo mới tài nguyên nếu nó chưa tồn tại. Dữ liệu đi kèm theo yêu cầu PUT sẽ thay thế hoàn toàn thông tin hiện có của tài nguyên hoặc tạo một tài nguyên mới với thông tin đó.</w:t>
      </w:r>
    </w:p>
    <w:p w:rsidR="00B1369D" w:rsidRDefault="00B1369D" w:rsidP="00B1369D">
      <w:pPr>
        <w:spacing w:line="360" w:lineRule="auto"/>
        <w:ind w:left="284" w:firstLine="436"/>
        <w:jc w:val="both"/>
        <w:rPr>
          <w:lang w:eastAsia="vi-VN"/>
        </w:rPr>
      </w:pPr>
      <w:r w:rsidRPr="00B1369D">
        <w:rPr>
          <w:b/>
          <w:lang w:eastAsia="vi-VN"/>
        </w:rPr>
        <w:t xml:space="preserve">[DELETE]: </w:t>
      </w:r>
      <w:r>
        <w:rPr>
          <w:lang w:eastAsia="vi-VN"/>
        </w:rPr>
        <w:t>Được sử dụng để xóa một tài nguyên cụ thể trên máy chủ. Khi một yêu cầu DELETE được gửi, nó sẽ yêu cầu máy chủ xóa tài nguyên được xác định.</w:t>
      </w:r>
    </w:p>
    <w:p w:rsidR="00B1369D" w:rsidRDefault="00B1369D" w:rsidP="00B1369D">
      <w:pPr>
        <w:spacing w:line="360" w:lineRule="auto"/>
        <w:ind w:left="284" w:firstLine="436"/>
        <w:jc w:val="both"/>
        <w:rPr>
          <w:lang w:eastAsia="vi-VN"/>
        </w:rPr>
      </w:pPr>
      <w:r w:rsidRPr="00B1369D">
        <w:rPr>
          <w:b/>
          <w:lang w:eastAsia="vi-VN"/>
        </w:rPr>
        <w:t>[PATCH]:</w:t>
      </w:r>
      <w:r>
        <w:rPr>
          <w:lang w:eastAsia="vi-VN"/>
        </w:rPr>
        <w:t xml:space="preserve"> Phương thức này được sử dụng để cập nhật một phần nhỏ của tài nguyên thay vì thay thế toàn bộ thông tin như với PUT. Điều này giúp giảm lượng dữ liệu được gửi đi, làm cho quá trình cập nhật hiệu quả hơn.</w:t>
      </w:r>
    </w:p>
    <w:p w:rsidR="00B1369D" w:rsidRDefault="00B1369D" w:rsidP="00B1369D">
      <w:pPr>
        <w:spacing w:line="360" w:lineRule="auto"/>
        <w:ind w:left="284" w:firstLine="436"/>
        <w:jc w:val="both"/>
        <w:rPr>
          <w:lang w:eastAsia="vi-VN"/>
        </w:rPr>
      </w:pPr>
      <w:r w:rsidRPr="00B1369D">
        <w:rPr>
          <w:b/>
          <w:lang w:eastAsia="vi-VN"/>
        </w:rPr>
        <w:t>[OPTIONS]:</w:t>
      </w:r>
      <w:r>
        <w:rPr>
          <w:lang w:eastAsia="vi-VN"/>
        </w:rPr>
        <w:t xml:space="preserve"> Yêu cầu này được sử dụng để lấy thông tin về các phương thức HTTP được hỗ trợ trên một tài nguyên cụ thể hoặc trên toàn bộ ứng dụng. Điều này giúp người dùng biết được những hành động nào có thể thực hiện trên tài nguyên đó.</w:t>
      </w:r>
    </w:p>
    <w:p w:rsidR="00BA1E85" w:rsidRPr="00BA1E85" w:rsidRDefault="00B1369D" w:rsidP="00B1369D">
      <w:pPr>
        <w:spacing w:line="360" w:lineRule="auto"/>
        <w:ind w:left="284" w:firstLine="436"/>
        <w:jc w:val="both"/>
        <w:rPr>
          <w:lang w:eastAsia="vi-VN"/>
        </w:rPr>
      </w:pPr>
      <w:r w:rsidRPr="00B1369D">
        <w:rPr>
          <w:b/>
          <w:lang w:eastAsia="vi-VN"/>
        </w:rPr>
        <w:t>[HEAD]:</w:t>
      </w:r>
      <w:r>
        <w:rPr>
          <w:lang w:eastAsia="vi-VN"/>
        </w:rPr>
        <w:t xml:space="preserve"> Tương tự như GET, nhưng yêu cầu HEAD chỉ trả về phần tiêu đề của phản hồi mà không có phần nội dung thực tế. Điều này thường được sử dụng để kiểm tra trạng thái của một tài nguyên hoặc để xem metadata mà không cần tải toàn bộ nội dung.</w:t>
      </w:r>
    </w:p>
    <w:p w:rsidR="00BA1E85" w:rsidRDefault="00BA1E85" w:rsidP="00BA1E85">
      <w:pPr>
        <w:pStyle w:val="Heading3"/>
        <w:numPr>
          <w:ilvl w:val="2"/>
          <w:numId w:val="3"/>
        </w:numPr>
        <w:spacing w:before="120" w:after="120" w:line="360" w:lineRule="auto"/>
        <w:rPr>
          <w:i/>
          <w:lang w:eastAsia="vi-VN"/>
        </w:rPr>
      </w:pPr>
      <w:bookmarkStart w:id="38" w:name="_Toc172905579"/>
      <w:r>
        <w:rPr>
          <w:i/>
          <w:lang w:eastAsia="vi-VN"/>
        </w:rPr>
        <w:t>Các trạng thái của Resful API</w:t>
      </w:r>
      <w:bookmarkEnd w:id="38"/>
    </w:p>
    <w:p w:rsidR="0010649F" w:rsidRPr="0010649F" w:rsidRDefault="00B1369D" w:rsidP="00B1369D">
      <w:pPr>
        <w:spacing w:line="360" w:lineRule="auto"/>
        <w:ind w:left="284" w:firstLine="436"/>
        <w:jc w:val="both"/>
        <w:rPr>
          <w:lang w:eastAsia="vi-VN"/>
        </w:rPr>
      </w:pPr>
      <w:r>
        <w:rPr>
          <w:lang w:eastAsia="vi-VN"/>
        </w:rPr>
        <w:t xml:space="preserve">Các trạng thái HTTP trong RESTful API thường được sử dụng để chỉ định kết quả của các yêu cầu đến máy chủ. Dưới đây là các trạng thái phổ biến: </w:t>
      </w:r>
      <w:r w:rsidR="0010649F">
        <w:rPr>
          <w:lang w:eastAsia="vi-VN"/>
        </w:rPr>
        <w:t>[9]</w:t>
      </w:r>
    </w:p>
    <w:p w:rsidR="00B1369D" w:rsidRDefault="00B1369D" w:rsidP="00B1369D">
      <w:pPr>
        <w:pStyle w:val="ListParagraph"/>
        <w:numPr>
          <w:ilvl w:val="0"/>
          <w:numId w:val="11"/>
        </w:numPr>
        <w:spacing w:line="360" w:lineRule="auto"/>
        <w:jc w:val="both"/>
        <w:rPr>
          <w:lang w:eastAsia="vi-VN"/>
        </w:rPr>
      </w:pPr>
      <w:r w:rsidRPr="00E80D54">
        <w:rPr>
          <w:b/>
          <w:lang w:eastAsia="vi-VN"/>
        </w:rPr>
        <w:t>200 (OK):</w:t>
      </w:r>
      <w:r>
        <w:rPr>
          <w:lang w:eastAsia="vi-VN"/>
        </w:rPr>
        <w:t xml:space="preserve"> Yêu cầu đã được thực hiện thành công, và máy chủ trả về kết quả. Đây là mã trạng thái thường được sử dụng để cho biết rằng mọi thứ diễn ra đúng như mong đợi.</w:t>
      </w:r>
    </w:p>
    <w:p w:rsidR="00B1369D" w:rsidRDefault="00B1369D" w:rsidP="00B1369D">
      <w:pPr>
        <w:pStyle w:val="ListParagraph"/>
        <w:numPr>
          <w:ilvl w:val="0"/>
          <w:numId w:val="11"/>
        </w:numPr>
        <w:spacing w:line="360" w:lineRule="auto"/>
        <w:jc w:val="both"/>
        <w:rPr>
          <w:lang w:eastAsia="vi-VN"/>
        </w:rPr>
      </w:pPr>
      <w:r w:rsidRPr="00E80D54">
        <w:rPr>
          <w:b/>
          <w:lang w:eastAsia="vi-VN"/>
        </w:rPr>
        <w:t>201 (Created):</w:t>
      </w:r>
      <w:r>
        <w:rPr>
          <w:lang w:eastAsia="vi-VN"/>
        </w:rPr>
        <w:t xml:space="preserve"> Yêu cầu đã thành công và dẫn đến việc tạo ra một tài nguyên mới. Thường được trả về sau khi thực hiện một yêu cầu POST để tạo tài nguyên.</w:t>
      </w:r>
    </w:p>
    <w:p w:rsidR="00B1369D" w:rsidRDefault="00B1369D" w:rsidP="00B1369D">
      <w:pPr>
        <w:pStyle w:val="ListParagraph"/>
        <w:numPr>
          <w:ilvl w:val="0"/>
          <w:numId w:val="11"/>
        </w:numPr>
        <w:spacing w:line="360" w:lineRule="auto"/>
        <w:jc w:val="both"/>
        <w:rPr>
          <w:lang w:eastAsia="vi-VN"/>
        </w:rPr>
      </w:pPr>
      <w:r w:rsidRPr="00E80D54">
        <w:rPr>
          <w:b/>
          <w:lang w:eastAsia="vi-VN"/>
        </w:rPr>
        <w:t>204 (No Content):</w:t>
      </w:r>
      <w:r>
        <w:rPr>
          <w:lang w:eastAsia="vi-VN"/>
        </w:rPr>
        <w:t xml:space="preserve"> Yêu cầu đã được xử lý thành công, nhưng không có dữ liệu để trả về. Thường được sử dụng khi tài nguyên đã được xóa thành công hoặc khi một yêu cầu PUT không cần trả về dữ liệu.</w:t>
      </w:r>
    </w:p>
    <w:p w:rsidR="00B1369D" w:rsidRDefault="00B1369D" w:rsidP="00B1369D">
      <w:pPr>
        <w:pStyle w:val="ListParagraph"/>
        <w:numPr>
          <w:ilvl w:val="0"/>
          <w:numId w:val="11"/>
        </w:numPr>
        <w:spacing w:line="360" w:lineRule="auto"/>
        <w:jc w:val="both"/>
        <w:rPr>
          <w:lang w:eastAsia="vi-VN"/>
        </w:rPr>
      </w:pPr>
      <w:r w:rsidRPr="00E80D54">
        <w:rPr>
          <w:b/>
          <w:lang w:eastAsia="vi-VN"/>
        </w:rPr>
        <w:t>304 (Not Modified):</w:t>
      </w:r>
      <w:r>
        <w:rPr>
          <w:lang w:eastAsia="vi-VN"/>
        </w:rPr>
        <w:t xml:space="preserve"> Dữ liệu từ yêu cầu trước đó vẫn còn hợp lệ, và máy chủ không cần gửi lại dữ liệu. Đây là cách để chỉ định rằng client có thể sử dụng dữ liệu đã được lưu trữ trong cache.</w:t>
      </w:r>
    </w:p>
    <w:p w:rsidR="00B1369D" w:rsidRDefault="00B1369D" w:rsidP="00B1369D">
      <w:pPr>
        <w:pStyle w:val="ListParagraph"/>
        <w:numPr>
          <w:ilvl w:val="0"/>
          <w:numId w:val="11"/>
        </w:numPr>
        <w:spacing w:line="360" w:lineRule="auto"/>
        <w:jc w:val="both"/>
        <w:rPr>
          <w:lang w:eastAsia="vi-VN"/>
        </w:rPr>
      </w:pPr>
      <w:r w:rsidRPr="00E80D54">
        <w:rPr>
          <w:b/>
          <w:lang w:eastAsia="vi-VN"/>
        </w:rPr>
        <w:t>400 (Bad Request):</w:t>
      </w:r>
      <w:r>
        <w:rPr>
          <w:lang w:eastAsia="vi-VN"/>
        </w:rPr>
        <w:t xml:space="preserve"> Yêu cầu không hợp lệ hoặc không thể được xử lý bởi máy chủ. Thường xảy ra khi có lỗi trong cú pháp của yêu cầu.</w:t>
      </w:r>
    </w:p>
    <w:p w:rsidR="00B1369D" w:rsidRDefault="00B1369D" w:rsidP="00B1369D">
      <w:pPr>
        <w:pStyle w:val="ListParagraph"/>
        <w:numPr>
          <w:ilvl w:val="0"/>
          <w:numId w:val="11"/>
        </w:numPr>
        <w:spacing w:line="360" w:lineRule="auto"/>
        <w:jc w:val="both"/>
        <w:rPr>
          <w:lang w:eastAsia="vi-VN"/>
        </w:rPr>
      </w:pPr>
      <w:r w:rsidRPr="00E80D54">
        <w:rPr>
          <w:b/>
          <w:lang w:eastAsia="vi-VN"/>
        </w:rPr>
        <w:lastRenderedPageBreak/>
        <w:t>401 (Unauthorized):</w:t>
      </w:r>
      <w:r>
        <w:rPr>
          <w:lang w:eastAsia="vi-VN"/>
        </w:rPr>
        <w:t xml:space="preserve"> Yêu cầu cần phải được xác thực. Máy chủ yêu cầu client cung cấp thông tin xác thực (như token hoặc mật khẩu) để tiếp tục.</w:t>
      </w:r>
    </w:p>
    <w:p w:rsidR="00B1369D" w:rsidRDefault="00B1369D" w:rsidP="00B1369D">
      <w:pPr>
        <w:pStyle w:val="ListParagraph"/>
        <w:numPr>
          <w:ilvl w:val="0"/>
          <w:numId w:val="11"/>
        </w:numPr>
        <w:spacing w:line="360" w:lineRule="auto"/>
        <w:jc w:val="both"/>
        <w:rPr>
          <w:lang w:eastAsia="vi-VN"/>
        </w:rPr>
      </w:pPr>
      <w:r w:rsidRPr="00E80D54">
        <w:rPr>
          <w:b/>
          <w:lang w:eastAsia="vi-VN"/>
        </w:rPr>
        <w:t>403 (Forbidden):</w:t>
      </w:r>
      <w:r>
        <w:rPr>
          <w:lang w:eastAsia="vi-VN"/>
        </w:rPr>
        <w:t xml:space="preserve"> Máy chủ hiểu yêu cầu, nhưng từ chối thực hiện. Đây thường là do thiếu quyền truy cập hoặc hạn chế quyền của người dùng.</w:t>
      </w:r>
    </w:p>
    <w:p w:rsidR="00B1369D" w:rsidRDefault="00B1369D" w:rsidP="00B1369D">
      <w:pPr>
        <w:pStyle w:val="ListParagraph"/>
        <w:numPr>
          <w:ilvl w:val="0"/>
          <w:numId w:val="11"/>
        </w:numPr>
        <w:spacing w:line="360" w:lineRule="auto"/>
        <w:jc w:val="both"/>
        <w:rPr>
          <w:lang w:eastAsia="vi-VN"/>
        </w:rPr>
      </w:pPr>
      <w:r w:rsidRPr="00E80D54">
        <w:rPr>
          <w:b/>
          <w:lang w:eastAsia="vi-VN"/>
        </w:rPr>
        <w:t>404 (Not Found):</w:t>
      </w:r>
      <w:r>
        <w:rPr>
          <w:lang w:eastAsia="vi-VN"/>
        </w:rPr>
        <w:t xml:space="preserve"> Tài nguyên yêu cầu không được tìm thấy tại URI được chỉ định. Điều này có thể do tài nguyên không tồn tại hoặc URI không đúng.</w:t>
      </w:r>
    </w:p>
    <w:p w:rsidR="00B1369D" w:rsidRDefault="00B1369D" w:rsidP="00B1369D">
      <w:pPr>
        <w:pStyle w:val="ListParagraph"/>
        <w:numPr>
          <w:ilvl w:val="0"/>
          <w:numId w:val="11"/>
        </w:numPr>
        <w:spacing w:line="360" w:lineRule="auto"/>
        <w:jc w:val="both"/>
        <w:rPr>
          <w:lang w:eastAsia="vi-VN"/>
        </w:rPr>
      </w:pPr>
      <w:r w:rsidRPr="00E80D54">
        <w:rPr>
          <w:b/>
          <w:lang w:eastAsia="vi-VN"/>
        </w:rPr>
        <w:t>405 (Method Not Allowed):</w:t>
      </w:r>
      <w:r>
        <w:rPr>
          <w:lang w:eastAsia="vi-VN"/>
        </w:rPr>
        <w:t xml:space="preserve"> Phương thức HTTP được sử dụng trong yêu cầu không được phép cho tài nguyên cụ thể. Ví dụ, nếu một tài nguyên chỉ hỗ trợ phương thức GET, thì yêu cầu POST sẽ nhận được mã trạng thái này.</w:t>
      </w:r>
    </w:p>
    <w:p w:rsidR="00B1369D" w:rsidRDefault="00B1369D" w:rsidP="00B1369D">
      <w:pPr>
        <w:pStyle w:val="ListParagraph"/>
        <w:numPr>
          <w:ilvl w:val="0"/>
          <w:numId w:val="11"/>
        </w:numPr>
        <w:spacing w:line="360" w:lineRule="auto"/>
        <w:jc w:val="both"/>
        <w:rPr>
          <w:lang w:eastAsia="vi-VN"/>
        </w:rPr>
      </w:pPr>
      <w:r w:rsidRPr="00E80D54">
        <w:rPr>
          <w:b/>
          <w:lang w:eastAsia="vi-VN"/>
        </w:rPr>
        <w:t>410 (Gone):</w:t>
      </w:r>
      <w:r>
        <w:rPr>
          <w:lang w:eastAsia="vi-VN"/>
        </w:rPr>
        <w:t xml:space="preserve"> Tài nguyên không còn tồn tại và không còn được hỗ trợ. Khác với 404, trạng thái này cho biết rằng tài nguyên đã bị xóa và sẽ không trở lại.</w:t>
      </w:r>
    </w:p>
    <w:p w:rsidR="00B1369D" w:rsidRDefault="00B1369D" w:rsidP="00B1369D">
      <w:pPr>
        <w:pStyle w:val="ListParagraph"/>
        <w:numPr>
          <w:ilvl w:val="0"/>
          <w:numId w:val="11"/>
        </w:numPr>
        <w:spacing w:line="360" w:lineRule="auto"/>
        <w:jc w:val="both"/>
        <w:rPr>
          <w:lang w:eastAsia="vi-VN"/>
        </w:rPr>
      </w:pPr>
      <w:r w:rsidRPr="00E80D54">
        <w:rPr>
          <w:b/>
          <w:lang w:eastAsia="vi-VN"/>
        </w:rPr>
        <w:t>415 (Unsupported Media Type):</w:t>
      </w:r>
      <w:r>
        <w:rPr>
          <w:lang w:eastAsia="vi-VN"/>
        </w:rPr>
        <w:t xml:space="preserve"> Loại tài nguyên được gửi trong yêu cầu không được máy chủ hỗ trợ. Điều này thường xảy ra khi định dạng của dữ liệu không tương thích với yêu cầu của máy chủ.</w:t>
      </w:r>
    </w:p>
    <w:p w:rsidR="00B1369D" w:rsidRDefault="00B1369D" w:rsidP="00B1369D">
      <w:pPr>
        <w:pStyle w:val="ListParagraph"/>
        <w:numPr>
          <w:ilvl w:val="0"/>
          <w:numId w:val="11"/>
        </w:numPr>
        <w:spacing w:line="360" w:lineRule="auto"/>
        <w:jc w:val="both"/>
        <w:rPr>
          <w:lang w:eastAsia="vi-VN"/>
        </w:rPr>
      </w:pPr>
      <w:r w:rsidRPr="00E80D54">
        <w:rPr>
          <w:b/>
          <w:lang w:eastAsia="vi-VN"/>
        </w:rPr>
        <w:t>422 (Unprocessable Entity):</w:t>
      </w:r>
      <w:r>
        <w:rPr>
          <w:lang w:eastAsia="vi-VN"/>
        </w:rPr>
        <w:t xml:space="preserve"> Dữ liệu trong yêu cầu không thể được xử lý do lỗi xác thực hoặc cấu trúc dữ liệu không chính xác. Thường được sử dụng trong các yêu cầu POST hoặc PUT khi dữ liệu không đáp ứng các quy tắc yêu cầu.</w:t>
      </w:r>
    </w:p>
    <w:p w:rsidR="00BA1E85" w:rsidRPr="00BA1E85" w:rsidRDefault="00B1369D" w:rsidP="00B1369D">
      <w:pPr>
        <w:pStyle w:val="ListParagraph"/>
        <w:numPr>
          <w:ilvl w:val="0"/>
          <w:numId w:val="11"/>
        </w:numPr>
        <w:spacing w:line="360" w:lineRule="auto"/>
        <w:jc w:val="both"/>
        <w:rPr>
          <w:lang w:eastAsia="vi-VN"/>
        </w:rPr>
      </w:pPr>
      <w:r w:rsidRPr="00E80D54">
        <w:rPr>
          <w:b/>
          <w:lang w:eastAsia="vi-VN"/>
        </w:rPr>
        <w:t>429 (Too Many Requests):</w:t>
      </w:r>
      <w:r>
        <w:rPr>
          <w:lang w:eastAsia="vi-VN"/>
        </w:rPr>
        <w:t xml:space="preserve"> Client đã gửi quá nhiều yêu cầu trong một khoảng thời gian ngắn, dẫn đến việc máy chủ từ chối các yêu cầu thêm. Điều này thường xảy ra do áp dụng giới hạn tần suất yêu cầu để bảo vệ tài nguyên máy chủ.</w:t>
      </w:r>
      <w:r w:rsidR="00BA1E85">
        <w:rPr>
          <w:lang w:eastAsia="vi-VN"/>
        </w:rPr>
        <w:t>.</w:t>
      </w:r>
    </w:p>
    <w:p w:rsidR="00BA1E85" w:rsidRDefault="00BA1E85" w:rsidP="00BA1E85">
      <w:pPr>
        <w:pStyle w:val="Heading3"/>
        <w:numPr>
          <w:ilvl w:val="2"/>
          <w:numId w:val="3"/>
        </w:numPr>
        <w:spacing w:before="120" w:after="120" w:line="360" w:lineRule="auto"/>
        <w:rPr>
          <w:i/>
          <w:lang w:eastAsia="vi-VN"/>
        </w:rPr>
      </w:pPr>
      <w:bookmarkStart w:id="39" w:name="_Toc172905580"/>
      <w:r>
        <w:rPr>
          <w:i/>
          <w:lang w:eastAsia="vi-VN"/>
        </w:rPr>
        <w:t>Ưu điểm của Resful</w:t>
      </w:r>
      <w:r w:rsidR="004154DA">
        <w:rPr>
          <w:i/>
          <w:lang w:eastAsia="vi-VN"/>
        </w:rPr>
        <w:t xml:space="preserve"> </w:t>
      </w:r>
      <w:r>
        <w:rPr>
          <w:i/>
          <w:lang w:eastAsia="vi-VN"/>
        </w:rPr>
        <w:t>API</w:t>
      </w:r>
      <w:bookmarkEnd w:id="39"/>
    </w:p>
    <w:p w:rsidR="005A13E1" w:rsidRPr="004154DA" w:rsidRDefault="00C0351B" w:rsidP="00D56370">
      <w:pPr>
        <w:spacing w:line="360" w:lineRule="auto"/>
        <w:ind w:left="284" w:firstLine="436"/>
        <w:jc w:val="both"/>
        <w:rPr>
          <w:rStyle w:val="Strong"/>
          <w:b w:val="0"/>
          <w:bCs w:val="0"/>
          <w:lang w:eastAsia="vi-VN"/>
        </w:rPr>
      </w:pPr>
      <w:r w:rsidRPr="00C0351B">
        <w:rPr>
          <w:lang w:eastAsia="vi-VN"/>
        </w:rPr>
        <w:t>Restful API (Representational State Transfer API) là một kiến trúc được thiết kế để xây dựng các dịch vụ web có khả năng tương tác một cách đơn giản và hiệu quả. Dưới đây là một số ưu điểm quan trọng của Restful API trong việc phát triển ứng dụng web</w:t>
      </w:r>
      <w:r>
        <w:rPr>
          <w:lang w:eastAsia="vi-VN"/>
        </w:rPr>
        <w:t>:</w:t>
      </w:r>
    </w:p>
    <w:p w:rsidR="00C0351B" w:rsidRDefault="00C0351B" w:rsidP="00C0351B">
      <w:pPr>
        <w:spacing w:line="360" w:lineRule="auto"/>
        <w:ind w:left="284" w:firstLine="436"/>
        <w:jc w:val="both"/>
      </w:pPr>
      <w:r>
        <w:rPr>
          <w:rStyle w:val="Strong"/>
        </w:rPr>
        <w:t>Đơn giản hóa việc phát triển</w:t>
      </w:r>
      <w:r>
        <w:t xml:space="preserve">: </w:t>
      </w:r>
    </w:p>
    <w:p w:rsidR="00E80D54" w:rsidRDefault="00C0351B" w:rsidP="005A13E1">
      <w:pPr>
        <w:spacing w:line="360" w:lineRule="auto"/>
        <w:ind w:left="284" w:firstLine="436"/>
        <w:jc w:val="both"/>
      </w:pPr>
      <w:r>
        <w:t>Restful API sử dụng các phương thức HTTP như GET, POST, PUT, DELETE để thực hiện các thao tác CRUD (Create, Read, Update, Delete) trên tài nguyên. Điều này làm giảm đáng kể sự phức tạp trong việc phát triển ứng dụng bởi vì các lập trình viên có thể tập trung vào logic kinh doanh chính mà không cần lo lắng về cách thức</w:t>
      </w:r>
      <w:r w:rsidR="00E80D54">
        <w:t xml:space="preserve"> tương tác giữa các thành phần.</w:t>
      </w:r>
    </w:p>
    <w:p w:rsidR="00D56370" w:rsidRPr="005A13E1" w:rsidRDefault="00D56370" w:rsidP="005A13E1">
      <w:pPr>
        <w:spacing w:line="360" w:lineRule="auto"/>
        <w:ind w:left="284" w:firstLine="436"/>
        <w:jc w:val="both"/>
      </w:pPr>
    </w:p>
    <w:p w:rsidR="00E80D54" w:rsidRDefault="00C0351B" w:rsidP="00E80D54">
      <w:pPr>
        <w:spacing w:line="360" w:lineRule="auto"/>
        <w:ind w:firstLine="720"/>
        <w:jc w:val="both"/>
        <w:rPr>
          <w:b/>
          <w:lang w:eastAsia="vi-VN"/>
        </w:rPr>
      </w:pPr>
      <w:r w:rsidRPr="00F732AB">
        <w:rPr>
          <w:b/>
          <w:lang w:eastAsia="vi-VN"/>
        </w:rPr>
        <w:lastRenderedPageBreak/>
        <w:t xml:space="preserve">Tính mở rộng: </w:t>
      </w:r>
    </w:p>
    <w:p w:rsidR="00C0351B" w:rsidRPr="00E80D54" w:rsidRDefault="00C0351B" w:rsidP="00D56370">
      <w:pPr>
        <w:spacing w:line="360" w:lineRule="auto"/>
        <w:ind w:left="284" w:firstLine="425"/>
        <w:jc w:val="both"/>
        <w:rPr>
          <w:b/>
          <w:lang w:eastAsia="vi-VN"/>
        </w:rPr>
      </w:pPr>
      <w:r w:rsidRPr="00C0351B">
        <w:rPr>
          <w:lang w:eastAsia="vi-VN"/>
        </w:rPr>
        <w:t>Restful API cho phép các ứng dụng có thể kết nối với nhau một cách linh hoạt và dễ dàng. Nhờ vào cấu trúc của nó, các ứng dụng có thể mở rộng chức năng và dịch vụ một cách hiệu quả bằng cách tương tác với các API từ các ứng dụng khác.</w:t>
      </w:r>
    </w:p>
    <w:p w:rsidR="00F732AB" w:rsidRDefault="00F732AB" w:rsidP="00F732AB">
      <w:pPr>
        <w:spacing w:line="360" w:lineRule="auto"/>
        <w:jc w:val="both"/>
      </w:pPr>
      <w:r>
        <w:rPr>
          <w:lang w:eastAsia="vi-VN"/>
        </w:rPr>
        <w:tab/>
      </w:r>
      <w:r>
        <w:rPr>
          <w:rStyle w:val="Strong"/>
        </w:rPr>
        <w:t>Tính độc lập của ứng dụng</w:t>
      </w:r>
      <w:r>
        <w:t xml:space="preserve">: </w:t>
      </w:r>
    </w:p>
    <w:p w:rsidR="00F732AB" w:rsidRDefault="00F732AB" w:rsidP="00757534">
      <w:pPr>
        <w:spacing w:line="360" w:lineRule="auto"/>
        <w:ind w:left="284" w:firstLine="436"/>
        <w:jc w:val="both"/>
      </w:pPr>
      <w:r>
        <w:t>Việc sử dụng Restful API giúp các ứng dụng hoạt động độc lập với nhau. Điều này làm cho việc bảo trì và nâng cấp từng ứng dụng trở nên dễ dàng hơn mà không cần phải ảnh hưởng đến các thành phần khác trong hệ thống.</w:t>
      </w:r>
    </w:p>
    <w:p w:rsidR="00F732AB" w:rsidRDefault="00F732AB" w:rsidP="00F732AB">
      <w:pPr>
        <w:spacing w:line="360" w:lineRule="auto"/>
        <w:ind w:firstLine="720"/>
        <w:jc w:val="both"/>
      </w:pPr>
      <w:r>
        <w:rPr>
          <w:rStyle w:val="Strong"/>
        </w:rPr>
        <w:t>Khả năng tương thích</w:t>
      </w:r>
      <w:r>
        <w:t xml:space="preserve">: </w:t>
      </w:r>
    </w:p>
    <w:p w:rsidR="004154DA" w:rsidRPr="00757534" w:rsidRDefault="00F732AB" w:rsidP="00D55776">
      <w:pPr>
        <w:spacing w:line="360" w:lineRule="auto"/>
        <w:ind w:left="284" w:firstLine="436"/>
        <w:jc w:val="both"/>
        <w:rPr>
          <w:spacing w:val="-2"/>
        </w:rPr>
      </w:pPr>
      <w:r w:rsidRPr="00757534">
        <w:rPr>
          <w:spacing w:val="-2"/>
        </w:rPr>
        <w:t>Restful API được xây dựng trên các tiêu chuẩn mở và sử dụng các giao thức chuẩn như HTTP và JSON, làm cho nó tương thích với hầu hết các nền tảng và ngôn ngữ lập trình. Điều này giúp cho việc tích hợp các ứng dụng với nhau trở nên dễ dàng và hiệu quả.</w:t>
      </w:r>
    </w:p>
    <w:p w:rsidR="00BA1E85" w:rsidRPr="00B57B38" w:rsidRDefault="00BA1E85" w:rsidP="00BA1E85">
      <w:pPr>
        <w:pStyle w:val="Heading3"/>
        <w:numPr>
          <w:ilvl w:val="2"/>
          <w:numId w:val="3"/>
        </w:numPr>
        <w:spacing w:before="120" w:after="120" w:line="360" w:lineRule="auto"/>
        <w:rPr>
          <w:i/>
          <w:lang w:eastAsia="vi-VN"/>
        </w:rPr>
      </w:pPr>
      <w:bookmarkStart w:id="40" w:name="_Toc172905581"/>
      <w:r>
        <w:rPr>
          <w:i/>
          <w:lang w:eastAsia="vi-VN"/>
        </w:rPr>
        <w:t>Nhược diểm của Resful</w:t>
      </w:r>
      <w:r w:rsidR="004154DA">
        <w:rPr>
          <w:i/>
          <w:lang w:eastAsia="vi-VN"/>
        </w:rPr>
        <w:t xml:space="preserve"> </w:t>
      </w:r>
      <w:r>
        <w:rPr>
          <w:i/>
          <w:lang w:eastAsia="vi-VN"/>
        </w:rPr>
        <w:t>API</w:t>
      </w:r>
      <w:bookmarkEnd w:id="40"/>
    </w:p>
    <w:p w:rsidR="00F732AB" w:rsidRPr="00F732AB" w:rsidRDefault="00F732AB" w:rsidP="00F732AB">
      <w:pPr>
        <w:spacing w:line="360" w:lineRule="auto"/>
        <w:ind w:left="720"/>
        <w:jc w:val="both"/>
        <w:rPr>
          <w:b/>
          <w:lang w:eastAsia="vi-VN"/>
        </w:rPr>
      </w:pPr>
      <w:r w:rsidRPr="00F732AB">
        <w:rPr>
          <w:b/>
          <w:lang w:eastAsia="vi-VN"/>
        </w:rPr>
        <w:t xml:space="preserve">Chi phí: </w:t>
      </w:r>
    </w:p>
    <w:p w:rsidR="00F732AB" w:rsidRPr="00F732AB" w:rsidRDefault="00F732AB" w:rsidP="00757534">
      <w:pPr>
        <w:spacing w:line="360" w:lineRule="auto"/>
        <w:ind w:left="284" w:firstLine="436"/>
        <w:jc w:val="both"/>
        <w:rPr>
          <w:lang w:eastAsia="vi-VN"/>
        </w:rPr>
      </w:pPr>
      <w:r w:rsidRPr="00F732AB">
        <w:rPr>
          <w:lang w:eastAsia="vi-VN"/>
        </w:rPr>
        <w:t>Việc phát triển và triển khai API đôi khi rất tốn kém và đòi hỏi bảo trì cũng như hỗ trợ cao từ các nhà phát triển.</w:t>
      </w:r>
    </w:p>
    <w:p w:rsidR="00F732AB" w:rsidRPr="00F732AB" w:rsidRDefault="00F732AB" w:rsidP="00F732AB">
      <w:pPr>
        <w:spacing w:line="360" w:lineRule="auto"/>
        <w:ind w:left="720"/>
        <w:jc w:val="both"/>
        <w:rPr>
          <w:b/>
          <w:lang w:eastAsia="vi-VN"/>
        </w:rPr>
      </w:pPr>
      <w:r w:rsidRPr="00F732AB">
        <w:rPr>
          <w:b/>
          <w:lang w:eastAsia="vi-VN"/>
        </w:rPr>
        <w:t xml:space="preserve">Vấn đề bảo mật: </w:t>
      </w:r>
    </w:p>
    <w:p w:rsidR="00BA1E85" w:rsidRDefault="00F732AB" w:rsidP="00757534">
      <w:pPr>
        <w:spacing w:line="360" w:lineRule="auto"/>
        <w:ind w:left="284" w:firstLine="436"/>
        <w:jc w:val="both"/>
        <w:rPr>
          <w:lang w:eastAsia="vi-VN"/>
        </w:rPr>
      </w:pPr>
      <w:r w:rsidRPr="00F732AB">
        <w:rPr>
          <w:lang w:eastAsia="vi-VN"/>
        </w:rPr>
        <w:t>Việc sử dụng API sẽ thêm một tầng khác trong kiến trúc, khiến hệ thống dễ bị tấn công và do đó vấn đề rủi ro bảo mật thường xảy ra trong API. Ngoài ra, việc chỉ có thể chạy trên giao thức HTTP cũng khiến các API dễ dàng bị tấn công.</w:t>
      </w:r>
    </w:p>
    <w:p w:rsidR="00CD523F" w:rsidRPr="00CD523F" w:rsidRDefault="00CD523F" w:rsidP="00757534">
      <w:pPr>
        <w:spacing w:line="360" w:lineRule="auto"/>
        <w:ind w:left="284" w:firstLine="436"/>
        <w:jc w:val="both"/>
        <w:rPr>
          <w:b/>
          <w:lang w:eastAsia="vi-VN"/>
        </w:rPr>
      </w:pPr>
      <w:r w:rsidRPr="00CD523F">
        <w:rPr>
          <w:b/>
          <w:lang w:eastAsia="vi-VN"/>
        </w:rPr>
        <w:t>Hiệu suất:</w:t>
      </w:r>
    </w:p>
    <w:p w:rsidR="005A13E1" w:rsidRPr="00366F88" w:rsidRDefault="00CD523F" w:rsidP="00366F88">
      <w:pPr>
        <w:spacing w:line="360" w:lineRule="auto"/>
        <w:ind w:left="284" w:firstLine="436"/>
        <w:jc w:val="both"/>
        <w:rPr>
          <w:spacing w:val="-2"/>
        </w:rPr>
      </w:pPr>
      <w:r w:rsidRPr="00CD523F">
        <w:rPr>
          <w:spacing w:val="-2"/>
        </w:rPr>
        <w:t>RESTful API thường yêu cầu nhiều request/response vòng lặp để hoàn thành một tác vụ, điều này có thể làm giảm hiệu suất, đặc biệt là trên mạng chậm hoặc không ổn định.</w:t>
      </w:r>
    </w:p>
    <w:p w:rsidR="00CD523F" w:rsidRDefault="00CD523F" w:rsidP="00757534">
      <w:pPr>
        <w:spacing w:line="360" w:lineRule="auto"/>
        <w:ind w:left="284" w:firstLine="436"/>
        <w:jc w:val="both"/>
        <w:rPr>
          <w:b/>
          <w:spacing w:val="-2"/>
          <w:lang w:eastAsia="vi-VN"/>
        </w:rPr>
      </w:pPr>
      <w:r w:rsidRPr="00CD523F">
        <w:rPr>
          <w:b/>
          <w:spacing w:val="-2"/>
          <w:lang w:eastAsia="vi-VN"/>
        </w:rPr>
        <w:t>Giới hạn bởi HTTP:</w:t>
      </w:r>
    </w:p>
    <w:p w:rsidR="00CD523F" w:rsidRDefault="00CD523F" w:rsidP="00757534">
      <w:pPr>
        <w:spacing w:line="360" w:lineRule="auto"/>
        <w:ind w:left="284" w:firstLine="436"/>
        <w:jc w:val="both"/>
      </w:pPr>
      <w:r>
        <w:t>RESTful API thường bị giới hạn bởi các đặc điểm của HTTP, ví dụ như trạng thái kết nối và kích thước payload, điều này có thể không phù hợp cho các ứng dụng cần giao tiếp thời gian thực hoặc truyền tải dữ liệu lớn.</w:t>
      </w:r>
    </w:p>
    <w:p w:rsidR="00CD523F" w:rsidRDefault="00CD523F" w:rsidP="00757534">
      <w:pPr>
        <w:spacing w:line="360" w:lineRule="auto"/>
        <w:ind w:left="284" w:firstLine="436"/>
        <w:jc w:val="both"/>
      </w:pPr>
      <w:r>
        <w:rPr>
          <w:rStyle w:val="Strong"/>
        </w:rPr>
        <w:t>Quản lý phiên bản</w:t>
      </w:r>
      <w:r>
        <w:t>:</w:t>
      </w:r>
    </w:p>
    <w:p w:rsidR="00CD523F" w:rsidRPr="00CD523F" w:rsidRDefault="00CD523F" w:rsidP="00757534">
      <w:pPr>
        <w:spacing w:line="360" w:lineRule="auto"/>
        <w:ind w:left="284" w:firstLine="436"/>
        <w:jc w:val="both"/>
        <w:rPr>
          <w:b/>
          <w:spacing w:val="-2"/>
          <w:lang w:eastAsia="vi-VN"/>
        </w:rPr>
      </w:pPr>
      <w:r>
        <w:t>Khi API phát triển và thay đổi, việc quản lý phiên bản có thể trở nên phức tạp. Đảm bảo rằng các phiên bản cũ vẫn hoạt động đồng thời cung cấp các tính năng mới có thể là một thách thức.</w:t>
      </w:r>
    </w:p>
    <w:p w:rsidR="009A53CD" w:rsidRDefault="00BA1E85" w:rsidP="009A53CD">
      <w:pPr>
        <w:pStyle w:val="Heading2"/>
      </w:pPr>
      <w:bookmarkStart w:id="41" w:name="_Toc172905582"/>
      <w:r>
        <w:lastRenderedPageBreak/>
        <w:t>Tìm hiểu Framework ReactJS</w:t>
      </w:r>
      <w:bookmarkEnd w:id="41"/>
    </w:p>
    <w:p w:rsidR="009A53CD" w:rsidRDefault="00BA1E85" w:rsidP="009A53CD">
      <w:pPr>
        <w:pStyle w:val="Heading3"/>
        <w:numPr>
          <w:ilvl w:val="2"/>
          <w:numId w:val="3"/>
        </w:numPr>
        <w:spacing w:before="120" w:after="120" w:line="360" w:lineRule="auto"/>
        <w:rPr>
          <w:i/>
          <w:lang w:eastAsia="vi-VN"/>
        </w:rPr>
      </w:pPr>
      <w:bookmarkStart w:id="42" w:name="_Toc172905583"/>
      <w:r>
        <w:rPr>
          <w:i/>
          <w:lang w:eastAsia="vi-VN"/>
        </w:rPr>
        <w:t>Tổng quan về ReactJS</w:t>
      </w:r>
      <w:bookmarkEnd w:id="42"/>
    </w:p>
    <w:p w:rsidR="00CD523F" w:rsidRDefault="00CD523F" w:rsidP="00CD523F">
      <w:pPr>
        <w:spacing w:line="360" w:lineRule="auto"/>
        <w:ind w:left="284" w:firstLine="436"/>
        <w:jc w:val="both"/>
        <w:rPr>
          <w:lang w:eastAsia="vi-VN"/>
        </w:rPr>
      </w:pPr>
      <w:r>
        <w:rPr>
          <w:lang w:eastAsia="vi-VN"/>
        </w:rPr>
        <w:t>ReactJS là một thư viện JavaScript mã nguồn mở do Facebook phát triển, được thiết kế để tạo ra các ứng dụng web hấp dẫn, nhanh chóng và hiệu quả với mã hóa tối thiểu. Mục đích cốt lõi của ReactJS không chỉ là tạo ra các trang web mượt mà, mà còn phải đảm bảo chúng nhanh chóng, dễ mở rộng và đơn giản trong việc phát triển và bảo trì.</w:t>
      </w:r>
    </w:p>
    <w:p w:rsidR="00CD523F" w:rsidRDefault="00CD523F" w:rsidP="006C2CC7">
      <w:pPr>
        <w:spacing w:line="360" w:lineRule="auto"/>
        <w:ind w:left="284" w:firstLine="436"/>
        <w:jc w:val="both"/>
        <w:rPr>
          <w:lang w:eastAsia="vi-VN"/>
        </w:rPr>
      </w:pPr>
      <w:r>
        <w:rPr>
          <w:lang w:eastAsia="vi-VN"/>
        </w:rPr>
        <w:t>ReactJS sử dụng một kiến trúc dựa trên các thành phần (components), cho phép các nhà phát triển xây dựng các phần giao diện người dùng độc lập và tái sử dụng được. Điều này giúp tăng cường tính tổ chức và khả năng quản lý của mã nguồn, đồng thời giảm thiểu sự phức tạp khi phát triển các ứng dụng lớn.</w:t>
      </w:r>
    </w:p>
    <w:p w:rsidR="00CD523F" w:rsidRDefault="00CD523F" w:rsidP="00CD523F">
      <w:pPr>
        <w:spacing w:line="360" w:lineRule="auto"/>
        <w:ind w:left="284" w:firstLine="436"/>
        <w:jc w:val="both"/>
        <w:rPr>
          <w:lang w:eastAsia="vi-VN"/>
        </w:rPr>
      </w:pPr>
      <w:r>
        <w:rPr>
          <w:lang w:eastAsia="vi-VN"/>
        </w:rPr>
        <w:t>Một trong những tính năng nổi bật của ReactJS là Virtual DOM (Document Object Model). Thay vì thao tác trực tiếp với DOM thật, ReactJS sử dụng một phiên bản ảo của DOM, cho phép nó xác định những thay đổi cần thiết và cập nhật DOM thật một cách tối ưu nhất. Kết quả là, hiệu suất của ứng dụng được cải thiện đáng kể, đặc biệt là khi xử lý các ứng dụng có giao diện phức tạp và nhiều thay đổi theo thời gian thực.</w:t>
      </w:r>
    </w:p>
    <w:p w:rsidR="005A0CD1" w:rsidRPr="005A0CD1" w:rsidRDefault="00CD523F" w:rsidP="00CD523F">
      <w:pPr>
        <w:spacing w:line="360" w:lineRule="auto"/>
        <w:ind w:left="284" w:firstLine="436"/>
        <w:jc w:val="both"/>
        <w:rPr>
          <w:lang w:eastAsia="vi-VN"/>
        </w:rPr>
      </w:pPr>
      <w:r>
        <w:rPr>
          <w:lang w:eastAsia="vi-VN"/>
        </w:rPr>
        <w:t xml:space="preserve">Ngoài ra, ReactJS cũng dễ dàng tích hợp với các thư viện và frameworks khác, cho phép các nhà phát triển sử dụng nó trong nhiều loại dự án khác nhau. Với sự hỗ trợ mạnh mẽ từ cộng đồng và tài liệu phong phú, ReactJS đã trở thành một công cụ phổ biến và đáng tin cậy trong việc phát triển các ứng dụng web hiện đại. </w:t>
      </w:r>
      <w:r w:rsidR="0064346B">
        <w:rPr>
          <w:lang w:eastAsia="vi-VN"/>
        </w:rPr>
        <w:t>[7]</w:t>
      </w:r>
    </w:p>
    <w:p w:rsidR="009A53CD" w:rsidRDefault="00BA1E85" w:rsidP="0064346B">
      <w:pPr>
        <w:spacing w:line="360" w:lineRule="auto"/>
        <w:ind w:firstLine="720"/>
        <w:jc w:val="both"/>
        <w:rPr>
          <w:lang w:eastAsia="vi-VN"/>
        </w:rPr>
      </w:pPr>
      <w:r w:rsidRPr="0064346B">
        <w:rPr>
          <w:b/>
          <w:lang w:eastAsia="vi-VN"/>
        </w:rPr>
        <w:t>Lịch sử hình thành ReactJS</w:t>
      </w:r>
      <w:r w:rsidR="0064346B" w:rsidRPr="0064346B">
        <w:rPr>
          <w:b/>
          <w:lang w:eastAsia="vi-VN"/>
        </w:rPr>
        <w:t>:</w:t>
      </w:r>
      <w:r w:rsidR="0064346B">
        <w:rPr>
          <w:lang w:eastAsia="vi-VN"/>
        </w:rPr>
        <w:t xml:space="preserve"> [7]</w:t>
      </w:r>
    </w:p>
    <w:p w:rsidR="005A0CD1" w:rsidRDefault="005A0CD1" w:rsidP="00757534">
      <w:pPr>
        <w:spacing w:line="360" w:lineRule="auto"/>
        <w:ind w:left="284" w:firstLine="436"/>
        <w:jc w:val="both"/>
        <w:rPr>
          <w:lang w:eastAsia="vi-VN"/>
        </w:rPr>
      </w:pPr>
      <w:r>
        <w:rPr>
          <w:lang w:eastAsia="vi-VN"/>
        </w:rPr>
        <w:t>ReactJS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 năm 2012. Nó được mở mã nguồn (open-sourced) tại JSConf US tháng 5 năm 2013.</w:t>
      </w:r>
    </w:p>
    <w:p w:rsidR="005A0CD1" w:rsidRDefault="005A0CD1" w:rsidP="00757534">
      <w:pPr>
        <w:spacing w:line="360" w:lineRule="auto"/>
        <w:ind w:left="284" w:firstLine="436"/>
        <w:jc w:val="both"/>
        <w:rPr>
          <w:lang w:eastAsia="vi-VN"/>
        </w:rPr>
      </w:pPr>
      <w:r>
        <w:rPr>
          <w:lang w:eastAsia="vi-VN"/>
        </w:rPr>
        <w:t>React Native (Phiên bản của React dành cho mobile) , cho phép phát triển Android, iOS và UWP gốc với React, đã được công bố tại React Conf của Facebook vào tháng 2 năm 2015 và mã nguồn mở vào tháng 3 năm 2015.</w:t>
      </w:r>
    </w:p>
    <w:p w:rsidR="005A0CD1" w:rsidRPr="002837D4" w:rsidRDefault="005A0CD1" w:rsidP="00757534">
      <w:pPr>
        <w:spacing w:line="360" w:lineRule="auto"/>
        <w:ind w:left="284" w:firstLine="436"/>
        <w:jc w:val="both"/>
        <w:rPr>
          <w:spacing w:val="-2"/>
          <w:lang w:eastAsia="vi-VN"/>
        </w:rPr>
      </w:pPr>
      <w:r w:rsidRPr="002837D4">
        <w:rPr>
          <w:spacing w:val="-2"/>
          <w:lang w:eastAsia="vi-VN"/>
        </w:rPr>
        <w:t xml:space="preserve">Vào ngày 18 tháng 4 năm 2017, Facebook đã công bố React Fiber, một bộ thuật toán nội bộ mới để kết xuất, trái ngược với thuật toán kết xuất cũ của React, Stack. React Fiber đã trở thành nền tảng của mọi cải tiến trong tương lai và phát triển tính năng của thư viện </w:t>
      </w:r>
      <w:r w:rsidRPr="002837D4">
        <w:rPr>
          <w:spacing w:val="-2"/>
          <w:lang w:eastAsia="vi-VN"/>
        </w:rPr>
        <w:lastRenderedPageBreak/>
        <w:t xml:space="preserve">React. Cú pháp lập trình thực tế với React không thay đổi; chỉ có cách mà cú pháp được thực thi đã thay đổi. Hệ thống kết xuất cũ của React, Stack, được phát triển vào thời điểm mà hệ thống không tập trung vào thay đổi động. Ví dụ, Stack chậm vẽ hoạt ảnh phức tạp khi cố gắng hoàn thành tất cả hoạt ảnh đó trong một đoạn. Sợi chia hoạt ảnh thành các phân đoạn có thể trải rộng trên nhiều khung hình. Tương tự như vậy, cấu trúc của một trang có thể được chia thành các phân đoạn có thể được duy trì và cập nhật riêng biệt. Các hàm JavaScript và đối tượng DOM ảo được gọi là "sợi" và mỗi hàm có thể được vận hành và cập nhật riêng biệt, cho phép hiển thị trên màn hình mượt mà hơn. </w:t>
      </w:r>
    </w:p>
    <w:p w:rsidR="005A0CD1" w:rsidRDefault="005A0CD1" w:rsidP="00C732C5">
      <w:pPr>
        <w:spacing w:line="360" w:lineRule="auto"/>
        <w:ind w:firstLine="720"/>
        <w:jc w:val="both"/>
        <w:rPr>
          <w:lang w:eastAsia="vi-VN"/>
        </w:rPr>
      </w:pPr>
      <w:r>
        <w:rPr>
          <w:lang w:eastAsia="vi-VN"/>
        </w:rPr>
        <w:t xml:space="preserve">Vào ngày 26 tháng 9 năm 2017, React 16.0 đã được phát hành ra công chúng. </w:t>
      </w:r>
    </w:p>
    <w:p w:rsidR="005A0CD1" w:rsidRDefault="005A0CD1" w:rsidP="00757534">
      <w:pPr>
        <w:spacing w:line="360" w:lineRule="auto"/>
        <w:ind w:left="284" w:firstLine="436"/>
        <w:jc w:val="both"/>
        <w:rPr>
          <w:lang w:eastAsia="vi-VN"/>
        </w:rPr>
      </w:pPr>
      <w:r>
        <w:rPr>
          <w:lang w:eastAsia="vi-VN"/>
        </w:rPr>
        <w:t xml:space="preserve">Vào ngày 10 tháng 8 năm 2020, nhóm React đã công bố ứng cử viên phát hành đầu tiên cho React v17.0, đáng chú ý là bản phát hành chính đầu tiên không có thay đổi lớn đối với API dành cho nhà phát triển React. </w:t>
      </w:r>
    </w:p>
    <w:p w:rsidR="001D6822" w:rsidRPr="005A0CD1" w:rsidRDefault="005A0CD1" w:rsidP="00CD523F">
      <w:pPr>
        <w:spacing w:line="360" w:lineRule="auto"/>
        <w:ind w:left="284" w:firstLine="436"/>
        <w:jc w:val="both"/>
        <w:rPr>
          <w:lang w:eastAsia="vi-VN"/>
        </w:rPr>
      </w:pPr>
      <w:r>
        <w:rPr>
          <w:lang w:eastAsia="vi-VN"/>
        </w:rPr>
        <w:t>Vào ngày 29 tháng 3 năm 2022, React 18 đã được phát hành, giới thiệu trình kết xuất đồng thời mới, tạo nhóm tự động và hỗ trợ kết xuất phía máy chủ với Suspense.</w:t>
      </w:r>
    </w:p>
    <w:p w:rsidR="009A53CD" w:rsidRDefault="00BA1E85" w:rsidP="009A53CD">
      <w:pPr>
        <w:pStyle w:val="Heading3"/>
        <w:numPr>
          <w:ilvl w:val="2"/>
          <w:numId w:val="3"/>
        </w:numPr>
        <w:spacing w:before="120" w:after="120" w:line="360" w:lineRule="auto"/>
        <w:rPr>
          <w:i/>
          <w:lang w:eastAsia="vi-VN"/>
        </w:rPr>
      </w:pPr>
      <w:bookmarkStart w:id="43" w:name="_Toc172905584"/>
      <w:r>
        <w:rPr>
          <w:i/>
          <w:lang w:eastAsia="vi-VN"/>
        </w:rPr>
        <w:t>Ưu điểm của ReactJS</w:t>
      </w:r>
      <w:bookmarkEnd w:id="43"/>
    </w:p>
    <w:p w:rsidR="00D53569" w:rsidRDefault="00D53569" w:rsidP="00D53569">
      <w:pPr>
        <w:spacing w:line="360" w:lineRule="auto"/>
        <w:ind w:firstLine="720"/>
        <w:jc w:val="both"/>
        <w:rPr>
          <w:b/>
        </w:rPr>
      </w:pPr>
      <w:r w:rsidRPr="00D53569">
        <w:rPr>
          <w:b/>
        </w:rPr>
        <w:t>Virtual DOM</w:t>
      </w:r>
      <w:r w:rsidR="003379D4">
        <w:rPr>
          <w:b/>
        </w:rPr>
        <w:t>:</w:t>
      </w:r>
    </w:p>
    <w:p w:rsidR="00D53569" w:rsidRDefault="00D53569" w:rsidP="00757534">
      <w:pPr>
        <w:spacing w:line="360" w:lineRule="auto"/>
        <w:ind w:left="284" w:firstLine="436"/>
        <w:jc w:val="both"/>
      </w:pPr>
      <w:r>
        <w:t>React sử dụng Virtual DOM để tối ưu hóa hiệu suất. Virtual DOM là một bản sao của DOM thực tế được React duy trì và cập nhật một cách hiệu quả. Khi dữ liệu thay đổi, React so sánh Virtual DOM cũ và mới để chỉ cập nhật những phần tử thực sự thay đổi trên DOM, giúp giảm thiểu tài nguyên và tăng tốc độ render.</w:t>
      </w:r>
    </w:p>
    <w:p w:rsidR="003379D4" w:rsidRDefault="003379D4" w:rsidP="00757534">
      <w:pPr>
        <w:spacing w:line="360" w:lineRule="auto"/>
        <w:ind w:left="284" w:firstLine="436"/>
        <w:jc w:val="both"/>
      </w:pPr>
      <w:r>
        <w:rPr>
          <w:rStyle w:val="Strong"/>
        </w:rPr>
        <w:t>JSX</w:t>
      </w:r>
      <w:r>
        <w:t xml:space="preserve">: </w:t>
      </w:r>
    </w:p>
    <w:p w:rsidR="003379D4" w:rsidRPr="0094476D" w:rsidRDefault="003379D4" w:rsidP="00757534">
      <w:pPr>
        <w:spacing w:line="360" w:lineRule="auto"/>
        <w:ind w:left="284" w:firstLine="436"/>
        <w:jc w:val="both"/>
        <w:rPr>
          <w:spacing w:val="-2"/>
        </w:rPr>
      </w:pPr>
      <w:r w:rsidRPr="0094476D">
        <w:rPr>
          <w:spacing w:val="-2"/>
        </w:rPr>
        <w:t>JSX là một phần mở rộng của JavaScript cho phép viết HTML trong JavaScript. Điều này giúp cho việc phát triển và bảo trì mã nguồn trở nên dễ dàng hơn bằng cách kết hợp logic UI và logic ứng dụng trong cùng một tệp tin, cũng như cho phép lập trình viên sử dụng các tính năng của JavaScript như biến, vòng lặp, điều kiện trong phần giao diện.</w:t>
      </w:r>
    </w:p>
    <w:p w:rsidR="003379D4" w:rsidRDefault="003379D4" w:rsidP="00757534">
      <w:pPr>
        <w:spacing w:line="360" w:lineRule="auto"/>
        <w:ind w:left="284" w:firstLine="436"/>
        <w:jc w:val="both"/>
      </w:pPr>
      <w:r>
        <w:rPr>
          <w:rStyle w:val="Strong"/>
        </w:rPr>
        <w:t>Cộng đồng lớn và hỗ trợ tốt</w:t>
      </w:r>
      <w:r>
        <w:t xml:space="preserve">: </w:t>
      </w:r>
    </w:p>
    <w:p w:rsidR="00C851A1" w:rsidRDefault="003379D4" w:rsidP="005A13E1">
      <w:pPr>
        <w:spacing w:line="360" w:lineRule="auto"/>
        <w:ind w:left="284" w:firstLine="436"/>
        <w:jc w:val="both"/>
      </w:pPr>
      <w:r>
        <w:t>React có một cộng đồng lớn và sự hỗ trợ mạnh mẽ từ Facebook và cộng đồng người dùng. Điều này đảm bảo rằng có nhiều tài liệu, ví dụ, và các nguồn tài nguyên khác sẵn có để giúp các lập trình viên giải quyết vấn đề</w:t>
      </w:r>
      <w:r w:rsidR="005A13E1">
        <w:t xml:space="preserve"> và tối ưu hóa ứng dụng của họ.</w:t>
      </w:r>
    </w:p>
    <w:p w:rsidR="00366F88" w:rsidRDefault="00366F88" w:rsidP="005A13E1">
      <w:pPr>
        <w:spacing w:line="360" w:lineRule="auto"/>
        <w:ind w:left="284" w:firstLine="436"/>
        <w:jc w:val="both"/>
      </w:pPr>
    </w:p>
    <w:p w:rsidR="00366F88" w:rsidRPr="005A13E1" w:rsidRDefault="00366F88" w:rsidP="005A13E1">
      <w:pPr>
        <w:spacing w:line="360" w:lineRule="auto"/>
        <w:ind w:left="284" w:firstLine="436"/>
        <w:jc w:val="both"/>
      </w:pPr>
    </w:p>
    <w:p w:rsidR="002D7280" w:rsidRPr="002D7280" w:rsidRDefault="002D7280" w:rsidP="00757534">
      <w:pPr>
        <w:spacing w:line="360" w:lineRule="auto"/>
        <w:ind w:left="284" w:firstLine="436"/>
        <w:jc w:val="both"/>
        <w:rPr>
          <w:b/>
        </w:rPr>
      </w:pPr>
      <w:r w:rsidRPr="002D7280">
        <w:rPr>
          <w:b/>
        </w:rPr>
        <w:lastRenderedPageBreak/>
        <w:t>Dễ dàng sửa lỗi:</w:t>
      </w:r>
    </w:p>
    <w:p w:rsidR="002D7280" w:rsidRDefault="002D7280" w:rsidP="002D7280">
      <w:pPr>
        <w:spacing w:line="360" w:lineRule="auto"/>
        <w:ind w:left="284" w:firstLine="436"/>
        <w:jc w:val="both"/>
      </w:pPr>
      <w:r w:rsidRPr="002D7280">
        <w:t>Dễ dàng cho việc tìm và sửa lỗi, vì hầu hết các mã nguồn đều được thực hiện bằng JavaScript chứ không phải bằng HTML.</w:t>
      </w:r>
    </w:p>
    <w:p w:rsidR="002D7280" w:rsidRPr="002D7280" w:rsidRDefault="002D7280" w:rsidP="002D7280">
      <w:pPr>
        <w:spacing w:line="360" w:lineRule="auto"/>
        <w:ind w:left="284" w:firstLine="436"/>
        <w:jc w:val="both"/>
        <w:rPr>
          <w:b/>
        </w:rPr>
      </w:pPr>
      <w:r w:rsidRPr="002D7280">
        <w:rPr>
          <w:b/>
        </w:rPr>
        <w:t>Mã nguồn mở:</w:t>
      </w:r>
    </w:p>
    <w:p w:rsidR="002D7280" w:rsidRPr="00757534" w:rsidRDefault="002D7280" w:rsidP="002D7280">
      <w:pPr>
        <w:spacing w:line="360" w:lineRule="auto"/>
        <w:ind w:left="284" w:firstLine="436"/>
        <w:jc w:val="both"/>
      </w:pPr>
      <w:r w:rsidRPr="002D7280">
        <w:t>ReactJS là một opensource, vì vậy cũng rất dễ cho tiếp cận với những người mới bắt đầu tìm hiểu.</w:t>
      </w:r>
    </w:p>
    <w:p w:rsidR="00BA1E85" w:rsidRDefault="00BA1E85" w:rsidP="00F732AB">
      <w:pPr>
        <w:pStyle w:val="Heading3"/>
        <w:numPr>
          <w:ilvl w:val="2"/>
          <w:numId w:val="3"/>
        </w:numPr>
        <w:spacing w:before="120" w:after="120" w:line="360" w:lineRule="auto"/>
        <w:rPr>
          <w:i/>
          <w:lang w:eastAsia="vi-VN"/>
        </w:rPr>
      </w:pPr>
      <w:bookmarkStart w:id="44" w:name="_Toc172905585"/>
      <w:r>
        <w:rPr>
          <w:i/>
          <w:lang w:eastAsia="vi-VN"/>
        </w:rPr>
        <w:t>Nhược diểm của ReactJS</w:t>
      </w:r>
      <w:bookmarkEnd w:id="44"/>
    </w:p>
    <w:p w:rsidR="00D6598F" w:rsidRDefault="00D6598F" w:rsidP="00757534">
      <w:pPr>
        <w:spacing w:line="360" w:lineRule="auto"/>
        <w:ind w:left="284" w:firstLine="436"/>
        <w:jc w:val="both"/>
      </w:pPr>
      <w:r>
        <w:rPr>
          <w:rStyle w:val="Strong"/>
        </w:rPr>
        <w:t>Thời gian học tập và làm quen</w:t>
      </w:r>
      <w:r>
        <w:t>:</w:t>
      </w:r>
    </w:p>
    <w:p w:rsidR="00D6598F" w:rsidRDefault="00D6598F" w:rsidP="00757534">
      <w:pPr>
        <w:spacing w:line="360" w:lineRule="auto"/>
        <w:ind w:left="284" w:firstLine="436"/>
        <w:jc w:val="both"/>
      </w:pPr>
      <w:r>
        <w:t>ReactJS yêu cầu các nhà phát triển phải học nhiều khái niệm mới và các công nghệ liên quan như JSX, Redux, và Hooks. Điều này có thể làm tăng thời gian làm quen, đặc biệt đối với những người mới.</w:t>
      </w:r>
    </w:p>
    <w:p w:rsidR="00D6598F" w:rsidRDefault="00D6598F" w:rsidP="00757534">
      <w:pPr>
        <w:spacing w:line="360" w:lineRule="auto"/>
        <w:ind w:left="284" w:firstLine="436"/>
        <w:jc w:val="both"/>
      </w:pPr>
      <w:r>
        <w:rPr>
          <w:rStyle w:val="Strong"/>
        </w:rPr>
        <w:t>Phức tạp trong việc cấu hình</w:t>
      </w:r>
      <w:r>
        <w:t>:</w:t>
      </w:r>
    </w:p>
    <w:p w:rsidR="00D6598F" w:rsidRDefault="00D6598F" w:rsidP="00757534">
      <w:pPr>
        <w:spacing w:line="360" w:lineRule="auto"/>
        <w:ind w:left="284" w:firstLine="436"/>
        <w:jc w:val="both"/>
      </w:pPr>
      <w:r>
        <w:t>ReactJS tự nó không phải là một framework hoàn chỉnh, vì vậy việc cấu hình và tích hợp các công cụ khác (như Redux, Router, và các công cụ xây dựng) có thể trở nên phức tạp và tốn thời gian.</w:t>
      </w:r>
    </w:p>
    <w:p w:rsidR="00D6598F" w:rsidRDefault="00D6598F" w:rsidP="00757534">
      <w:pPr>
        <w:spacing w:line="360" w:lineRule="auto"/>
        <w:ind w:left="284" w:firstLine="436"/>
        <w:jc w:val="both"/>
      </w:pPr>
      <w:r>
        <w:rPr>
          <w:rStyle w:val="Strong"/>
        </w:rPr>
        <w:t>Hiệu suất</w:t>
      </w:r>
      <w:r>
        <w:t>:</w:t>
      </w:r>
    </w:p>
    <w:p w:rsidR="00D6598F" w:rsidRDefault="00D6598F" w:rsidP="00757534">
      <w:pPr>
        <w:spacing w:line="360" w:lineRule="auto"/>
        <w:ind w:left="284" w:firstLine="436"/>
        <w:jc w:val="both"/>
      </w:pPr>
      <w:r>
        <w:t>Đối với các ứng dụng lớn và phức tạp, ReactJS có thể gặp vấn đề về hiệu suất nếu không được tối ưu hóa đúng cách. Sử dụng quá nhiều state hoặc quản lý state không hiệu quả có thể làm giảm hiệu suất.</w:t>
      </w:r>
    </w:p>
    <w:p w:rsidR="00D6598F" w:rsidRDefault="00D6598F" w:rsidP="00757534">
      <w:pPr>
        <w:spacing w:line="360" w:lineRule="auto"/>
        <w:ind w:left="284" w:firstLine="436"/>
        <w:jc w:val="both"/>
        <w:rPr>
          <w:b/>
        </w:rPr>
      </w:pPr>
      <w:r w:rsidRPr="00D6598F">
        <w:rPr>
          <w:b/>
        </w:rPr>
        <w:t>Trải nghiệm học tập và làm quen</w:t>
      </w:r>
      <w:r>
        <w:rPr>
          <w:b/>
        </w:rPr>
        <w:t>:</w:t>
      </w:r>
    </w:p>
    <w:p w:rsidR="00AF4014" w:rsidRPr="00366F88" w:rsidRDefault="00D6598F" w:rsidP="00366F88">
      <w:pPr>
        <w:spacing w:line="360" w:lineRule="auto"/>
        <w:ind w:left="284" w:firstLine="436"/>
        <w:jc w:val="both"/>
        <w:rPr>
          <w:b/>
        </w:rPr>
      </w:pPr>
      <w:r>
        <w:t>Vì hầu hết code được viết dưới dạng JSX, tức là HTML và CSS là một phần của JavaScript, nó không giống như những framework khác vẫn tách biệt giữa HTML và CSS nên những người mới làm quen với ReactJS sẽ hơi lúng túng và dễ nhầm lẫn giữa JSX và HTML.</w:t>
      </w:r>
    </w:p>
    <w:p w:rsidR="00366F88" w:rsidRDefault="00366F88">
      <w:pPr>
        <w:spacing w:after="160" w:line="259" w:lineRule="auto"/>
        <w:rPr>
          <w:b/>
        </w:rPr>
      </w:pPr>
      <w:r>
        <w:br w:type="page"/>
      </w:r>
    </w:p>
    <w:p w:rsidR="00AF4014" w:rsidRDefault="00296245" w:rsidP="00296245">
      <w:pPr>
        <w:pStyle w:val="Heading1"/>
        <w:numPr>
          <w:ilvl w:val="0"/>
          <w:numId w:val="3"/>
        </w:numPr>
        <w:tabs>
          <w:tab w:val="left" w:pos="1701"/>
        </w:tabs>
      </w:pPr>
      <w:bookmarkStart w:id="45" w:name="_Toc172905586"/>
      <w:r>
        <w:lastRenderedPageBreak/>
        <w:t>HIỆN THỰC HÓA NGHIÊN CỨU</w:t>
      </w:r>
      <w:bookmarkEnd w:id="45"/>
    </w:p>
    <w:p w:rsidR="00AF4014" w:rsidRDefault="00A51DF2" w:rsidP="00A517DF">
      <w:pPr>
        <w:pStyle w:val="Heading2"/>
        <w:rPr>
          <w:rFonts w:eastAsia="SimSun"/>
        </w:rPr>
      </w:pPr>
      <w:bookmarkStart w:id="46" w:name="_Toc172905587"/>
      <w:r>
        <w:rPr>
          <w:rFonts w:eastAsia="SimSun"/>
        </w:rPr>
        <w:t>Mô tả bài toán</w:t>
      </w:r>
      <w:bookmarkEnd w:id="46"/>
    </w:p>
    <w:p w:rsidR="00296245" w:rsidRPr="00296245" w:rsidRDefault="00FA4404" w:rsidP="00296245">
      <w:pPr>
        <w:pStyle w:val="BodyText"/>
        <w:ind w:firstLine="397"/>
        <w:rPr>
          <w:lang w:val="en-US"/>
        </w:rPr>
      </w:pPr>
      <w:r w:rsidRPr="00FA4404">
        <w:rPr>
          <w:lang w:val="en-US"/>
        </w:rPr>
        <w:t xml:space="preserve">Nghiệp vụ quản lý thông tin các đặc sản thuộc 13 tỉnh Tây Nam Bộ. </w:t>
      </w:r>
      <w:r w:rsidR="00A51DF2" w:rsidRPr="00A51DF2">
        <w:rPr>
          <w:lang w:val="en-US"/>
        </w:rPr>
        <w:t xml:space="preserve">Quá trình quản lý bắt đầu bằng việc nhập thông tin của các địa điểm đã chuẩn bị và tìm hiểu sẵn. Điều này bao gồm cập nhật các </w:t>
      </w:r>
      <w:r w:rsidR="00EE7895">
        <w:rPr>
          <w:lang w:val="vi-VN"/>
        </w:rPr>
        <w:t>t</w:t>
      </w:r>
      <w:r w:rsidRPr="00FA4404">
        <w:rPr>
          <w:lang w:val="vi-VN"/>
        </w:rPr>
        <w:t>hông tin chi tiết của các đặc sản gồm</w:t>
      </w:r>
      <w:r w:rsidR="00A51DF2" w:rsidRPr="00A51DF2">
        <w:rPr>
          <w:lang w:val="en-US"/>
        </w:rPr>
        <w:t>: mã,</w:t>
      </w:r>
      <w:r w:rsidR="006934AE">
        <w:rPr>
          <w:lang w:val="en-US"/>
        </w:rPr>
        <w:t xml:space="preserve"> tên đặc sản, mã tỉnh, nhà sản x</w:t>
      </w:r>
      <w:r w:rsidR="00A51DF2" w:rsidRPr="00A51DF2">
        <w:rPr>
          <w:lang w:val="en-US"/>
        </w:rPr>
        <w:t>uất, loại, mô tả, hình ảnh, thành phần, địa chỉ nơi bán, cách sử dụng, chứng nhân an toàn thực phẩm, hạn sử dụng</w:t>
      </w:r>
      <w:r w:rsidR="00EE7895">
        <w:rPr>
          <w:lang w:val="en-US"/>
        </w:rPr>
        <w:t>,..</w:t>
      </w:r>
      <w:r w:rsidR="00A51DF2" w:rsidRPr="00A51DF2">
        <w:rPr>
          <w:lang w:val="en-US"/>
        </w:rPr>
        <w:t>. Quá trình nhập liệu này là quan trọng để đảm bảo rằng cơ sở dữ liệu của website được duy trì một cách chính xác và đầy đủ.</w:t>
      </w:r>
    </w:p>
    <w:p w:rsidR="00AF4014" w:rsidRPr="002C65CA" w:rsidRDefault="00A51DF2" w:rsidP="002C65CA">
      <w:pPr>
        <w:pStyle w:val="ListParagraph"/>
        <w:rPr>
          <w:b/>
        </w:rPr>
      </w:pPr>
      <w:bookmarkStart w:id="47" w:name="_Toc123494299"/>
      <w:bookmarkStart w:id="48" w:name="_Toc123494465"/>
      <w:bookmarkStart w:id="49" w:name="_Toc126865581"/>
      <w:r w:rsidRPr="002C65CA">
        <w:rPr>
          <w:b/>
        </w:rPr>
        <w:t>Yêu cầu chức năng</w:t>
      </w:r>
    </w:p>
    <w:p w:rsidR="00A51DF2" w:rsidRDefault="00A51DF2" w:rsidP="00AB705B">
      <w:pPr>
        <w:pStyle w:val="BodyText"/>
        <w:ind w:left="284" w:firstLine="436"/>
      </w:pPr>
      <w:r>
        <w:t xml:space="preserve">Để xây dựng một trang web quảng bá đặc sản các tỉnh Tây Nam Bộ, cần một số yêu cầu chức năng cụ thể để đáp ứng nhu cầu người dùng: </w:t>
      </w:r>
    </w:p>
    <w:p w:rsidR="008E38FE" w:rsidRDefault="008E38FE" w:rsidP="00C77F1F">
      <w:pPr>
        <w:pStyle w:val="BodyText"/>
        <w:numPr>
          <w:ilvl w:val="0"/>
          <w:numId w:val="12"/>
        </w:numPr>
      </w:pPr>
      <w:r>
        <w:t>Người dùng có thể tìm kiếm các đặc sản theo từ khóa</w:t>
      </w:r>
      <w:r>
        <w:rPr>
          <w:lang w:val="en-US"/>
        </w:rPr>
        <w:t>.</w:t>
      </w:r>
    </w:p>
    <w:p w:rsidR="00A51DF2" w:rsidRDefault="00A51DF2" w:rsidP="00C77F1F">
      <w:pPr>
        <w:pStyle w:val="BodyText"/>
        <w:numPr>
          <w:ilvl w:val="0"/>
          <w:numId w:val="12"/>
        </w:numPr>
      </w:pPr>
      <w:r>
        <w:t>Hỗ trợ tìm kiếm theo tên tỉnh thành.</w:t>
      </w:r>
    </w:p>
    <w:p w:rsidR="002C65CA" w:rsidRPr="00B57B38" w:rsidRDefault="00A51DF2" w:rsidP="002C65CA">
      <w:pPr>
        <w:pStyle w:val="BodyText"/>
        <w:numPr>
          <w:ilvl w:val="0"/>
          <w:numId w:val="12"/>
        </w:numPr>
      </w:pPr>
      <w:r>
        <w:t xml:space="preserve">Thông tin chi tiết: Cung cấp thông tin chi tiết về </w:t>
      </w:r>
      <w:r w:rsidR="008E38FE">
        <w:rPr>
          <w:lang w:val="en-US"/>
        </w:rPr>
        <w:t>mỗi đặc sản.</w:t>
      </w:r>
    </w:p>
    <w:p w:rsidR="002C65CA" w:rsidRPr="002C65CA" w:rsidRDefault="002C65CA" w:rsidP="002C65CA">
      <w:pPr>
        <w:pStyle w:val="ListParagraph"/>
        <w:spacing w:line="360" w:lineRule="auto"/>
        <w:rPr>
          <w:b/>
        </w:rPr>
      </w:pPr>
      <w:r w:rsidRPr="002C65CA">
        <w:rPr>
          <w:b/>
        </w:rPr>
        <w:t>Yêu cầu chức năng</w:t>
      </w:r>
    </w:p>
    <w:p w:rsidR="008E38FE" w:rsidRPr="002C65CA" w:rsidRDefault="00A51DF2" w:rsidP="002C65CA">
      <w:pPr>
        <w:pStyle w:val="BodyText"/>
        <w:numPr>
          <w:ilvl w:val="0"/>
          <w:numId w:val="43"/>
        </w:numPr>
      </w:pPr>
      <w:r w:rsidRPr="002C65CA">
        <w:t xml:space="preserve">Khả năng mở rộng: </w:t>
      </w:r>
    </w:p>
    <w:p w:rsidR="008E38FE" w:rsidRDefault="008E38FE" w:rsidP="008E38FE">
      <w:pPr>
        <w:pStyle w:val="BodyText"/>
        <w:numPr>
          <w:ilvl w:val="0"/>
          <w:numId w:val="35"/>
        </w:numPr>
      </w:pPr>
      <w:r>
        <w:t>Thiết kế hệ thống với kiến trúc linh hoạt, cho phép dễ dàng thêm mới các đặc sản và tính năng mà không ảnh hưởng đến hiệu suất hiện tại.</w:t>
      </w:r>
      <w:r w:rsidRPr="008E38FE">
        <w:t xml:space="preserve"> </w:t>
      </w:r>
    </w:p>
    <w:p w:rsidR="00A51DF2" w:rsidRPr="008E38FE" w:rsidRDefault="008E38FE" w:rsidP="008E38FE">
      <w:pPr>
        <w:pStyle w:val="BodyText"/>
        <w:numPr>
          <w:ilvl w:val="0"/>
          <w:numId w:val="35"/>
        </w:numPr>
      </w:pPr>
      <w:r>
        <w:t>Sử dụng các công nghệ và frameworks có khả năng mở rộng tốt, như ReactJS cho frontend và Node.js cho backend.</w:t>
      </w:r>
    </w:p>
    <w:p w:rsidR="008E38FE" w:rsidRPr="002C65CA" w:rsidRDefault="00A51DF2" w:rsidP="002C65CA">
      <w:pPr>
        <w:pStyle w:val="BodyText"/>
        <w:numPr>
          <w:ilvl w:val="0"/>
          <w:numId w:val="43"/>
        </w:numPr>
        <w:rPr>
          <w:szCs w:val="24"/>
        </w:rPr>
      </w:pPr>
      <w:r w:rsidRPr="002C65CA">
        <w:t xml:space="preserve">Cơ sở dữ liệu tối ưu: </w:t>
      </w:r>
    </w:p>
    <w:p w:rsidR="00AF4014" w:rsidRPr="008E38FE" w:rsidRDefault="008E38FE" w:rsidP="008E38FE">
      <w:pPr>
        <w:pStyle w:val="BodyText"/>
        <w:numPr>
          <w:ilvl w:val="0"/>
          <w:numId w:val="36"/>
        </w:numPr>
        <w:rPr>
          <w:szCs w:val="24"/>
        </w:rPr>
      </w:pPr>
      <w:r w:rsidRPr="008E38FE">
        <w:t>Lựa chọn cơ sở dữ liệu phù hợp để lưu trữ thông tin đặc sản. Ví dụ, MongoDB có thể là một lựa chọn tốt do khả năng lưu trữ dữ liệu không cấu trúc và dễ dàng mở rộng.</w:t>
      </w:r>
    </w:p>
    <w:p w:rsidR="002C65CA" w:rsidRDefault="008E38FE" w:rsidP="00681FBF">
      <w:pPr>
        <w:pStyle w:val="BodyText"/>
        <w:numPr>
          <w:ilvl w:val="0"/>
          <w:numId w:val="36"/>
        </w:numPr>
        <w:rPr>
          <w:szCs w:val="24"/>
        </w:rPr>
      </w:pPr>
      <w:r>
        <w:t xml:space="preserve">Tối ưu hóa cơ sở dữ liệu để đảm bảo hiệu suất cao trong việc truy vấn và cập nhật dữ liệu. </w:t>
      </w:r>
    </w:p>
    <w:p w:rsidR="00681FBF" w:rsidRDefault="00681FBF" w:rsidP="00681FBF">
      <w:pPr>
        <w:pStyle w:val="BodyText"/>
        <w:rPr>
          <w:szCs w:val="24"/>
        </w:rPr>
      </w:pPr>
    </w:p>
    <w:p w:rsidR="00681FBF" w:rsidRPr="00681FBF" w:rsidRDefault="00681FBF" w:rsidP="00681FBF">
      <w:pPr>
        <w:pStyle w:val="BodyText"/>
        <w:rPr>
          <w:szCs w:val="24"/>
        </w:rPr>
      </w:pPr>
    </w:p>
    <w:p w:rsidR="008E38FE" w:rsidRPr="002C65CA" w:rsidRDefault="008E38FE" w:rsidP="002C65CA">
      <w:pPr>
        <w:pStyle w:val="BodyText"/>
        <w:numPr>
          <w:ilvl w:val="0"/>
          <w:numId w:val="43"/>
        </w:numPr>
        <w:rPr>
          <w:b/>
        </w:rPr>
      </w:pPr>
      <w:r w:rsidRPr="002C65CA">
        <w:rPr>
          <w:rStyle w:val="Strong"/>
          <w:b w:val="0"/>
        </w:rPr>
        <w:lastRenderedPageBreak/>
        <w:t>Hiệu suất</w:t>
      </w:r>
      <w:r w:rsidRPr="002C65CA">
        <w:rPr>
          <w:b/>
        </w:rPr>
        <w:t>:</w:t>
      </w:r>
    </w:p>
    <w:p w:rsidR="008E38FE" w:rsidRDefault="008E38FE" w:rsidP="00220851">
      <w:pPr>
        <w:pStyle w:val="BodyText"/>
        <w:numPr>
          <w:ilvl w:val="0"/>
          <w:numId w:val="39"/>
        </w:numPr>
      </w:pPr>
      <w:r>
        <w:t>Đảm bảo trang web tải nhanh và phản hồi nhanh chóng, ngay cả khi số lượng người dùng truy cập lớn.</w:t>
      </w:r>
    </w:p>
    <w:p w:rsidR="008E38FE" w:rsidRPr="008E38FE" w:rsidRDefault="008E38FE" w:rsidP="00220851">
      <w:pPr>
        <w:pStyle w:val="BodyText"/>
        <w:numPr>
          <w:ilvl w:val="0"/>
          <w:numId w:val="39"/>
        </w:numPr>
        <w:rPr>
          <w:szCs w:val="24"/>
        </w:rPr>
      </w:pPr>
      <w:r>
        <w:t>Sử dụng các phương pháp tối ưu hóa như lazy loading hình ảnh và giảm thiểu kích thước tài nguyên tải về.</w:t>
      </w:r>
    </w:p>
    <w:p w:rsidR="008E38FE" w:rsidRPr="002C65CA" w:rsidRDefault="008E38FE" w:rsidP="002C65CA">
      <w:pPr>
        <w:pStyle w:val="BodyText"/>
        <w:numPr>
          <w:ilvl w:val="0"/>
          <w:numId w:val="44"/>
        </w:numPr>
        <w:rPr>
          <w:b/>
        </w:rPr>
      </w:pPr>
      <w:r w:rsidRPr="002C65CA">
        <w:rPr>
          <w:rStyle w:val="Strong"/>
          <w:b w:val="0"/>
        </w:rPr>
        <w:t>Bảo mật</w:t>
      </w:r>
      <w:r w:rsidRPr="002C65CA">
        <w:rPr>
          <w:b/>
        </w:rPr>
        <w:t>:</w:t>
      </w:r>
    </w:p>
    <w:p w:rsidR="00220851" w:rsidRDefault="00220851" w:rsidP="00220851">
      <w:pPr>
        <w:pStyle w:val="BodyText"/>
        <w:numPr>
          <w:ilvl w:val="0"/>
          <w:numId w:val="40"/>
        </w:numPr>
      </w:pPr>
      <w:r>
        <w:t>Thường xuyên cập nhật và kiểm tra các lỗ hổng bảo mật.</w:t>
      </w:r>
    </w:p>
    <w:p w:rsidR="00220851" w:rsidRPr="002C65CA" w:rsidRDefault="00220851" w:rsidP="002C65CA">
      <w:pPr>
        <w:pStyle w:val="BodyText"/>
        <w:numPr>
          <w:ilvl w:val="0"/>
          <w:numId w:val="45"/>
        </w:numPr>
        <w:rPr>
          <w:b/>
        </w:rPr>
      </w:pPr>
      <w:r w:rsidRPr="002C65CA">
        <w:rPr>
          <w:rStyle w:val="Strong"/>
          <w:b w:val="0"/>
        </w:rPr>
        <w:t>Trải nghiệm người dùng</w:t>
      </w:r>
      <w:r w:rsidRPr="002C65CA">
        <w:rPr>
          <w:b/>
        </w:rPr>
        <w:t>:</w:t>
      </w:r>
    </w:p>
    <w:p w:rsidR="00220851" w:rsidRDefault="00220851" w:rsidP="00220851">
      <w:pPr>
        <w:pStyle w:val="BodyText"/>
        <w:numPr>
          <w:ilvl w:val="0"/>
          <w:numId w:val="40"/>
        </w:numPr>
      </w:pPr>
      <w:r>
        <w:t>Thiết kế giao diện người dùng thân thiện, dễ sử dụng, và trực quan.</w:t>
      </w:r>
    </w:p>
    <w:p w:rsidR="00F21770" w:rsidRPr="00F90611" w:rsidRDefault="00220851" w:rsidP="00F90611">
      <w:pPr>
        <w:pStyle w:val="BodyText"/>
        <w:numPr>
          <w:ilvl w:val="0"/>
          <w:numId w:val="40"/>
        </w:numPr>
      </w:pPr>
      <w:r>
        <w:t>Đảm bảo trang web tương thích tốt với nhiều loại thiết bị, từ máy tính để bàn đến điện thoại di động.</w:t>
      </w:r>
      <w:bookmarkEnd w:id="47"/>
      <w:bookmarkEnd w:id="48"/>
      <w:bookmarkEnd w:id="49"/>
    </w:p>
    <w:p w:rsidR="00AF4014" w:rsidRDefault="00F21770" w:rsidP="00A517DF">
      <w:pPr>
        <w:pStyle w:val="Heading2"/>
      </w:pPr>
      <w:bookmarkStart w:id="50" w:name="_Toc172905588"/>
      <w:r>
        <w:t>Đặc tả hệ thống</w:t>
      </w:r>
      <w:bookmarkEnd w:id="50"/>
    </w:p>
    <w:p w:rsidR="00F21770" w:rsidRPr="0074338A" w:rsidRDefault="0074338A" w:rsidP="0074338A">
      <w:pPr>
        <w:spacing w:line="360" w:lineRule="auto"/>
        <w:jc w:val="center"/>
        <w:rPr>
          <w:b/>
        </w:rPr>
      </w:pPr>
      <w:r w:rsidRPr="0074338A">
        <w:rPr>
          <w:b/>
          <w:noProof/>
        </w:rPr>
        <w:drawing>
          <wp:inline distT="0" distB="0" distL="0" distR="0" wp14:anchorId="5A3019ED" wp14:editId="025F75CA">
            <wp:extent cx="5010849" cy="435353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4353533"/>
                    </a:xfrm>
                    <a:prstGeom prst="rect">
                      <a:avLst/>
                    </a:prstGeom>
                  </pic:spPr>
                </pic:pic>
              </a:graphicData>
            </a:graphic>
          </wp:inline>
        </w:drawing>
      </w:r>
    </w:p>
    <w:p w:rsidR="00475B84" w:rsidRDefault="00475B84" w:rsidP="0074338A">
      <w:pPr>
        <w:pStyle w:val="Caption"/>
        <w:ind w:firstLine="0"/>
      </w:pPr>
      <w:bookmarkStart w:id="51" w:name="_Toc172382869"/>
      <w:r>
        <w:t>Hình 3.</w:t>
      </w:r>
      <w:fldSimple w:instr=" SEQ Hình_3. \* ARABIC ">
        <w:r w:rsidR="00820B36">
          <w:rPr>
            <w:noProof/>
          </w:rPr>
          <w:t>1</w:t>
        </w:r>
      </w:fldSimple>
      <w:r w:rsidR="002F0B50">
        <w:rPr>
          <w:noProof/>
        </w:rPr>
        <w:t>.</w:t>
      </w:r>
      <w:r>
        <w:t xml:space="preserve"> Sơ đồ Use-case</w:t>
      </w:r>
      <w:bookmarkEnd w:id="51"/>
    </w:p>
    <w:p w:rsidR="00475B84" w:rsidRPr="00475B84" w:rsidRDefault="00475B84" w:rsidP="00475B84"/>
    <w:p w:rsidR="00B57B38" w:rsidRDefault="00475B84" w:rsidP="0074338A">
      <w:pPr>
        <w:pStyle w:val="Caption"/>
        <w:ind w:firstLine="0"/>
      </w:pPr>
      <w:bookmarkStart w:id="52" w:name="_Toc164766808"/>
      <w:bookmarkStart w:id="53" w:name="_Toc170225858"/>
      <w:r>
        <w:lastRenderedPageBreak/>
        <w:t>Bảng 3.</w:t>
      </w:r>
      <w:fldSimple w:instr=" SEQ Bảng_3. \* ARABIC ">
        <w:r w:rsidR="00820B36">
          <w:rPr>
            <w:noProof/>
          </w:rPr>
          <w:t>1</w:t>
        </w:r>
      </w:fldSimple>
      <w:r w:rsidR="00B57B38">
        <w:t xml:space="preserve"> </w:t>
      </w:r>
      <w:bookmarkEnd w:id="52"/>
      <w:r>
        <w:t>Mô tả Actor</w:t>
      </w:r>
      <w:bookmarkEnd w:id="53"/>
    </w:p>
    <w:tbl>
      <w:tblPr>
        <w:tblStyle w:val="TableGrid"/>
        <w:tblW w:w="0" w:type="auto"/>
        <w:tblLook w:val="04A0" w:firstRow="1" w:lastRow="0" w:firstColumn="1" w:lastColumn="0" w:noHBand="0" w:noVBand="1"/>
      </w:tblPr>
      <w:tblGrid>
        <w:gridCol w:w="988"/>
        <w:gridCol w:w="3118"/>
        <w:gridCol w:w="4955"/>
      </w:tblGrid>
      <w:tr w:rsidR="00B57B38" w:rsidTr="00475B84">
        <w:tc>
          <w:tcPr>
            <w:tcW w:w="988" w:type="dxa"/>
          </w:tcPr>
          <w:p w:rsidR="00B57B38" w:rsidRPr="00B57B38" w:rsidRDefault="00475B84" w:rsidP="00475B84">
            <w:pPr>
              <w:spacing w:line="360" w:lineRule="auto"/>
              <w:jc w:val="center"/>
              <w:rPr>
                <w:b/>
              </w:rPr>
            </w:pPr>
            <w:r>
              <w:rPr>
                <w:b/>
              </w:rPr>
              <w:t>STT</w:t>
            </w:r>
          </w:p>
        </w:tc>
        <w:tc>
          <w:tcPr>
            <w:tcW w:w="3118" w:type="dxa"/>
          </w:tcPr>
          <w:p w:rsidR="00B57B38" w:rsidRPr="00B57B38" w:rsidRDefault="00475B84" w:rsidP="00475B84">
            <w:pPr>
              <w:spacing w:line="360" w:lineRule="auto"/>
              <w:jc w:val="center"/>
              <w:rPr>
                <w:b/>
              </w:rPr>
            </w:pPr>
            <w:r>
              <w:rPr>
                <w:b/>
              </w:rPr>
              <w:t>Tên Actor</w:t>
            </w:r>
          </w:p>
        </w:tc>
        <w:tc>
          <w:tcPr>
            <w:tcW w:w="4955" w:type="dxa"/>
          </w:tcPr>
          <w:p w:rsidR="00B57B38" w:rsidRPr="00B57B38" w:rsidRDefault="00475B84" w:rsidP="00475B84">
            <w:pPr>
              <w:spacing w:line="360" w:lineRule="auto"/>
              <w:jc w:val="center"/>
              <w:rPr>
                <w:b/>
              </w:rPr>
            </w:pPr>
            <w:r>
              <w:rPr>
                <w:b/>
              </w:rPr>
              <w:t>Ý nghĩa</w:t>
            </w:r>
          </w:p>
        </w:tc>
      </w:tr>
      <w:tr w:rsidR="00B57B38" w:rsidTr="00475B84">
        <w:tc>
          <w:tcPr>
            <w:tcW w:w="988" w:type="dxa"/>
          </w:tcPr>
          <w:p w:rsidR="00B57B38" w:rsidRDefault="00475B84" w:rsidP="00475B84">
            <w:pPr>
              <w:spacing w:line="360" w:lineRule="auto"/>
              <w:jc w:val="center"/>
            </w:pPr>
            <w:r>
              <w:t>1</w:t>
            </w:r>
          </w:p>
        </w:tc>
        <w:tc>
          <w:tcPr>
            <w:tcW w:w="3118" w:type="dxa"/>
          </w:tcPr>
          <w:p w:rsidR="00B57B38" w:rsidRDefault="002C0EE6" w:rsidP="00475B84">
            <w:pPr>
              <w:spacing w:line="360" w:lineRule="auto"/>
              <w:jc w:val="both"/>
            </w:pPr>
            <w:r>
              <w:t>Users</w:t>
            </w:r>
          </w:p>
        </w:tc>
        <w:tc>
          <w:tcPr>
            <w:tcW w:w="4955" w:type="dxa"/>
          </w:tcPr>
          <w:p w:rsidR="00B57B38" w:rsidRDefault="00475B84" w:rsidP="00475B84">
            <w:pPr>
              <w:spacing w:line="360" w:lineRule="auto"/>
              <w:jc w:val="both"/>
            </w:pPr>
            <w:r>
              <w:t>Người dùng hệ thống</w:t>
            </w:r>
          </w:p>
        </w:tc>
      </w:tr>
      <w:tr w:rsidR="00B57B38" w:rsidTr="00475B84">
        <w:tc>
          <w:tcPr>
            <w:tcW w:w="988" w:type="dxa"/>
          </w:tcPr>
          <w:p w:rsidR="00B57B38" w:rsidRDefault="00475B84" w:rsidP="00475B84">
            <w:pPr>
              <w:spacing w:line="360" w:lineRule="auto"/>
              <w:jc w:val="center"/>
            </w:pPr>
            <w:r>
              <w:t>2</w:t>
            </w:r>
          </w:p>
        </w:tc>
        <w:tc>
          <w:tcPr>
            <w:tcW w:w="3118" w:type="dxa"/>
          </w:tcPr>
          <w:p w:rsidR="00B57B38" w:rsidRDefault="00475B84" w:rsidP="00475B84">
            <w:pPr>
              <w:spacing w:line="360" w:lineRule="auto"/>
              <w:jc w:val="both"/>
            </w:pPr>
            <w:r>
              <w:t>Admin</w:t>
            </w:r>
          </w:p>
        </w:tc>
        <w:tc>
          <w:tcPr>
            <w:tcW w:w="4955" w:type="dxa"/>
          </w:tcPr>
          <w:p w:rsidR="00B57B38" w:rsidRDefault="00475B84" w:rsidP="00475B84">
            <w:pPr>
              <w:spacing w:line="360" w:lineRule="auto"/>
              <w:jc w:val="both"/>
            </w:pPr>
            <w:r>
              <w:t>Người quản trị hệ thống</w:t>
            </w:r>
          </w:p>
        </w:tc>
      </w:tr>
    </w:tbl>
    <w:p w:rsidR="00B57B38" w:rsidRDefault="00B57B38" w:rsidP="00B57B38"/>
    <w:p w:rsidR="00475B84" w:rsidRDefault="00475B84" w:rsidP="0074338A">
      <w:pPr>
        <w:pStyle w:val="Caption"/>
        <w:ind w:firstLine="0"/>
      </w:pPr>
      <w:bookmarkStart w:id="54" w:name="_Toc170225859"/>
      <w:r>
        <w:t>Bảng 3.</w:t>
      </w:r>
      <w:fldSimple w:instr=" SEQ Bảng_3. \* ARABIC ">
        <w:r w:rsidR="00820B36">
          <w:rPr>
            <w:noProof/>
          </w:rPr>
          <w:t>2</w:t>
        </w:r>
      </w:fldSimple>
      <w:r>
        <w:t xml:space="preserve"> Mô tả Use-case</w:t>
      </w:r>
      <w:bookmarkEnd w:id="54"/>
    </w:p>
    <w:tbl>
      <w:tblPr>
        <w:tblStyle w:val="TableGrid"/>
        <w:tblW w:w="0" w:type="auto"/>
        <w:tblLook w:val="04A0" w:firstRow="1" w:lastRow="0" w:firstColumn="1" w:lastColumn="0" w:noHBand="0" w:noVBand="1"/>
      </w:tblPr>
      <w:tblGrid>
        <w:gridCol w:w="988"/>
        <w:gridCol w:w="2835"/>
        <w:gridCol w:w="5522"/>
      </w:tblGrid>
      <w:tr w:rsidR="00475B84" w:rsidTr="00DD510A">
        <w:trPr>
          <w:tblHeader/>
        </w:trPr>
        <w:tc>
          <w:tcPr>
            <w:tcW w:w="988" w:type="dxa"/>
          </w:tcPr>
          <w:p w:rsidR="00475B84" w:rsidRPr="00471248" w:rsidRDefault="00475B84" w:rsidP="00471248">
            <w:pPr>
              <w:spacing w:line="360" w:lineRule="auto"/>
              <w:jc w:val="center"/>
              <w:rPr>
                <w:b/>
              </w:rPr>
            </w:pPr>
            <w:r w:rsidRPr="00471248">
              <w:rPr>
                <w:b/>
              </w:rPr>
              <w:t>STT</w:t>
            </w:r>
          </w:p>
        </w:tc>
        <w:tc>
          <w:tcPr>
            <w:tcW w:w="2835" w:type="dxa"/>
          </w:tcPr>
          <w:p w:rsidR="00475B84" w:rsidRPr="00471248" w:rsidRDefault="00475B84" w:rsidP="00471248">
            <w:pPr>
              <w:spacing w:line="360" w:lineRule="auto"/>
              <w:jc w:val="center"/>
              <w:rPr>
                <w:b/>
              </w:rPr>
            </w:pPr>
            <w:r w:rsidRPr="00471248">
              <w:rPr>
                <w:b/>
              </w:rPr>
              <w:t>Tên Use-case</w:t>
            </w:r>
          </w:p>
        </w:tc>
        <w:tc>
          <w:tcPr>
            <w:tcW w:w="5522" w:type="dxa"/>
          </w:tcPr>
          <w:p w:rsidR="00475B84" w:rsidRPr="00471248" w:rsidRDefault="00475B84" w:rsidP="00471248">
            <w:pPr>
              <w:spacing w:line="360" w:lineRule="auto"/>
              <w:jc w:val="center"/>
              <w:rPr>
                <w:b/>
              </w:rPr>
            </w:pPr>
            <w:r w:rsidRPr="00471248">
              <w:rPr>
                <w:b/>
              </w:rPr>
              <w:t>Ý Nghĩa</w:t>
            </w:r>
          </w:p>
        </w:tc>
      </w:tr>
      <w:tr w:rsidR="00475B84" w:rsidTr="002377DA">
        <w:tc>
          <w:tcPr>
            <w:tcW w:w="988" w:type="dxa"/>
            <w:vAlign w:val="center"/>
          </w:tcPr>
          <w:p w:rsidR="00475B84" w:rsidRDefault="00475B84" w:rsidP="002377DA">
            <w:pPr>
              <w:spacing w:line="360" w:lineRule="auto"/>
              <w:jc w:val="center"/>
            </w:pPr>
            <w:r>
              <w:t>1</w:t>
            </w:r>
          </w:p>
        </w:tc>
        <w:tc>
          <w:tcPr>
            <w:tcW w:w="2835" w:type="dxa"/>
          </w:tcPr>
          <w:p w:rsidR="00475B84" w:rsidRDefault="00475B84" w:rsidP="00471248">
            <w:pPr>
              <w:spacing w:line="360" w:lineRule="auto"/>
            </w:pPr>
            <w:r>
              <w:t>Quản lý</w:t>
            </w:r>
            <w:r w:rsidR="0074338A">
              <w:t xml:space="preserve"> thông tin</w:t>
            </w:r>
            <w:r>
              <w:t xml:space="preserve"> đặc sản</w:t>
            </w:r>
          </w:p>
        </w:tc>
        <w:tc>
          <w:tcPr>
            <w:tcW w:w="5522" w:type="dxa"/>
          </w:tcPr>
          <w:p w:rsidR="00475B84" w:rsidRDefault="00475B84" w:rsidP="0083120D">
            <w:pPr>
              <w:spacing w:line="360" w:lineRule="auto"/>
              <w:jc w:val="both"/>
            </w:pPr>
            <w:r>
              <w:t>Quản trị viên quản lý</w:t>
            </w:r>
            <w:r w:rsidR="0074338A">
              <w:t xml:space="preserve"> thông tin</w:t>
            </w:r>
            <w:r>
              <w:t xml:space="preserve"> các loại đặc sản trên trang web và thêm, sửa, xoá nếu cần thiết</w:t>
            </w:r>
          </w:p>
        </w:tc>
      </w:tr>
      <w:tr w:rsidR="00475B84" w:rsidTr="002377DA">
        <w:tc>
          <w:tcPr>
            <w:tcW w:w="988" w:type="dxa"/>
            <w:vAlign w:val="center"/>
          </w:tcPr>
          <w:p w:rsidR="00475B84" w:rsidRDefault="00475B84" w:rsidP="002377DA">
            <w:pPr>
              <w:spacing w:line="360" w:lineRule="auto"/>
              <w:jc w:val="center"/>
            </w:pPr>
            <w:r>
              <w:t>2</w:t>
            </w:r>
          </w:p>
        </w:tc>
        <w:tc>
          <w:tcPr>
            <w:tcW w:w="2835" w:type="dxa"/>
          </w:tcPr>
          <w:p w:rsidR="00475B84" w:rsidRDefault="00475B84" w:rsidP="00471248">
            <w:pPr>
              <w:spacing w:line="360" w:lineRule="auto"/>
            </w:pPr>
            <w:r>
              <w:t>Quản lý</w:t>
            </w:r>
            <w:r w:rsidR="0074338A">
              <w:t xml:space="preserve"> thông tin</w:t>
            </w:r>
            <w:r>
              <w:t xml:space="preserve"> loại đặc sản</w:t>
            </w:r>
          </w:p>
        </w:tc>
        <w:tc>
          <w:tcPr>
            <w:tcW w:w="5522" w:type="dxa"/>
          </w:tcPr>
          <w:p w:rsidR="00475B84" w:rsidRDefault="00475B84" w:rsidP="0083120D">
            <w:pPr>
              <w:spacing w:line="360" w:lineRule="auto"/>
              <w:jc w:val="both"/>
            </w:pPr>
            <w:r>
              <w:t>Quản trị viên có thể quản lý</w:t>
            </w:r>
            <w:r w:rsidR="0074338A">
              <w:t xml:space="preserve"> thông tin</w:t>
            </w:r>
            <w:r>
              <w:t xml:space="preserve"> loại cho đặc sản</w:t>
            </w:r>
          </w:p>
        </w:tc>
      </w:tr>
      <w:tr w:rsidR="00475B84" w:rsidTr="002377DA">
        <w:tc>
          <w:tcPr>
            <w:tcW w:w="988" w:type="dxa"/>
            <w:vAlign w:val="center"/>
          </w:tcPr>
          <w:p w:rsidR="00475B84" w:rsidRDefault="00475B84" w:rsidP="002377DA">
            <w:pPr>
              <w:spacing w:line="360" w:lineRule="auto"/>
              <w:jc w:val="center"/>
            </w:pPr>
            <w:r>
              <w:t>3</w:t>
            </w:r>
          </w:p>
        </w:tc>
        <w:tc>
          <w:tcPr>
            <w:tcW w:w="2835" w:type="dxa"/>
          </w:tcPr>
          <w:p w:rsidR="00475B84" w:rsidRDefault="00475B84" w:rsidP="00471248">
            <w:pPr>
              <w:spacing w:line="360" w:lineRule="auto"/>
            </w:pPr>
            <w:r>
              <w:t>Quản lý</w:t>
            </w:r>
            <w:r w:rsidR="0074338A">
              <w:t xml:space="preserve"> thông tin</w:t>
            </w:r>
            <w:r>
              <w:t xml:space="preserve"> nhà sản xuất</w:t>
            </w:r>
          </w:p>
        </w:tc>
        <w:tc>
          <w:tcPr>
            <w:tcW w:w="5522" w:type="dxa"/>
          </w:tcPr>
          <w:p w:rsidR="00475B84" w:rsidRDefault="00471248" w:rsidP="0083120D">
            <w:pPr>
              <w:spacing w:line="360" w:lineRule="auto"/>
              <w:jc w:val="both"/>
            </w:pPr>
            <w:r>
              <w:t>Quản trị viên có thể quản lý thông tin của nhà sản xuất cho từng loại đặc sản khác nhau</w:t>
            </w:r>
          </w:p>
        </w:tc>
      </w:tr>
      <w:tr w:rsidR="00475B84" w:rsidTr="002377DA">
        <w:tc>
          <w:tcPr>
            <w:tcW w:w="988" w:type="dxa"/>
            <w:vAlign w:val="center"/>
          </w:tcPr>
          <w:p w:rsidR="00475B84" w:rsidRDefault="00475B84" w:rsidP="002377DA">
            <w:pPr>
              <w:spacing w:line="360" w:lineRule="auto"/>
              <w:jc w:val="center"/>
            </w:pPr>
            <w:r>
              <w:t>4</w:t>
            </w:r>
          </w:p>
        </w:tc>
        <w:tc>
          <w:tcPr>
            <w:tcW w:w="2835" w:type="dxa"/>
          </w:tcPr>
          <w:p w:rsidR="00475B84" w:rsidRDefault="00475B84" w:rsidP="00471248">
            <w:pPr>
              <w:spacing w:line="360" w:lineRule="auto"/>
            </w:pPr>
            <w:r>
              <w:t>Quản lý</w:t>
            </w:r>
            <w:r w:rsidR="0074338A">
              <w:t xml:space="preserve"> thông tin</w:t>
            </w:r>
            <w:r>
              <w:t xml:space="preserve"> hạn sử dụng</w:t>
            </w:r>
          </w:p>
        </w:tc>
        <w:tc>
          <w:tcPr>
            <w:tcW w:w="5522" w:type="dxa"/>
          </w:tcPr>
          <w:p w:rsidR="00475B84" w:rsidRDefault="00471248" w:rsidP="0083120D">
            <w:pPr>
              <w:spacing w:line="360" w:lineRule="auto"/>
              <w:jc w:val="both"/>
            </w:pPr>
            <w:r>
              <w:t>Quản trị viên có thể quản lý thông tin về hạn sử dụng, mỗi đặc sản khác nhau sẽ có hạn sử dụng khác nhau</w:t>
            </w:r>
          </w:p>
        </w:tc>
      </w:tr>
      <w:tr w:rsidR="00475B84" w:rsidTr="002377DA">
        <w:tc>
          <w:tcPr>
            <w:tcW w:w="988" w:type="dxa"/>
            <w:vAlign w:val="center"/>
          </w:tcPr>
          <w:p w:rsidR="00475B84" w:rsidRDefault="00475B84" w:rsidP="002377DA">
            <w:pPr>
              <w:spacing w:line="360" w:lineRule="auto"/>
              <w:jc w:val="center"/>
            </w:pPr>
            <w:r>
              <w:t>5</w:t>
            </w:r>
          </w:p>
        </w:tc>
        <w:tc>
          <w:tcPr>
            <w:tcW w:w="2835" w:type="dxa"/>
          </w:tcPr>
          <w:p w:rsidR="00475B84" w:rsidRDefault="00475B84" w:rsidP="00471248">
            <w:pPr>
              <w:spacing w:line="360" w:lineRule="auto"/>
            </w:pPr>
            <w:r>
              <w:t>Quản lý</w:t>
            </w:r>
            <w:r w:rsidR="0074338A">
              <w:t xml:space="preserve"> thông tin</w:t>
            </w:r>
            <w:r>
              <w:t xml:space="preserve"> nơi bán</w:t>
            </w:r>
          </w:p>
        </w:tc>
        <w:tc>
          <w:tcPr>
            <w:tcW w:w="5522" w:type="dxa"/>
          </w:tcPr>
          <w:p w:rsidR="00475B84" w:rsidRDefault="00471248" w:rsidP="0083120D">
            <w:pPr>
              <w:spacing w:line="360" w:lineRule="auto"/>
              <w:jc w:val="both"/>
            </w:pPr>
            <w:r>
              <w:t>Quản trị viên có thể quản lý thông tin về nơi bán, mỗi đặc sản có thế có một hoặc nhiều nơi bán khác nhau</w:t>
            </w:r>
          </w:p>
        </w:tc>
      </w:tr>
      <w:tr w:rsidR="00475B84" w:rsidTr="002377DA">
        <w:tc>
          <w:tcPr>
            <w:tcW w:w="988" w:type="dxa"/>
            <w:vAlign w:val="center"/>
          </w:tcPr>
          <w:p w:rsidR="00475B84" w:rsidRDefault="00475B84" w:rsidP="002377DA">
            <w:pPr>
              <w:spacing w:line="360" w:lineRule="auto"/>
              <w:jc w:val="center"/>
            </w:pPr>
            <w:r>
              <w:t>6</w:t>
            </w:r>
          </w:p>
        </w:tc>
        <w:tc>
          <w:tcPr>
            <w:tcW w:w="2835" w:type="dxa"/>
          </w:tcPr>
          <w:p w:rsidR="00475B84" w:rsidRDefault="00475B84" w:rsidP="00471248">
            <w:pPr>
              <w:spacing w:line="360" w:lineRule="auto"/>
            </w:pPr>
            <w:r>
              <w:t>Xem</w:t>
            </w:r>
            <w:r w:rsidR="0074338A">
              <w:t xml:space="preserve"> thông tin</w:t>
            </w:r>
            <w:r>
              <w:t xml:space="preserve"> đặc sản</w:t>
            </w:r>
          </w:p>
        </w:tc>
        <w:tc>
          <w:tcPr>
            <w:tcW w:w="5522" w:type="dxa"/>
          </w:tcPr>
          <w:p w:rsidR="00475B84" w:rsidRDefault="00471248" w:rsidP="0083120D">
            <w:pPr>
              <w:spacing w:line="360" w:lineRule="auto"/>
              <w:jc w:val="both"/>
            </w:pPr>
            <w:r>
              <w:t>Người dùng có thể xe thông tin của các đặc sản có trên hệ thống</w:t>
            </w:r>
          </w:p>
        </w:tc>
      </w:tr>
      <w:tr w:rsidR="00475B84" w:rsidTr="002377DA">
        <w:tc>
          <w:tcPr>
            <w:tcW w:w="988" w:type="dxa"/>
            <w:vAlign w:val="center"/>
          </w:tcPr>
          <w:p w:rsidR="00475B84" w:rsidRDefault="00475B84" w:rsidP="002377DA">
            <w:pPr>
              <w:spacing w:line="360" w:lineRule="auto"/>
              <w:jc w:val="center"/>
            </w:pPr>
            <w:r>
              <w:t>7</w:t>
            </w:r>
          </w:p>
        </w:tc>
        <w:tc>
          <w:tcPr>
            <w:tcW w:w="2835" w:type="dxa"/>
          </w:tcPr>
          <w:p w:rsidR="00475B84" w:rsidRDefault="00475B84" w:rsidP="00471248">
            <w:pPr>
              <w:spacing w:line="360" w:lineRule="auto"/>
            </w:pPr>
            <w:r>
              <w:t>T</w:t>
            </w:r>
            <w:r w:rsidR="00471248">
              <w:t>ì</w:t>
            </w:r>
            <w:r>
              <w:t>m kiếm</w:t>
            </w:r>
            <w:r w:rsidR="0074338A">
              <w:t xml:space="preserve"> thông tin</w:t>
            </w:r>
            <w:r>
              <w:t xml:space="preserve"> đặc sản</w:t>
            </w:r>
          </w:p>
        </w:tc>
        <w:tc>
          <w:tcPr>
            <w:tcW w:w="5522" w:type="dxa"/>
          </w:tcPr>
          <w:p w:rsidR="00475B84" w:rsidRDefault="00471248" w:rsidP="0083120D">
            <w:pPr>
              <w:spacing w:line="360" w:lineRule="auto"/>
              <w:jc w:val="both"/>
            </w:pPr>
            <w:r>
              <w:t>Người dùng có thể tìm kiếm các đặc sản có trên hệ thống, có thể tìm kiếm theo tên, tìm kiếm theo tỉnh thành, tìm kiếm theo loại</w:t>
            </w:r>
          </w:p>
        </w:tc>
      </w:tr>
    </w:tbl>
    <w:p w:rsidR="00D92D25" w:rsidRDefault="00D92D25" w:rsidP="00D92D25">
      <w:bookmarkStart w:id="55" w:name="_Toc123494304"/>
      <w:bookmarkStart w:id="56" w:name="_Toc123494470"/>
      <w:bookmarkStart w:id="57" w:name="_Toc126865586"/>
    </w:p>
    <w:p w:rsidR="00D92D25" w:rsidRDefault="00D92D25">
      <w:pPr>
        <w:spacing w:after="160" w:line="259" w:lineRule="auto"/>
        <w:rPr>
          <w:b/>
        </w:rPr>
      </w:pPr>
      <w:r>
        <w:br w:type="page"/>
      </w:r>
    </w:p>
    <w:p w:rsidR="005C4AF1" w:rsidRPr="005C4AF1" w:rsidRDefault="00471248" w:rsidP="005C4AF1">
      <w:pPr>
        <w:pStyle w:val="Heading2"/>
      </w:pPr>
      <w:bookmarkStart w:id="58" w:name="_Toc172905589"/>
      <w:r>
        <w:lastRenderedPageBreak/>
        <w:t>Lược đồ dữ liệu</w:t>
      </w:r>
      <w:r w:rsidR="005B2899">
        <w:t xml:space="preserve"> của đặc sản</w:t>
      </w:r>
      <w:bookmarkEnd w:id="58"/>
    </w:p>
    <w:p w:rsidR="006026FB" w:rsidRPr="006026FB" w:rsidRDefault="006026FB" w:rsidP="00D92D25">
      <w:pPr>
        <w:pStyle w:val="Code"/>
        <w:spacing w:after="0" w:line="360" w:lineRule="auto"/>
      </w:pPr>
      <w:r w:rsidRPr="006026FB">
        <w:t>“_id”: ObjectId(),</w:t>
      </w:r>
    </w:p>
    <w:p w:rsidR="006026FB" w:rsidRPr="0073685C" w:rsidRDefault="006026FB" w:rsidP="00D92D25">
      <w:pPr>
        <w:pStyle w:val="Code"/>
        <w:spacing w:after="0" w:line="360" w:lineRule="auto"/>
      </w:pPr>
      <w:r>
        <w:t>“name”,</w:t>
      </w:r>
    </w:p>
    <w:p w:rsidR="006026FB" w:rsidRDefault="006026FB" w:rsidP="00D92D25">
      <w:pPr>
        <w:pStyle w:val="Code"/>
        <w:spacing w:after="0" w:line="360" w:lineRule="auto"/>
      </w:pPr>
      <w:r>
        <w:t>“province”</w:t>
      </w:r>
      <w:r w:rsidRPr="006026FB">
        <w:t xml:space="preserve">, </w:t>
      </w:r>
    </w:p>
    <w:p w:rsidR="006026FB" w:rsidRPr="006026FB" w:rsidRDefault="006026FB" w:rsidP="00D92D25">
      <w:pPr>
        <w:pStyle w:val="Code"/>
        <w:spacing w:after="0" w:line="360" w:lineRule="auto"/>
      </w:pPr>
      <w:r w:rsidRPr="006026FB">
        <w:t>“manufacturer”</w:t>
      </w:r>
      <w:r>
        <w:t>:</w:t>
      </w:r>
    </w:p>
    <w:p w:rsidR="006026FB" w:rsidRPr="006026FB" w:rsidRDefault="006857CA" w:rsidP="00D92D25">
      <w:pPr>
        <w:pStyle w:val="Code"/>
        <w:spacing w:after="0" w:line="360" w:lineRule="auto"/>
      </w:pPr>
      <w:r>
        <w:t xml:space="preserve">     </w:t>
      </w:r>
      <w:r w:rsidR="006026FB" w:rsidRPr="006026FB">
        <w:t>{</w:t>
      </w:r>
    </w:p>
    <w:p w:rsidR="006026FB" w:rsidRPr="006026FB" w:rsidRDefault="006857CA" w:rsidP="00D92D25">
      <w:pPr>
        <w:pStyle w:val="Code"/>
        <w:spacing w:after="0" w:line="360" w:lineRule="auto"/>
      </w:pPr>
      <w:r>
        <w:t xml:space="preserve">     </w:t>
      </w:r>
      <w:r w:rsidR="006026FB">
        <w:t>“name”</w:t>
      </w:r>
      <w:r w:rsidR="006026FB" w:rsidRPr="006026FB">
        <w:t>,</w:t>
      </w:r>
    </w:p>
    <w:p w:rsidR="006026FB" w:rsidRPr="006026FB" w:rsidRDefault="006857CA" w:rsidP="00D92D25">
      <w:pPr>
        <w:pStyle w:val="Code"/>
        <w:spacing w:after="0" w:line="360" w:lineRule="auto"/>
      </w:pPr>
      <w:r>
        <w:t xml:space="preserve">     </w:t>
      </w:r>
      <w:r w:rsidR="006026FB" w:rsidRPr="006026FB">
        <w:t>“address”,</w:t>
      </w:r>
    </w:p>
    <w:p w:rsidR="006026FB" w:rsidRPr="006026FB" w:rsidRDefault="006857CA" w:rsidP="00D92D25">
      <w:pPr>
        <w:pStyle w:val="Code"/>
        <w:spacing w:after="0" w:line="360" w:lineRule="auto"/>
      </w:pPr>
      <w:r>
        <w:t xml:space="preserve">     </w:t>
      </w:r>
      <w:r w:rsidR="006026FB" w:rsidRPr="006026FB">
        <w:t>“contact”,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rsidRPr="006026FB">
        <w:t>“flavor”</w:t>
      </w:r>
      <w:r>
        <w:t>,</w:t>
      </w:r>
    </w:p>
    <w:p w:rsidR="006026FB" w:rsidRPr="006026FB" w:rsidRDefault="006026FB" w:rsidP="00D92D25">
      <w:pPr>
        <w:pStyle w:val="Code"/>
        <w:spacing w:after="0" w:line="360" w:lineRule="auto"/>
      </w:pPr>
      <w:r w:rsidRPr="006026FB">
        <w:t>“description”,</w:t>
      </w:r>
    </w:p>
    <w:p w:rsidR="006026FB" w:rsidRPr="006026FB" w:rsidRDefault="006026FB" w:rsidP="00D92D25">
      <w:pPr>
        <w:pStyle w:val="Code"/>
        <w:spacing w:after="0" w:line="360" w:lineRule="auto"/>
      </w:pPr>
      <w:r w:rsidRPr="006026FB">
        <w:t>“</w:t>
      </w:r>
      <w:r>
        <w:t>category</w:t>
      </w:r>
      <w:r w:rsidRPr="006026FB">
        <w:t>”:</w:t>
      </w:r>
    </w:p>
    <w:p w:rsidR="006026FB" w:rsidRPr="006026FB" w:rsidRDefault="006026FB" w:rsidP="00D92D25">
      <w:pPr>
        <w:pStyle w:val="Code"/>
        <w:spacing w:after="0" w:line="360" w:lineRule="auto"/>
      </w:pPr>
      <w:r w:rsidRPr="006026FB">
        <w:tab/>
        <w:t>{</w:t>
      </w:r>
    </w:p>
    <w:p w:rsidR="006026FB" w:rsidRPr="006026FB" w:rsidRDefault="006026FB" w:rsidP="00D92D25">
      <w:pPr>
        <w:pStyle w:val="Code"/>
        <w:spacing w:after="0" w:line="360" w:lineRule="auto"/>
      </w:pPr>
      <w:r w:rsidRPr="006026FB">
        <w:tab/>
        <w:t>“name</w:t>
      </w:r>
      <w:r>
        <w:t>”,</w:t>
      </w:r>
    </w:p>
    <w:p w:rsidR="006026FB" w:rsidRPr="006026FB" w:rsidRDefault="006026FB" w:rsidP="00D92D25">
      <w:pPr>
        <w:pStyle w:val="Code"/>
        <w:spacing w:after="0" w:line="360" w:lineRule="auto"/>
      </w:pPr>
      <w:r w:rsidRPr="006026FB">
        <w:tab/>
        <w:t>“specifications”,</w:t>
      </w:r>
    </w:p>
    <w:p w:rsidR="006026FB" w:rsidRDefault="006026FB" w:rsidP="00D92D25">
      <w:pPr>
        <w:pStyle w:val="Code"/>
        <w:spacing w:after="0" w:line="360" w:lineRule="auto"/>
      </w:pPr>
      <w:r>
        <w:tab/>
        <w:t>“</w:t>
      </w:r>
      <w:r w:rsidRPr="006026FB">
        <w:t>storage_method</w:t>
      </w:r>
      <w:r>
        <w:t>”,</w:t>
      </w:r>
    </w:p>
    <w:p w:rsidR="006026FB" w:rsidRPr="006026FB" w:rsidRDefault="006026FB" w:rsidP="00D92D25">
      <w:pPr>
        <w:pStyle w:val="Code"/>
        <w:spacing w:after="0" w:line="360" w:lineRule="auto"/>
      </w:pPr>
      <w:r>
        <w:tab/>
        <w:t>“components”,</w:t>
      </w:r>
      <w:r w:rsidRPr="006026FB">
        <w:t xml:space="preserve"> </w:t>
      </w:r>
    </w:p>
    <w:p w:rsidR="006026FB" w:rsidRPr="006026FB" w:rsidRDefault="006026FB" w:rsidP="00D92D25">
      <w:pPr>
        <w:pStyle w:val="Code"/>
        <w:spacing w:after="0" w:line="360" w:lineRule="auto"/>
      </w:pPr>
      <w:r w:rsidRPr="006026FB">
        <w:tab/>
        <w:t>}</w:t>
      </w:r>
    </w:p>
    <w:p w:rsidR="006026FB" w:rsidRPr="006026FB" w:rsidRDefault="0073685C" w:rsidP="00D92D25">
      <w:pPr>
        <w:pStyle w:val="Code"/>
        <w:spacing w:after="0" w:line="360" w:lineRule="auto"/>
      </w:pPr>
      <w:r>
        <w:t xml:space="preserve"> “img</w:t>
      </w:r>
      <w:r w:rsidR="006026FB" w:rsidRPr="006026FB">
        <w:t>”,</w:t>
      </w:r>
    </w:p>
    <w:p w:rsidR="006026FB" w:rsidRPr="006026FB" w:rsidRDefault="006026FB" w:rsidP="00D92D25">
      <w:pPr>
        <w:pStyle w:val="Code"/>
        <w:spacing w:after="0" w:line="360" w:lineRule="auto"/>
      </w:pPr>
      <w:r w:rsidRPr="006026FB">
        <w:t xml:space="preserve"> “</w:t>
      </w:r>
      <w:r>
        <w:t>market</w:t>
      </w:r>
      <w:r w:rsidRPr="006026FB">
        <w: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t xml:space="preserve"> </w:t>
      </w:r>
      <w:r>
        <w:tab/>
      </w:r>
      <w:r w:rsidRPr="006026FB">
        <w:t>“name”,</w:t>
      </w:r>
    </w:p>
    <w:p w:rsidR="006026FB" w:rsidRPr="006026FB" w:rsidRDefault="006026FB" w:rsidP="00D92D25">
      <w:pPr>
        <w:pStyle w:val="Code"/>
        <w:spacing w:after="0" w:line="360" w:lineRule="auto"/>
      </w:pPr>
      <w:r>
        <w:t xml:space="preserve">     </w:t>
      </w:r>
      <w:r w:rsidRPr="006026FB">
        <w:t>“address”,</w:t>
      </w:r>
    </w:p>
    <w:p w:rsidR="006026FB" w:rsidRPr="006026FB" w:rsidRDefault="006026FB" w:rsidP="00D92D25">
      <w:pPr>
        <w:pStyle w:val="Code"/>
        <w:spacing w:after="0" w:line="360" w:lineRule="auto"/>
      </w:pPr>
      <w:r>
        <w:t xml:space="preserve">     </w:t>
      </w:r>
      <w:r w:rsidRPr="006026FB">
        <w:t>“contact”,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rsidRPr="006026FB">
        <w:t>“instructions”,</w:t>
      </w:r>
    </w:p>
    <w:p w:rsidR="006026FB" w:rsidRDefault="006857CA" w:rsidP="00D92D25">
      <w:pPr>
        <w:pStyle w:val="Code"/>
        <w:spacing w:after="0" w:line="360" w:lineRule="auto"/>
      </w:pPr>
      <w:r>
        <w:t>“</w:t>
      </w:r>
      <w:r w:rsidR="006026FB" w:rsidRPr="006026FB">
        <w:t>food_safety_standard</w:t>
      </w:r>
      <w:r>
        <w:t>”,</w:t>
      </w:r>
    </w:p>
    <w:p w:rsidR="006026FB" w:rsidRPr="006026FB" w:rsidRDefault="006026FB" w:rsidP="00D92D25">
      <w:pPr>
        <w:pStyle w:val="Code"/>
        <w:spacing w:after="0" w:line="360" w:lineRule="auto"/>
      </w:pPr>
      <w:r w:rsidRPr="006026FB">
        <w:t>“</w:t>
      </w:r>
      <w:r w:rsidR="006857CA">
        <w:t>expiry_date</w:t>
      </w:r>
      <w:r w:rsidRPr="006026FB">
        <w: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t xml:space="preserve"> </w:t>
      </w:r>
      <w:r>
        <w:tab/>
      </w:r>
      <w:r w:rsidRPr="006026FB">
        <w:t>“name”,</w:t>
      </w:r>
    </w:p>
    <w:p w:rsidR="006026FB" w:rsidRPr="006026FB" w:rsidRDefault="006026FB" w:rsidP="00D92D25">
      <w:pPr>
        <w:pStyle w:val="Code"/>
        <w:spacing w:after="0" w:line="360" w:lineRule="auto"/>
      </w:pPr>
      <w:r>
        <w:t xml:space="preserve">     </w:t>
      </w:r>
      <w:r w:rsidRPr="006026FB">
        <w:t>“</w:t>
      </w:r>
      <w:r w:rsidR="006857CA" w:rsidRPr="006857CA">
        <w:t>producion_date</w:t>
      </w:r>
      <w:r w:rsidRPr="006026FB">
        <w:t>”,</w:t>
      </w:r>
    </w:p>
    <w:p w:rsidR="00D92D25" w:rsidRDefault="006026FB" w:rsidP="00D92D25">
      <w:pPr>
        <w:pStyle w:val="Code"/>
        <w:spacing w:after="0" w:line="360" w:lineRule="auto"/>
      </w:pPr>
      <w:r>
        <w:t xml:space="preserve">     </w:t>
      </w:r>
      <w:r w:rsidRPr="006026FB">
        <w:t>“</w:t>
      </w:r>
      <w:r w:rsidR="006857CA">
        <w:t>expiration_date</w:t>
      </w:r>
      <w:r w:rsidRPr="006026FB">
        <w:t>”,</w:t>
      </w:r>
    </w:p>
    <w:p w:rsidR="00D92D25" w:rsidRPr="006026FB" w:rsidRDefault="00D92D25" w:rsidP="00D92D25">
      <w:pPr>
        <w:pStyle w:val="Code"/>
        <w:spacing w:after="0" w:line="360" w:lineRule="auto"/>
      </w:pPr>
      <w:r>
        <w:tab/>
        <w:t>}</w:t>
      </w:r>
    </w:p>
    <w:p w:rsidR="0083120D" w:rsidRDefault="0083120D">
      <w:pPr>
        <w:spacing w:after="160" w:line="259" w:lineRule="auto"/>
        <w:rPr>
          <w:i/>
          <w:iCs/>
          <w:sz w:val="24"/>
          <w:szCs w:val="18"/>
        </w:rPr>
      </w:pPr>
      <w:bookmarkStart w:id="59" w:name="_Toc126865588"/>
      <w:bookmarkStart w:id="60" w:name="_Toc127730518"/>
      <w:bookmarkEnd w:id="55"/>
      <w:bookmarkEnd w:id="56"/>
      <w:bookmarkEnd w:id="57"/>
      <w:r>
        <w:br w:type="page"/>
      </w:r>
    </w:p>
    <w:p w:rsidR="0083120D" w:rsidRDefault="0083120D" w:rsidP="0073685C">
      <w:pPr>
        <w:pStyle w:val="Caption"/>
        <w:jc w:val="left"/>
        <w:sectPr w:rsidR="0083120D" w:rsidSect="006D33F5">
          <w:footerReference w:type="default" r:id="rId18"/>
          <w:pgSz w:w="11907" w:h="16840" w:code="9"/>
          <w:pgMar w:top="1134" w:right="1134" w:bottom="1134" w:left="1418" w:header="720" w:footer="720" w:gutter="0"/>
          <w:pgNumType w:start="1"/>
          <w:cols w:space="720"/>
          <w:docGrid w:linePitch="360"/>
        </w:sectPr>
      </w:pPr>
    </w:p>
    <w:p w:rsidR="006857CA" w:rsidRDefault="006857CA" w:rsidP="0074338A">
      <w:pPr>
        <w:pStyle w:val="Caption"/>
        <w:ind w:firstLine="0"/>
      </w:pPr>
      <w:bookmarkStart w:id="61" w:name="_Toc170225860"/>
      <w:r>
        <w:lastRenderedPageBreak/>
        <w:t>Bảng 3.</w:t>
      </w:r>
      <w:fldSimple w:instr=" SEQ Bảng_3. \* ARABIC ">
        <w:r w:rsidR="00820B36">
          <w:rPr>
            <w:noProof/>
          </w:rPr>
          <w:t>3</w:t>
        </w:r>
      </w:fldSimple>
      <w:r w:rsidR="00750BD6">
        <w:t xml:space="preserve"> Mô tả Colletion “specialties</w:t>
      </w:r>
      <w:r>
        <w:t>”</w:t>
      </w:r>
      <w:bookmarkEnd w:id="61"/>
    </w:p>
    <w:p w:rsidR="006B1637" w:rsidRPr="006B1637" w:rsidRDefault="006B1637" w:rsidP="006B1637"/>
    <w:tbl>
      <w:tblPr>
        <w:tblStyle w:val="TableGrid"/>
        <w:tblW w:w="14668" w:type="dxa"/>
        <w:tblLook w:val="04A0" w:firstRow="1" w:lastRow="0" w:firstColumn="1" w:lastColumn="0" w:noHBand="0" w:noVBand="1"/>
      </w:tblPr>
      <w:tblGrid>
        <w:gridCol w:w="1413"/>
        <w:gridCol w:w="2455"/>
        <w:gridCol w:w="947"/>
        <w:gridCol w:w="1984"/>
        <w:gridCol w:w="1817"/>
        <w:gridCol w:w="3145"/>
        <w:gridCol w:w="2907"/>
      </w:tblGrid>
      <w:tr w:rsidR="006857CA" w:rsidTr="006B1637">
        <w:trPr>
          <w:trHeight w:val="305"/>
          <w:tblHeader/>
        </w:trPr>
        <w:tc>
          <w:tcPr>
            <w:tcW w:w="1413" w:type="dxa"/>
          </w:tcPr>
          <w:p w:rsidR="006857CA" w:rsidRPr="0073685C" w:rsidRDefault="006857CA" w:rsidP="0073685C">
            <w:pPr>
              <w:spacing w:line="360" w:lineRule="auto"/>
              <w:jc w:val="center"/>
              <w:rPr>
                <w:b/>
              </w:rPr>
            </w:pPr>
            <w:r w:rsidRPr="0073685C">
              <w:rPr>
                <w:b/>
              </w:rPr>
              <w:t>STT</w:t>
            </w:r>
          </w:p>
        </w:tc>
        <w:tc>
          <w:tcPr>
            <w:tcW w:w="2455" w:type="dxa"/>
          </w:tcPr>
          <w:p w:rsidR="006857CA" w:rsidRPr="0073685C" w:rsidRDefault="006857CA" w:rsidP="0073685C">
            <w:pPr>
              <w:spacing w:line="360" w:lineRule="auto"/>
              <w:jc w:val="center"/>
              <w:rPr>
                <w:b/>
              </w:rPr>
            </w:pPr>
            <w:r w:rsidRPr="0073685C">
              <w:rPr>
                <w:b/>
              </w:rPr>
              <w:t>Tên thuộc tính</w:t>
            </w:r>
          </w:p>
        </w:tc>
        <w:tc>
          <w:tcPr>
            <w:tcW w:w="7893" w:type="dxa"/>
            <w:gridSpan w:val="4"/>
          </w:tcPr>
          <w:p w:rsidR="006857CA" w:rsidRPr="0073685C" w:rsidRDefault="006857CA" w:rsidP="0073685C">
            <w:pPr>
              <w:spacing w:line="360" w:lineRule="auto"/>
              <w:jc w:val="center"/>
              <w:rPr>
                <w:b/>
              </w:rPr>
            </w:pPr>
            <w:r w:rsidRPr="0073685C">
              <w:rPr>
                <w:b/>
              </w:rPr>
              <w:t>Kiểu dữ liệu</w:t>
            </w:r>
          </w:p>
        </w:tc>
        <w:tc>
          <w:tcPr>
            <w:tcW w:w="2907" w:type="dxa"/>
          </w:tcPr>
          <w:p w:rsidR="006857CA" w:rsidRPr="0073685C" w:rsidRDefault="006857CA" w:rsidP="0073685C">
            <w:pPr>
              <w:spacing w:line="360" w:lineRule="auto"/>
              <w:jc w:val="center"/>
              <w:rPr>
                <w:b/>
              </w:rPr>
            </w:pPr>
            <w:r w:rsidRPr="0073685C">
              <w:rPr>
                <w:b/>
              </w:rPr>
              <w:t>Ý nghĩa</w:t>
            </w:r>
          </w:p>
        </w:tc>
      </w:tr>
      <w:tr w:rsidR="006857CA" w:rsidTr="0083120D">
        <w:trPr>
          <w:trHeight w:val="601"/>
        </w:trPr>
        <w:tc>
          <w:tcPr>
            <w:tcW w:w="1413" w:type="dxa"/>
          </w:tcPr>
          <w:p w:rsidR="006857CA" w:rsidRDefault="006857CA" w:rsidP="0073685C">
            <w:pPr>
              <w:spacing w:line="360" w:lineRule="auto"/>
              <w:jc w:val="center"/>
            </w:pPr>
            <w:r>
              <w:t>1</w:t>
            </w:r>
          </w:p>
        </w:tc>
        <w:tc>
          <w:tcPr>
            <w:tcW w:w="2455" w:type="dxa"/>
          </w:tcPr>
          <w:p w:rsidR="006857CA" w:rsidRDefault="006857CA" w:rsidP="0073685C">
            <w:pPr>
              <w:spacing w:line="360" w:lineRule="auto"/>
              <w:jc w:val="both"/>
            </w:pPr>
            <w:r>
              <w:t>_id</w:t>
            </w:r>
          </w:p>
        </w:tc>
        <w:tc>
          <w:tcPr>
            <w:tcW w:w="7893" w:type="dxa"/>
            <w:gridSpan w:val="4"/>
          </w:tcPr>
          <w:p w:rsidR="006857CA" w:rsidRDefault="006857CA" w:rsidP="0083120D">
            <w:pPr>
              <w:spacing w:line="360" w:lineRule="auto"/>
              <w:jc w:val="center"/>
            </w:pPr>
            <w:r w:rsidRPr="005D21AF">
              <w:rPr>
                <w:noProof/>
                <w:szCs w:val="26"/>
              </w:rPr>
              <w:t>ObjectId (MongoDB)</w:t>
            </w:r>
          </w:p>
        </w:tc>
        <w:tc>
          <w:tcPr>
            <w:tcW w:w="2907" w:type="dxa"/>
          </w:tcPr>
          <w:p w:rsidR="006857CA" w:rsidRDefault="006857CA" w:rsidP="0073685C">
            <w:pPr>
              <w:spacing w:line="360" w:lineRule="auto"/>
              <w:jc w:val="both"/>
            </w:pPr>
            <w:r>
              <w:t>Mã của đặc sản</w:t>
            </w:r>
          </w:p>
        </w:tc>
      </w:tr>
      <w:tr w:rsidR="006857CA" w:rsidTr="0083120D">
        <w:trPr>
          <w:trHeight w:val="305"/>
        </w:trPr>
        <w:tc>
          <w:tcPr>
            <w:tcW w:w="1413" w:type="dxa"/>
          </w:tcPr>
          <w:p w:rsidR="006857CA" w:rsidRDefault="006857CA" w:rsidP="0073685C">
            <w:pPr>
              <w:spacing w:line="360" w:lineRule="auto"/>
              <w:jc w:val="center"/>
            </w:pPr>
            <w:r>
              <w:t>2</w:t>
            </w:r>
          </w:p>
        </w:tc>
        <w:tc>
          <w:tcPr>
            <w:tcW w:w="2455" w:type="dxa"/>
          </w:tcPr>
          <w:p w:rsidR="006857CA" w:rsidRDefault="006857CA" w:rsidP="0073685C">
            <w:pPr>
              <w:spacing w:line="360" w:lineRule="auto"/>
              <w:jc w:val="both"/>
            </w:pPr>
            <w:r>
              <w:t>name</w:t>
            </w:r>
          </w:p>
        </w:tc>
        <w:tc>
          <w:tcPr>
            <w:tcW w:w="7893" w:type="dxa"/>
            <w:gridSpan w:val="4"/>
          </w:tcPr>
          <w:p w:rsidR="006857CA" w:rsidRDefault="006857CA" w:rsidP="0083120D">
            <w:pPr>
              <w:spacing w:line="360" w:lineRule="auto"/>
              <w:jc w:val="center"/>
            </w:pPr>
            <w:r>
              <w:t>String</w:t>
            </w:r>
          </w:p>
        </w:tc>
        <w:tc>
          <w:tcPr>
            <w:tcW w:w="2907" w:type="dxa"/>
          </w:tcPr>
          <w:p w:rsidR="006857CA" w:rsidRDefault="006857CA" w:rsidP="0073685C">
            <w:pPr>
              <w:spacing w:line="360" w:lineRule="auto"/>
              <w:jc w:val="both"/>
            </w:pPr>
            <w:r>
              <w:t>Tên của đặc sản</w:t>
            </w:r>
          </w:p>
        </w:tc>
      </w:tr>
      <w:tr w:rsidR="006857CA" w:rsidTr="0083120D">
        <w:trPr>
          <w:trHeight w:val="295"/>
        </w:trPr>
        <w:tc>
          <w:tcPr>
            <w:tcW w:w="1413" w:type="dxa"/>
          </w:tcPr>
          <w:p w:rsidR="006857CA" w:rsidRDefault="006857CA" w:rsidP="0073685C">
            <w:pPr>
              <w:spacing w:line="360" w:lineRule="auto"/>
              <w:jc w:val="center"/>
            </w:pPr>
            <w:r>
              <w:t>3</w:t>
            </w:r>
          </w:p>
        </w:tc>
        <w:tc>
          <w:tcPr>
            <w:tcW w:w="2455" w:type="dxa"/>
          </w:tcPr>
          <w:p w:rsidR="006857CA" w:rsidRDefault="006857CA" w:rsidP="0073685C">
            <w:pPr>
              <w:spacing w:line="360" w:lineRule="auto"/>
              <w:jc w:val="both"/>
            </w:pPr>
            <w:r>
              <w:t>province</w:t>
            </w:r>
          </w:p>
        </w:tc>
        <w:tc>
          <w:tcPr>
            <w:tcW w:w="7893" w:type="dxa"/>
            <w:gridSpan w:val="4"/>
          </w:tcPr>
          <w:p w:rsidR="006857CA" w:rsidRDefault="006857CA" w:rsidP="0083120D">
            <w:pPr>
              <w:spacing w:line="360" w:lineRule="auto"/>
              <w:jc w:val="center"/>
            </w:pPr>
            <w:r>
              <w:t>String</w:t>
            </w:r>
          </w:p>
        </w:tc>
        <w:tc>
          <w:tcPr>
            <w:tcW w:w="2907" w:type="dxa"/>
          </w:tcPr>
          <w:p w:rsidR="006857CA" w:rsidRDefault="006857CA" w:rsidP="0073685C">
            <w:pPr>
              <w:spacing w:line="360" w:lineRule="auto"/>
              <w:jc w:val="both"/>
            </w:pPr>
            <w:r>
              <w:t>Tên của tỉnh thành</w:t>
            </w:r>
          </w:p>
        </w:tc>
      </w:tr>
      <w:tr w:rsidR="0083120D" w:rsidTr="00C04746">
        <w:trPr>
          <w:trHeight w:val="61"/>
        </w:trPr>
        <w:tc>
          <w:tcPr>
            <w:tcW w:w="1413" w:type="dxa"/>
            <w:vMerge w:val="restart"/>
            <w:vAlign w:val="center"/>
          </w:tcPr>
          <w:p w:rsidR="0083120D" w:rsidRDefault="0083120D" w:rsidP="00C04746">
            <w:pPr>
              <w:spacing w:line="360" w:lineRule="auto"/>
              <w:jc w:val="center"/>
            </w:pPr>
            <w:r>
              <w:t>4</w:t>
            </w:r>
          </w:p>
        </w:tc>
        <w:tc>
          <w:tcPr>
            <w:tcW w:w="2455" w:type="dxa"/>
            <w:vMerge w:val="restart"/>
            <w:vAlign w:val="center"/>
          </w:tcPr>
          <w:p w:rsidR="0083120D" w:rsidRDefault="0083120D" w:rsidP="00C04746">
            <w:pPr>
              <w:spacing w:line="360" w:lineRule="auto"/>
            </w:pPr>
            <w:r>
              <w:t>manufacturer</w:t>
            </w:r>
          </w:p>
        </w:tc>
        <w:tc>
          <w:tcPr>
            <w:tcW w:w="947" w:type="dxa"/>
          </w:tcPr>
          <w:p w:rsidR="0083120D" w:rsidRDefault="0083120D" w:rsidP="0083120D">
            <w:pPr>
              <w:spacing w:line="360" w:lineRule="auto"/>
              <w:jc w:val="both"/>
            </w:pPr>
            <w:r>
              <w:t>STT</w:t>
            </w:r>
          </w:p>
        </w:tc>
        <w:tc>
          <w:tcPr>
            <w:tcW w:w="1984" w:type="dxa"/>
          </w:tcPr>
          <w:p w:rsidR="0083120D" w:rsidRPr="0073685C" w:rsidRDefault="0083120D" w:rsidP="0083120D">
            <w:pPr>
              <w:spacing w:line="360" w:lineRule="auto"/>
              <w:jc w:val="center"/>
              <w:rPr>
                <w:b/>
              </w:rPr>
            </w:pPr>
            <w:r w:rsidRPr="0073685C">
              <w:rPr>
                <w:b/>
              </w:rPr>
              <w:t>Tên thuộc tính</w:t>
            </w:r>
          </w:p>
        </w:tc>
        <w:tc>
          <w:tcPr>
            <w:tcW w:w="1817" w:type="dxa"/>
          </w:tcPr>
          <w:p w:rsidR="0083120D" w:rsidRPr="0073685C" w:rsidRDefault="0083120D" w:rsidP="0083120D">
            <w:pPr>
              <w:spacing w:line="360" w:lineRule="auto"/>
              <w:jc w:val="center"/>
              <w:rPr>
                <w:b/>
              </w:rPr>
            </w:pPr>
            <w:r w:rsidRPr="0073685C">
              <w:rPr>
                <w:b/>
              </w:rPr>
              <w:t>Kiểu dữ liệu</w:t>
            </w:r>
          </w:p>
        </w:tc>
        <w:tc>
          <w:tcPr>
            <w:tcW w:w="3145" w:type="dxa"/>
          </w:tcPr>
          <w:p w:rsidR="0083120D" w:rsidRPr="0073685C" w:rsidRDefault="0083120D" w:rsidP="0083120D">
            <w:pPr>
              <w:spacing w:line="360" w:lineRule="auto"/>
              <w:jc w:val="center"/>
              <w:rPr>
                <w:b/>
              </w:rPr>
            </w:pPr>
            <w:r w:rsidRPr="0073685C">
              <w:rPr>
                <w:b/>
              </w:rPr>
              <w:t>Ý nghĩa</w:t>
            </w:r>
          </w:p>
        </w:tc>
        <w:tc>
          <w:tcPr>
            <w:tcW w:w="2907" w:type="dxa"/>
            <w:vMerge w:val="restart"/>
            <w:vAlign w:val="center"/>
          </w:tcPr>
          <w:p w:rsidR="0083120D" w:rsidRDefault="0083120D" w:rsidP="00C04746">
            <w:pPr>
              <w:spacing w:line="360" w:lineRule="auto"/>
            </w:pPr>
            <w:r>
              <w:t>Nhà sản xuất</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1</w:t>
            </w:r>
          </w:p>
        </w:tc>
        <w:tc>
          <w:tcPr>
            <w:tcW w:w="1984" w:type="dxa"/>
          </w:tcPr>
          <w:p w:rsidR="002F0B50" w:rsidRDefault="002F0B50" w:rsidP="002F0B50">
            <w:pPr>
              <w:spacing w:line="360" w:lineRule="auto"/>
              <w:jc w:val="both"/>
            </w:pPr>
            <w: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Pr>
                <w:szCs w:val="26"/>
              </w:rPr>
              <w:t>Mã của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2</w:t>
            </w:r>
          </w:p>
        </w:tc>
        <w:tc>
          <w:tcPr>
            <w:tcW w:w="1984" w:type="dxa"/>
          </w:tcPr>
          <w:p w:rsidR="002F0B50" w:rsidRDefault="002F0B50" w:rsidP="002F0B50">
            <w:pPr>
              <w:spacing w:line="360" w:lineRule="auto"/>
              <w:jc w:val="both"/>
            </w:pPr>
            <w: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spacing w:line="276" w:lineRule="auto"/>
              <w:jc w:val="both"/>
              <w:rPr>
                <w:szCs w:val="26"/>
              </w:rPr>
            </w:pPr>
            <w:r>
              <w:rPr>
                <w:szCs w:val="26"/>
              </w:rPr>
              <w:t>Tên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3</w:t>
            </w:r>
          </w:p>
        </w:tc>
        <w:tc>
          <w:tcPr>
            <w:tcW w:w="1984" w:type="dxa"/>
          </w:tcPr>
          <w:p w:rsidR="002F0B50" w:rsidRDefault="002F0B50" w:rsidP="002F0B50">
            <w:pPr>
              <w:spacing w:line="360" w:lineRule="auto"/>
              <w:jc w:val="both"/>
            </w:pPr>
            <w:r>
              <w:t>address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Default="002F0B50" w:rsidP="002F0B50">
            <w:pPr>
              <w:spacing w:line="360" w:lineRule="auto"/>
              <w:jc w:val="both"/>
            </w:pPr>
            <w:r>
              <w:t>Địa chỉ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4</w:t>
            </w:r>
          </w:p>
        </w:tc>
        <w:tc>
          <w:tcPr>
            <w:tcW w:w="1984" w:type="dxa"/>
          </w:tcPr>
          <w:p w:rsidR="002F0B50" w:rsidRDefault="002F0B50" w:rsidP="002F0B50">
            <w:pPr>
              <w:spacing w:line="360" w:lineRule="auto"/>
              <w:jc w:val="both"/>
            </w:pPr>
            <w:r>
              <w:t>contact</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Default="002F0B50" w:rsidP="002F0B50">
            <w:pPr>
              <w:spacing w:line="360" w:lineRule="auto"/>
              <w:jc w:val="both"/>
            </w:pPr>
            <w:r>
              <w:t>Thông tin liên lạc</w:t>
            </w:r>
          </w:p>
        </w:tc>
        <w:tc>
          <w:tcPr>
            <w:tcW w:w="2907" w:type="dxa"/>
            <w:vMerge/>
          </w:tcPr>
          <w:p w:rsidR="002F0B50" w:rsidRDefault="002F0B50" w:rsidP="002F0B50">
            <w:pPr>
              <w:spacing w:line="360" w:lineRule="auto"/>
              <w:jc w:val="both"/>
            </w:pPr>
          </w:p>
        </w:tc>
      </w:tr>
      <w:tr w:rsidR="002F0B50" w:rsidTr="0083120D">
        <w:trPr>
          <w:trHeight w:val="305"/>
        </w:trPr>
        <w:tc>
          <w:tcPr>
            <w:tcW w:w="1413" w:type="dxa"/>
          </w:tcPr>
          <w:p w:rsidR="002F0B50" w:rsidRDefault="002F0B50" w:rsidP="002F0B50">
            <w:pPr>
              <w:spacing w:line="360" w:lineRule="auto"/>
              <w:jc w:val="center"/>
            </w:pPr>
            <w:r>
              <w:t>5</w:t>
            </w:r>
          </w:p>
        </w:tc>
        <w:tc>
          <w:tcPr>
            <w:tcW w:w="2455" w:type="dxa"/>
          </w:tcPr>
          <w:p w:rsidR="002F0B50" w:rsidRDefault="002F0B50" w:rsidP="002F0B50">
            <w:pPr>
              <w:spacing w:line="360" w:lineRule="auto"/>
              <w:jc w:val="both"/>
            </w:pPr>
            <w:r>
              <w:t>flavor</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Hương vị của đặc sản</w:t>
            </w:r>
          </w:p>
        </w:tc>
      </w:tr>
      <w:tr w:rsidR="002F0B50" w:rsidTr="0083120D">
        <w:trPr>
          <w:trHeight w:val="295"/>
        </w:trPr>
        <w:tc>
          <w:tcPr>
            <w:tcW w:w="1413" w:type="dxa"/>
          </w:tcPr>
          <w:p w:rsidR="002F0B50" w:rsidRDefault="002F0B50" w:rsidP="002F0B50">
            <w:pPr>
              <w:spacing w:line="360" w:lineRule="auto"/>
              <w:jc w:val="center"/>
            </w:pPr>
            <w:r>
              <w:t>6</w:t>
            </w:r>
          </w:p>
        </w:tc>
        <w:tc>
          <w:tcPr>
            <w:tcW w:w="2455" w:type="dxa"/>
          </w:tcPr>
          <w:p w:rsidR="002F0B50" w:rsidRDefault="002F0B50" w:rsidP="002F0B50">
            <w:pPr>
              <w:spacing w:line="360" w:lineRule="auto"/>
              <w:jc w:val="both"/>
            </w:pPr>
            <w:r>
              <w:t>description</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Mô tả về đặc sản</w:t>
            </w:r>
          </w:p>
        </w:tc>
      </w:tr>
      <w:tr w:rsidR="002F0B50" w:rsidTr="00C04746">
        <w:trPr>
          <w:trHeight w:val="50"/>
        </w:trPr>
        <w:tc>
          <w:tcPr>
            <w:tcW w:w="1413" w:type="dxa"/>
            <w:vMerge w:val="restart"/>
            <w:vAlign w:val="center"/>
          </w:tcPr>
          <w:p w:rsidR="002F0B50" w:rsidRDefault="002F0B50" w:rsidP="00C04746">
            <w:pPr>
              <w:spacing w:line="360" w:lineRule="auto"/>
              <w:jc w:val="center"/>
            </w:pPr>
            <w:r>
              <w:t>7</w:t>
            </w:r>
          </w:p>
        </w:tc>
        <w:tc>
          <w:tcPr>
            <w:tcW w:w="2455" w:type="dxa"/>
            <w:vMerge w:val="restart"/>
            <w:vAlign w:val="center"/>
          </w:tcPr>
          <w:p w:rsidR="002F0B50" w:rsidRDefault="002F0B50" w:rsidP="00C04746">
            <w:pPr>
              <w:spacing w:line="360" w:lineRule="auto"/>
            </w:pPr>
            <w:r>
              <w:t>category</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vAlign w:val="center"/>
          </w:tcPr>
          <w:p w:rsidR="002F0B50" w:rsidRDefault="002F0B50" w:rsidP="00C04746">
            <w:pPr>
              <w:spacing w:line="360" w:lineRule="auto"/>
            </w:pPr>
            <w:r>
              <w:t>Loại của đặc sản</w:t>
            </w: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loại đặc sản</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Tên loại</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specifications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Quy cách</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storage_method</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Cách bảo quản</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5</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components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Thành phần chính</w:t>
            </w:r>
          </w:p>
        </w:tc>
        <w:tc>
          <w:tcPr>
            <w:tcW w:w="2907" w:type="dxa"/>
            <w:vMerge/>
          </w:tcPr>
          <w:p w:rsidR="002F0B50" w:rsidRDefault="002F0B50" w:rsidP="002F0B50">
            <w:pPr>
              <w:spacing w:line="360" w:lineRule="auto"/>
              <w:jc w:val="both"/>
            </w:pPr>
          </w:p>
        </w:tc>
      </w:tr>
      <w:tr w:rsidR="002F0B50" w:rsidTr="0083120D">
        <w:trPr>
          <w:trHeight w:val="305"/>
        </w:trPr>
        <w:tc>
          <w:tcPr>
            <w:tcW w:w="1413" w:type="dxa"/>
          </w:tcPr>
          <w:p w:rsidR="002F0B50" w:rsidRDefault="002F0B50" w:rsidP="002F0B50">
            <w:pPr>
              <w:spacing w:line="360" w:lineRule="auto"/>
              <w:jc w:val="center"/>
            </w:pPr>
            <w:r>
              <w:lastRenderedPageBreak/>
              <w:t>8</w:t>
            </w:r>
          </w:p>
        </w:tc>
        <w:tc>
          <w:tcPr>
            <w:tcW w:w="2455" w:type="dxa"/>
          </w:tcPr>
          <w:p w:rsidR="002F0B50" w:rsidRDefault="002F0B50" w:rsidP="002F0B50">
            <w:pPr>
              <w:spacing w:line="360" w:lineRule="auto"/>
              <w:jc w:val="both"/>
            </w:pPr>
            <w:r>
              <w:t>img</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Hình ảnh của đặc sản</w:t>
            </w:r>
          </w:p>
        </w:tc>
      </w:tr>
      <w:tr w:rsidR="002F0B50" w:rsidTr="00C04746">
        <w:trPr>
          <w:trHeight w:val="61"/>
        </w:trPr>
        <w:tc>
          <w:tcPr>
            <w:tcW w:w="1413" w:type="dxa"/>
            <w:vMerge w:val="restart"/>
            <w:vAlign w:val="center"/>
          </w:tcPr>
          <w:p w:rsidR="002F0B50" w:rsidRDefault="002F0B50" w:rsidP="00C04746">
            <w:pPr>
              <w:spacing w:line="360" w:lineRule="auto"/>
              <w:jc w:val="center"/>
            </w:pPr>
            <w:r>
              <w:t>9</w:t>
            </w:r>
          </w:p>
        </w:tc>
        <w:tc>
          <w:tcPr>
            <w:tcW w:w="2455" w:type="dxa"/>
            <w:vMerge w:val="restart"/>
            <w:vAlign w:val="center"/>
          </w:tcPr>
          <w:p w:rsidR="002F0B50" w:rsidRDefault="002F0B50" w:rsidP="00C04746">
            <w:pPr>
              <w:spacing w:line="360" w:lineRule="auto"/>
            </w:pPr>
            <w:r>
              <w:t xml:space="preserve">market </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vAlign w:val="center"/>
          </w:tcPr>
          <w:p w:rsidR="002F0B50" w:rsidRDefault="002F0B50" w:rsidP="00C04746">
            <w:pPr>
              <w:spacing w:line="360" w:lineRule="auto"/>
            </w:pPr>
            <w:r>
              <w:t>Nơi bán của đặc sản</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nơi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Tên nơi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address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Địa chỉ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contact</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Số thông tin liên lạc</w:t>
            </w:r>
          </w:p>
        </w:tc>
        <w:tc>
          <w:tcPr>
            <w:tcW w:w="2907" w:type="dxa"/>
            <w:vMerge/>
          </w:tcPr>
          <w:p w:rsidR="002F0B50" w:rsidRDefault="002F0B50" w:rsidP="002F0B50">
            <w:pPr>
              <w:spacing w:line="360" w:lineRule="auto"/>
              <w:jc w:val="both"/>
            </w:pPr>
          </w:p>
        </w:tc>
      </w:tr>
      <w:tr w:rsidR="002F0B50" w:rsidTr="00C04746">
        <w:trPr>
          <w:trHeight w:val="295"/>
        </w:trPr>
        <w:tc>
          <w:tcPr>
            <w:tcW w:w="1413" w:type="dxa"/>
            <w:vAlign w:val="center"/>
          </w:tcPr>
          <w:p w:rsidR="002F0B50" w:rsidRDefault="002F0B50" w:rsidP="00C04746">
            <w:pPr>
              <w:spacing w:line="360" w:lineRule="auto"/>
              <w:jc w:val="center"/>
            </w:pPr>
            <w:r>
              <w:t>10</w:t>
            </w:r>
          </w:p>
        </w:tc>
        <w:tc>
          <w:tcPr>
            <w:tcW w:w="2455" w:type="dxa"/>
            <w:vAlign w:val="center"/>
          </w:tcPr>
          <w:p w:rsidR="002F0B50" w:rsidRDefault="002F0B50" w:rsidP="00C04746">
            <w:pPr>
              <w:spacing w:line="360" w:lineRule="auto"/>
            </w:pPr>
            <w:r w:rsidRPr="0073685C">
              <w:t>instructions</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Hướng dẫn sử dụng đặc sản</w:t>
            </w:r>
          </w:p>
        </w:tc>
      </w:tr>
      <w:tr w:rsidR="002F0B50" w:rsidTr="00C04746">
        <w:trPr>
          <w:trHeight w:val="305"/>
        </w:trPr>
        <w:tc>
          <w:tcPr>
            <w:tcW w:w="1413" w:type="dxa"/>
            <w:vAlign w:val="center"/>
          </w:tcPr>
          <w:p w:rsidR="002F0B50" w:rsidRDefault="002F0B50" w:rsidP="00C04746">
            <w:pPr>
              <w:spacing w:line="360" w:lineRule="auto"/>
              <w:jc w:val="center"/>
            </w:pPr>
            <w:r>
              <w:t>11</w:t>
            </w:r>
          </w:p>
        </w:tc>
        <w:tc>
          <w:tcPr>
            <w:tcW w:w="2455" w:type="dxa"/>
            <w:vAlign w:val="center"/>
          </w:tcPr>
          <w:p w:rsidR="002F0B50" w:rsidRDefault="002F0B50" w:rsidP="00C04746">
            <w:pPr>
              <w:spacing w:line="360" w:lineRule="auto"/>
            </w:pPr>
            <w:r w:rsidRPr="0073685C">
              <w:t>food_safety_standard</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Chứng nhận an toàn thực phẩm</w:t>
            </w:r>
          </w:p>
        </w:tc>
      </w:tr>
      <w:tr w:rsidR="002F0B50" w:rsidTr="00C04746">
        <w:trPr>
          <w:trHeight w:val="61"/>
        </w:trPr>
        <w:tc>
          <w:tcPr>
            <w:tcW w:w="1413" w:type="dxa"/>
            <w:vMerge w:val="restart"/>
            <w:vAlign w:val="center"/>
          </w:tcPr>
          <w:p w:rsidR="002F0B50" w:rsidRDefault="002F0B50" w:rsidP="00C04746">
            <w:pPr>
              <w:spacing w:line="360" w:lineRule="auto"/>
              <w:jc w:val="center"/>
            </w:pPr>
            <w:r>
              <w:t>12</w:t>
            </w:r>
          </w:p>
        </w:tc>
        <w:tc>
          <w:tcPr>
            <w:tcW w:w="2455" w:type="dxa"/>
            <w:vMerge w:val="restart"/>
            <w:vAlign w:val="center"/>
          </w:tcPr>
          <w:p w:rsidR="002F0B50" w:rsidRDefault="002F0B50" w:rsidP="00C04746">
            <w:pPr>
              <w:spacing w:line="360" w:lineRule="auto"/>
            </w:pPr>
            <w:r>
              <w:t>expiry_date</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vAlign w:val="center"/>
          </w:tcPr>
          <w:p w:rsidR="002F0B50" w:rsidRDefault="002F0B50" w:rsidP="00C04746">
            <w:pPr>
              <w:spacing w:line="360" w:lineRule="auto"/>
              <w:jc w:val="center"/>
            </w:pPr>
            <w:r>
              <w:t>Hạn sử dụng của đặc sản</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hạn sử dụng</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Lô sản xuất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producion_date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Ngày sản xuất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expiration_date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Hạn sử dụng của đặc sản</w:t>
            </w:r>
          </w:p>
        </w:tc>
        <w:tc>
          <w:tcPr>
            <w:tcW w:w="2907" w:type="dxa"/>
            <w:vMerge/>
          </w:tcPr>
          <w:p w:rsidR="002F0B50" w:rsidRDefault="002F0B50" w:rsidP="002F0B50">
            <w:pPr>
              <w:spacing w:line="360" w:lineRule="auto"/>
              <w:jc w:val="both"/>
            </w:pPr>
          </w:p>
        </w:tc>
      </w:tr>
    </w:tbl>
    <w:p w:rsidR="0083120D" w:rsidRDefault="0083120D" w:rsidP="00C0351B">
      <w:pPr>
        <w:pStyle w:val="Caption"/>
        <w:ind w:firstLine="0"/>
        <w:jc w:val="left"/>
        <w:sectPr w:rsidR="0083120D" w:rsidSect="00EF43E5">
          <w:pgSz w:w="16840" w:h="11907" w:orient="landscape" w:code="9"/>
          <w:pgMar w:top="1418" w:right="1134" w:bottom="1134" w:left="1134" w:header="720" w:footer="720" w:gutter="0"/>
          <w:pgNumType w:start="27"/>
          <w:cols w:space="720"/>
          <w:docGrid w:linePitch="360"/>
        </w:sectPr>
      </w:pPr>
    </w:p>
    <w:p w:rsidR="005B2899" w:rsidRDefault="005B2899" w:rsidP="005B2899">
      <w:pPr>
        <w:pStyle w:val="Heading2"/>
      </w:pPr>
      <w:bookmarkStart w:id="62" w:name="_Toc172905590"/>
      <w:r>
        <w:lastRenderedPageBreak/>
        <w:t>Cài đặt MongoDB</w:t>
      </w:r>
      <w:r w:rsidR="004C439D">
        <w:t xml:space="preserve"> và nhập dữ liệu</w:t>
      </w:r>
      <w:bookmarkEnd w:id="62"/>
      <w:r w:rsidR="004C439D">
        <w:t xml:space="preserve"> </w:t>
      </w:r>
    </w:p>
    <w:p w:rsidR="00E35FF8" w:rsidRDefault="00E35FF8" w:rsidP="00E35FF8">
      <w:pPr>
        <w:pStyle w:val="Heading3"/>
        <w:numPr>
          <w:ilvl w:val="2"/>
          <w:numId w:val="3"/>
        </w:numPr>
        <w:spacing w:before="120" w:after="120" w:line="360" w:lineRule="auto"/>
        <w:rPr>
          <w:i/>
        </w:rPr>
      </w:pPr>
      <w:bookmarkStart w:id="63" w:name="_Toc172905591"/>
      <w:r>
        <w:rPr>
          <w:i/>
        </w:rPr>
        <w:t>Cài đặt MongoDB</w:t>
      </w:r>
      <w:bookmarkEnd w:id="63"/>
    </w:p>
    <w:p w:rsidR="00F40460" w:rsidRDefault="00F40460" w:rsidP="00F40460">
      <w:pPr>
        <w:spacing w:line="360" w:lineRule="auto"/>
        <w:ind w:left="284" w:firstLine="436"/>
        <w:jc w:val="both"/>
      </w:pPr>
      <w:r>
        <w:t xml:space="preserve">Bước 1: Truy cập </w:t>
      </w:r>
      <w:hyperlink r:id="rId19" w:history="1">
        <w:r w:rsidRPr="00313432">
          <w:rPr>
            <w:rStyle w:val="Hyperlink"/>
          </w:rPr>
          <w:t>https://www.mongodb.com/try/download/community</w:t>
        </w:r>
      </w:hyperlink>
      <w:r>
        <w:t xml:space="preserve"> và chọn phiên bản phù hợp với hệ điều hành.</w:t>
      </w:r>
    </w:p>
    <w:p w:rsidR="00F40460" w:rsidRDefault="00F40460" w:rsidP="00C055B5">
      <w:pPr>
        <w:spacing w:line="360" w:lineRule="auto"/>
        <w:jc w:val="center"/>
      </w:pPr>
      <w:r w:rsidRPr="00F40460">
        <w:rPr>
          <w:noProof/>
        </w:rPr>
        <w:drawing>
          <wp:inline distT="0" distB="0" distL="0" distR="0" wp14:anchorId="5CF2C03E" wp14:editId="67C5F645">
            <wp:extent cx="5940425" cy="2945130"/>
            <wp:effectExtent l="19050" t="19050" r="22225" b="2667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45130"/>
                    </a:xfrm>
                    <a:prstGeom prst="rect">
                      <a:avLst/>
                    </a:prstGeom>
                    <a:ln>
                      <a:solidFill>
                        <a:schemeClr val="bg2"/>
                      </a:solidFill>
                    </a:ln>
                  </pic:spPr>
                </pic:pic>
              </a:graphicData>
            </a:graphic>
          </wp:inline>
        </w:drawing>
      </w:r>
    </w:p>
    <w:p w:rsidR="00C055B5" w:rsidRDefault="00C055B5" w:rsidP="00C055B5">
      <w:pPr>
        <w:pStyle w:val="Caption"/>
        <w:ind w:firstLine="0"/>
      </w:pPr>
      <w:bookmarkStart w:id="64" w:name="_Toc172382870"/>
      <w:r>
        <w:t>Hình 3.</w:t>
      </w:r>
      <w:fldSimple w:instr=" SEQ Hình_3. \* ARABIC ">
        <w:r w:rsidR="00820B36">
          <w:rPr>
            <w:noProof/>
          </w:rPr>
          <w:t>2</w:t>
        </w:r>
      </w:fldSimple>
      <w:r>
        <w:t>. Giao diện cài đặt MongoDB Community Server</w:t>
      </w:r>
      <w:bookmarkEnd w:id="64"/>
    </w:p>
    <w:p w:rsidR="00C055B5" w:rsidRPr="00C055B5" w:rsidRDefault="00C055B5" w:rsidP="00C055B5"/>
    <w:p w:rsidR="00C055B5" w:rsidRDefault="00C055B5" w:rsidP="00C055B5">
      <w:pPr>
        <w:spacing w:line="360" w:lineRule="auto"/>
        <w:ind w:left="284" w:firstLine="425"/>
        <w:jc w:val="both"/>
      </w:pPr>
      <w:r>
        <w:t>Bước 2: Tải về tệp msi và tiến hành cài đặt.</w:t>
      </w:r>
    </w:p>
    <w:p w:rsidR="00C055B5" w:rsidRDefault="00C055B5" w:rsidP="00C055B5">
      <w:pPr>
        <w:spacing w:line="360" w:lineRule="auto"/>
        <w:ind w:left="284" w:firstLine="425"/>
        <w:jc w:val="both"/>
      </w:pPr>
      <w:r>
        <w:t>Bước 3: Mở “Control Panel” -&gt; “System and Security” -&gt; “System” -&gt; “Advanced system settings”. Sau đó chọn</w:t>
      </w:r>
      <w:r w:rsidRPr="00C055B5">
        <w:t xml:space="preserve"> </w:t>
      </w:r>
      <w:r>
        <w:t>“Environment Variables”, tìm biến “Path” trong mục “System variables”, chọn và nhấp vào “Edit”. Thêm đường dẫn đến thư mục bin của MongoDB.</w:t>
      </w:r>
    </w:p>
    <w:p w:rsidR="00C055B5" w:rsidRPr="00C055B5" w:rsidRDefault="00C055B5" w:rsidP="00C055B5">
      <w:pPr>
        <w:spacing w:line="360" w:lineRule="auto"/>
        <w:ind w:left="284" w:firstLine="425"/>
        <w:jc w:val="both"/>
      </w:pPr>
      <w:r>
        <w:t>Sau khi cài đặt toàn tất, MongoDB sẽ tự động chạy như một dịch vụ. Có thể kiểm tra và quản lý dịch vụ này qua “Services” trong Windows. Kiểm tra phiên bản đã cài đặt bằng cách Mở Command Prompt và nhập “</w:t>
      </w:r>
      <w:r w:rsidRPr="00C055B5">
        <w:rPr>
          <w:rStyle w:val="HTMLCode"/>
          <w:rFonts w:ascii="Times New Roman" w:hAnsi="Times New Roman" w:cs="Times New Roman"/>
          <w:sz w:val="26"/>
          <w:szCs w:val="26"/>
        </w:rPr>
        <w:t>mongo –version</w:t>
      </w:r>
      <w:r>
        <w:rPr>
          <w:rStyle w:val="HTMLCode"/>
        </w:rPr>
        <w:t>”.</w:t>
      </w:r>
    </w:p>
    <w:p w:rsidR="00E35FF8" w:rsidRDefault="00F40460" w:rsidP="00E35FF8">
      <w:pPr>
        <w:pStyle w:val="Heading3"/>
        <w:numPr>
          <w:ilvl w:val="2"/>
          <w:numId w:val="3"/>
        </w:numPr>
        <w:spacing w:before="120" w:after="120" w:line="360" w:lineRule="auto"/>
        <w:rPr>
          <w:i/>
        </w:rPr>
      </w:pPr>
      <w:bookmarkStart w:id="65" w:name="_Toc172905592"/>
      <w:r>
        <w:rPr>
          <w:i/>
        </w:rPr>
        <w:t xml:space="preserve">Cài đặt </w:t>
      </w:r>
      <w:r w:rsidR="00E35FF8">
        <w:rPr>
          <w:i/>
        </w:rPr>
        <w:t>MongoDB Compass</w:t>
      </w:r>
      <w:bookmarkEnd w:id="65"/>
    </w:p>
    <w:p w:rsidR="00611B7D" w:rsidRDefault="00611B7D" w:rsidP="00611B7D">
      <w:pPr>
        <w:spacing w:line="360" w:lineRule="auto"/>
        <w:ind w:left="284" w:firstLine="436"/>
        <w:jc w:val="both"/>
      </w:pPr>
      <w:r>
        <w:t xml:space="preserve">Bước 1: Truy cập </w:t>
      </w:r>
      <w:hyperlink r:id="rId21" w:history="1">
        <w:r w:rsidRPr="00313432">
          <w:rPr>
            <w:rStyle w:val="Hyperlink"/>
          </w:rPr>
          <w:t>https://www.mongodb.com/try/download/compass</w:t>
        </w:r>
      </w:hyperlink>
      <w:r>
        <w:t xml:space="preserve"> và chọn phiên bản phù hợp với hệ điều hành.</w:t>
      </w:r>
    </w:p>
    <w:p w:rsidR="00611B7D" w:rsidRDefault="00611B7D" w:rsidP="00611B7D">
      <w:pPr>
        <w:spacing w:line="360" w:lineRule="auto"/>
        <w:jc w:val="center"/>
      </w:pPr>
      <w:r w:rsidRPr="00611B7D">
        <w:rPr>
          <w:noProof/>
        </w:rPr>
        <w:lastRenderedPageBreak/>
        <w:drawing>
          <wp:inline distT="0" distB="0" distL="0" distR="0" wp14:anchorId="3085968D" wp14:editId="0FED5EC4">
            <wp:extent cx="5940425" cy="2927350"/>
            <wp:effectExtent l="19050" t="19050" r="22225" b="2540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27350"/>
                    </a:xfrm>
                    <a:prstGeom prst="rect">
                      <a:avLst/>
                    </a:prstGeom>
                    <a:ln>
                      <a:solidFill>
                        <a:schemeClr val="bg2"/>
                      </a:solidFill>
                    </a:ln>
                  </pic:spPr>
                </pic:pic>
              </a:graphicData>
            </a:graphic>
          </wp:inline>
        </w:drawing>
      </w:r>
    </w:p>
    <w:p w:rsidR="00611B7D" w:rsidRDefault="00611B7D" w:rsidP="00611B7D">
      <w:pPr>
        <w:pStyle w:val="Caption"/>
        <w:ind w:firstLine="0"/>
      </w:pPr>
      <w:bookmarkStart w:id="66" w:name="_Toc172382871"/>
      <w:r>
        <w:t>Hình 3.</w:t>
      </w:r>
      <w:fldSimple w:instr=" SEQ Hình_3. \* ARABIC ">
        <w:r w:rsidR="00820B36">
          <w:rPr>
            <w:noProof/>
          </w:rPr>
          <w:t>3</w:t>
        </w:r>
      </w:fldSimple>
      <w:r>
        <w:t>. Giao diện cài đặt MongoDB Compass</w:t>
      </w:r>
      <w:bookmarkEnd w:id="66"/>
    </w:p>
    <w:p w:rsidR="00611B7D" w:rsidRDefault="00611B7D" w:rsidP="00611B7D">
      <w:pPr>
        <w:spacing w:line="360" w:lineRule="auto"/>
        <w:ind w:left="284" w:firstLine="436"/>
        <w:jc w:val="both"/>
      </w:pPr>
      <w:r>
        <w:t>Bước 2: Tải về và tiến hành cài đặt.</w:t>
      </w:r>
    </w:p>
    <w:p w:rsidR="00611B7D" w:rsidRPr="00611B7D" w:rsidRDefault="00611B7D" w:rsidP="00611B7D">
      <w:pPr>
        <w:spacing w:line="360" w:lineRule="auto"/>
        <w:ind w:left="284" w:firstLine="436"/>
        <w:jc w:val="both"/>
        <w:rPr>
          <w:spacing w:val="-4"/>
        </w:rPr>
      </w:pPr>
      <w:r w:rsidRPr="00611B7D">
        <w:rPr>
          <w:spacing w:val="-4"/>
        </w:rPr>
        <w:t xml:space="preserve">Bước 3:  Mở MongoDB Compass, nhập chuỗi kết nối </w:t>
      </w:r>
      <w:r w:rsidRPr="00611B7D">
        <w:rPr>
          <w:rStyle w:val="HTMLCode"/>
          <w:rFonts w:ascii="Times New Roman" w:hAnsi="Times New Roman" w:cs="Times New Roman"/>
          <w:spacing w:val="-4"/>
          <w:sz w:val="26"/>
          <w:szCs w:val="26"/>
        </w:rPr>
        <w:t>mongodb://localhost:27017</w:t>
      </w:r>
      <w:r w:rsidRPr="00611B7D">
        <w:rPr>
          <w:spacing w:val="-4"/>
        </w:rPr>
        <w:t xml:space="preserve">, để kết nối đến MongoDB server đang chạy trên máy. </w:t>
      </w:r>
      <w:r>
        <w:rPr>
          <w:spacing w:val="-4"/>
        </w:rPr>
        <w:t xml:space="preserve">Cuối cùng nhấn </w:t>
      </w:r>
      <w:r>
        <w:t>"Connect" để kết nối và bắt đầu sử dụng MongoDB Compass để quản lý cơ sở dữ liệu.</w:t>
      </w:r>
    </w:p>
    <w:p w:rsidR="00F40460" w:rsidRDefault="00F40460" w:rsidP="00F40460">
      <w:pPr>
        <w:pStyle w:val="Heading3"/>
        <w:numPr>
          <w:ilvl w:val="2"/>
          <w:numId w:val="3"/>
        </w:numPr>
        <w:spacing w:before="120" w:after="120" w:line="360" w:lineRule="auto"/>
        <w:rPr>
          <w:i/>
        </w:rPr>
      </w:pPr>
      <w:bookmarkStart w:id="67" w:name="_Toc172905593"/>
      <w:r>
        <w:rPr>
          <w:i/>
        </w:rPr>
        <w:t>Nhập dữ liệu vào MongoDB Compass</w:t>
      </w:r>
      <w:bookmarkEnd w:id="67"/>
    </w:p>
    <w:p w:rsidR="00611B7D" w:rsidRDefault="004B0033" w:rsidP="004B0033">
      <w:pPr>
        <w:spacing w:line="360" w:lineRule="auto"/>
        <w:ind w:left="284" w:firstLine="436"/>
        <w:jc w:val="both"/>
      </w:pPr>
      <w:r>
        <w:t>Bước 1: Chọn Create Database.</w:t>
      </w:r>
    </w:p>
    <w:p w:rsidR="00BD654F" w:rsidRDefault="00BD654F" w:rsidP="00BD654F">
      <w:pPr>
        <w:spacing w:line="360" w:lineRule="auto"/>
        <w:jc w:val="center"/>
      </w:pPr>
      <w:r w:rsidRPr="00BD654F">
        <w:rPr>
          <w:noProof/>
        </w:rPr>
        <w:drawing>
          <wp:inline distT="0" distB="0" distL="0" distR="0" wp14:anchorId="205939E1" wp14:editId="1A0E3AD1">
            <wp:extent cx="5940425" cy="3168015"/>
            <wp:effectExtent l="19050" t="19050" r="22225" b="1333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68015"/>
                    </a:xfrm>
                    <a:prstGeom prst="rect">
                      <a:avLst/>
                    </a:prstGeom>
                    <a:ln>
                      <a:solidFill>
                        <a:schemeClr val="bg2"/>
                      </a:solidFill>
                    </a:ln>
                  </pic:spPr>
                </pic:pic>
              </a:graphicData>
            </a:graphic>
          </wp:inline>
        </w:drawing>
      </w:r>
    </w:p>
    <w:p w:rsidR="00BD654F" w:rsidRDefault="00BD654F" w:rsidP="00BD654F">
      <w:pPr>
        <w:pStyle w:val="Caption"/>
        <w:ind w:firstLine="0"/>
      </w:pPr>
      <w:bookmarkStart w:id="68" w:name="_Toc172382872"/>
      <w:r>
        <w:t>Hình 3.</w:t>
      </w:r>
      <w:fldSimple w:instr=" SEQ Hình_3. \* ARABIC ">
        <w:r w:rsidR="00820B36">
          <w:rPr>
            <w:noProof/>
          </w:rPr>
          <w:t>4</w:t>
        </w:r>
      </w:fldSimple>
      <w:r>
        <w:t>. Giao diện tạo cơ sở dữ liệu</w:t>
      </w:r>
      <w:bookmarkEnd w:id="68"/>
    </w:p>
    <w:p w:rsidR="005B6E89" w:rsidRDefault="004B0033" w:rsidP="00BD654F">
      <w:pPr>
        <w:spacing w:line="360" w:lineRule="auto"/>
        <w:ind w:left="284" w:firstLine="436"/>
        <w:jc w:val="both"/>
      </w:pPr>
      <w:r>
        <w:lastRenderedPageBreak/>
        <w:t>Bước 2: Trong hộp thoại “Create Database” điền database name và collection name. Sau đó chọn Create Database để hoàn thành</w:t>
      </w:r>
      <w:r w:rsidR="00BD654F">
        <w:t xml:space="preserve">. </w:t>
      </w:r>
    </w:p>
    <w:p w:rsidR="00BD654F" w:rsidRPr="005B6E89" w:rsidRDefault="005B6E89" w:rsidP="00BD654F">
      <w:pPr>
        <w:spacing w:line="360" w:lineRule="auto"/>
        <w:ind w:left="284" w:firstLine="436"/>
        <w:jc w:val="both"/>
        <w:rPr>
          <w:color w:val="000000"/>
          <w:spacing w:val="-6"/>
          <w:sz w:val="27"/>
          <w:szCs w:val="27"/>
        </w:rPr>
      </w:pPr>
      <w:r w:rsidRPr="005B6E89">
        <w:rPr>
          <w:spacing w:val="-6"/>
        </w:rPr>
        <w:t>Ngoài ra, c</w:t>
      </w:r>
      <w:r w:rsidR="00BD654F" w:rsidRPr="005B6E89">
        <w:rPr>
          <w:spacing w:val="-6"/>
        </w:rPr>
        <w:t xml:space="preserve">ó thể tạo cơ sở dữ liệu bằng cách sử dụng lệnh </w:t>
      </w:r>
      <w:r w:rsidR="00BD654F" w:rsidRPr="005B6E89">
        <w:rPr>
          <w:b/>
          <w:spacing w:val="-6"/>
        </w:rPr>
        <w:t>use</w:t>
      </w:r>
      <w:r w:rsidR="00BD654F" w:rsidRPr="005B6E89">
        <w:rPr>
          <w:spacing w:val="-6"/>
        </w:rPr>
        <w:t xml:space="preserve"> với cú pháp: “</w:t>
      </w:r>
      <w:r w:rsidR="00BD654F" w:rsidRPr="005B6E89">
        <w:rPr>
          <w:color w:val="000000"/>
          <w:spacing w:val="-6"/>
          <w:sz w:val="27"/>
          <w:szCs w:val="27"/>
        </w:rPr>
        <w:t xml:space="preserve">use </w:t>
      </w:r>
      <w:r w:rsidR="00BD654F" w:rsidRPr="005B6E89">
        <w:rPr>
          <w:color w:val="000000"/>
          <w:spacing w:val="-6"/>
          <w:szCs w:val="26"/>
        </w:rPr>
        <w:t xml:space="preserve">&lt;DATABASE_NAME&gt;” và tạo collection với phương thức: </w:t>
      </w:r>
      <w:r w:rsidR="00A631ED">
        <w:rPr>
          <w:color w:val="000000"/>
          <w:spacing w:val="-6"/>
          <w:szCs w:val="26"/>
        </w:rPr>
        <w:t>“</w:t>
      </w:r>
      <w:r w:rsidR="00BD654F" w:rsidRPr="005B6E89">
        <w:rPr>
          <w:color w:val="000000"/>
          <w:spacing w:val="-6"/>
          <w:sz w:val="27"/>
          <w:szCs w:val="27"/>
        </w:rPr>
        <w:t>db.createCollection(name, options)</w:t>
      </w:r>
      <w:r w:rsidR="00A631ED">
        <w:rPr>
          <w:color w:val="000000"/>
          <w:spacing w:val="-6"/>
          <w:sz w:val="27"/>
          <w:szCs w:val="27"/>
        </w:rPr>
        <w:t>”</w:t>
      </w:r>
      <w:r w:rsidR="00BD654F" w:rsidRPr="005B6E89">
        <w:rPr>
          <w:color w:val="000000"/>
          <w:spacing w:val="-6"/>
          <w:sz w:val="27"/>
          <w:szCs w:val="27"/>
        </w:rPr>
        <w:t>.</w:t>
      </w:r>
    </w:p>
    <w:p w:rsidR="005B6E89" w:rsidRDefault="005B6E89" w:rsidP="005B6E89">
      <w:pPr>
        <w:spacing w:line="360" w:lineRule="auto"/>
        <w:jc w:val="center"/>
        <w:rPr>
          <w:color w:val="000000"/>
          <w:szCs w:val="26"/>
        </w:rPr>
      </w:pPr>
      <w:r w:rsidRPr="005B6E89">
        <w:rPr>
          <w:noProof/>
          <w:color w:val="000000"/>
          <w:szCs w:val="26"/>
        </w:rPr>
        <w:drawing>
          <wp:inline distT="0" distB="0" distL="0" distR="0" wp14:anchorId="2EF321BE" wp14:editId="40624A3E">
            <wp:extent cx="4258269" cy="1514686"/>
            <wp:effectExtent l="19050" t="19050" r="28575" b="2857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8269" cy="1514686"/>
                    </a:xfrm>
                    <a:prstGeom prst="rect">
                      <a:avLst/>
                    </a:prstGeom>
                    <a:ln>
                      <a:solidFill>
                        <a:schemeClr val="bg2"/>
                      </a:solidFill>
                    </a:ln>
                  </pic:spPr>
                </pic:pic>
              </a:graphicData>
            </a:graphic>
          </wp:inline>
        </w:drawing>
      </w:r>
    </w:p>
    <w:p w:rsidR="005B6E89" w:rsidRPr="005B6E89" w:rsidRDefault="005B6E89" w:rsidP="005D1B65">
      <w:pPr>
        <w:pStyle w:val="Caption"/>
        <w:ind w:firstLine="0"/>
      </w:pPr>
      <w:bookmarkStart w:id="69" w:name="_Toc172382873"/>
      <w:r>
        <w:t>Hình 3.</w:t>
      </w:r>
      <w:fldSimple w:instr=" SEQ Hình_3. \* ARABIC ">
        <w:r w:rsidR="00820B36">
          <w:rPr>
            <w:noProof/>
          </w:rPr>
          <w:t>5</w:t>
        </w:r>
      </w:fldSimple>
      <w:r w:rsidR="00A47BFC">
        <w:t>.</w:t>
      </w:r>
      <w:r>
        <w:t xml:space="preserve"> Tạo cơ sở dữ liệu</w:t>
      </w:r>
      <w:bookmarkEnd w:id="69"/>
    </w:p>
    <w:p w:rsidR="00BD654F" w:rsidRDefault="00BD654F" w:rsidP="004B0033">
      <w:pPr>
        <w:spacing w:line="360" w:lineRule="auto"/>
        <w:ind w:left="284" w:firstLine="436"/>
        <w:jc w:val="both"/>
      </w:pPr>
      <w:r>
        <w:t xml:space="preserve">Bước 3: </w:t>
      </w:r>
      <w:r w:rsidR="00A631ED" w:rsidRPr="00A631ED">
        <w:rPr>
          <w:color w:val="000000"/>
          <w:szCs w:val="26"/>
        </w:rPr>
        <w:t>Sử dụng phương thức insert() hoặc để thêm Document vào Collection</w:t>
      </w:r>
      <w:r w:rsidR="00A631ED">
        <w:rPr>
          <w:color w:val="000000"/>
          <w:szCs w:val="26"/>
        </w:rPr>
        <w:t xml:space="preserve"> với cú pháp: “</w:t>
      </w:r>
      <w:r w:rsidR="00A631ED" w:rsidRPr="00A631ED">
        <w:rPr>
          <w:color w:val="000000"/>
          <w:szCs w:val="26"/>
        </w:rPr>
        <w:t>db.COLLECTION_NAME.insert(document)</w:t>
      </w:r>
      <w:r w:rsidR="00A631ED">
        <w:rPr>
          <w:color w:val="000000"/>
          <w:szCs w:val="26"/>
        </w:rPr>
        <w:t>”</w:t>
      </w:r>
    </w:p>
    <w:p w:rsidR="004B0033" w:rsidRDefault="005D1B65" w:rsidP="00A47BFC">
      <w:pPr>
        <w:spacing w:line="360" w:lineRule="auto"/>
        <w:jc w:val="center"/>
      </w:pPr>
      <w:r w:rsidRPr="005D1B65">
        <w:rPr>
          <w:noProof/>
        </w:rPr>
        <w:drawing>
          <wp:inline distT="0" distB="0" distL="0" distR="0" wp14:anchorId="15C70CA9" wp14:editId="103D6499">
            <wp:extent cx="5940425" cy="2296795"/>
            <wp:effectExtent l="19050" t="19050" r="22225" b="2730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96795"/>
                    </a:xfrm>
                    <a:prstGeom prst="rect">
                      <a:avLst/>
                    </a:prstGeom>
                    <a:ln>
                      <a:solidFill>
                        <a:schemeClr val="bg2"/>
                      </a:solidFill>
                    </a:ln>
                  </pic:spPr>
                </pic:pic>
              </a:graphicData>
            </a:graphic>
          </wp:inline>
        </w:drawing>
      </w:r>
    </w:p>
    <w:p w:rsidR="00A47BFC" w:rsidRDefault="00A47BFC" w:rsidP="00A47BFC">
      <w:pPr>
        <w:pStyle w:val="Caption"/>
        <w:ind w:firstLine="0"/>
      </w:pPr>
      <w:bookmarkStart w:id="70" w:name="_Toc172382874"/>
      <w:r>
        <w:t>Hình 3.</w:t>
      </w:r>
      <w:fldSimple w:instr=" SEQ Hình_3. \* ARABIC ">
        <w:r w:rsidR="00820B36">
          <w:rPr>
            <w:noProof/>
          </w:rPr>
          <w:t>6</w:t>
        </w:r>
      </w:fldSimple>
      <w:r w:rsidR="00D303DA">
        <w:t>. Thêm</w:t>
      </w:r>
      <w:r>
        <w:t xml:space="preserve"> Document và Collection</w:t>
      </w:r>
      <w:bookmarkEnd w:id="70"/>
    </w:p>
    <w:p w:rsidR="005D1B65" w:rsidRDefault="005D1B65" w:rsidP="005D1B65">
      <w:pPr>
        <w:jc w:val="center"/>
      </w:pPr>
      <w:r w:rsidRPr="005D1B65">
        <w:rPr>
          <w:noProof/>
        </w:rPr>
        <w:drawing>
          <wp:inline distT="0" distB="0" distL="0" distR="0" wp14:anchorId="1E48F3B6" wp14:editId="6FBA5472">
            <wp:extent cx="5940425" cy="2206625"/>
            <wp:effectExtent l="19050" t="19050" r="22225" b="222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206625"/>
                    </a:xfrm>
                    <a:prstGeom prst="rect">
                      <a:avLst/>
                    </a:prstGeom>
                    <a:ln>
                      <a:solidFill>
                        <a:schemeClr val="bg2"/>
                      </a:solidFill>
                    </a:ln>
                  </pic:spPr>
                </pic:pic>
              </a:graphicData>
            </a:graphic>
          </wp:inline>
        </w:drawing>
      </w:r>
    </w:p>
    <w:p w:rsidR="005D1B65" w:rsidRPr="005D1B65" w:rsidRDefault="005D1B65" w:rsidP="005D1B65">
      <w:pPr>
        <w:pStyle w:val="Caption"/>
        <w:ind w:firstLine="0"/>
      </w:pPr>
      <w:bookmarkStart w:id="71" w:name="_Toc172382875"/>
      <w:r>
        <w:t>Hình 3.</w:t>
      </w:r>
      <w:fldSimple w:instr=" SEQ Hình_3. \* ARABIC ">
        <w:r w:rsidR="00820B36">
          <w:rPr>
            <w:noProof/>
          </w:rPr>
          <w:t>7</w:t>
        </w:r>
      </w:fldSimple>
      <w:r>
        <w:t>. Document sau khi thêm thành công</w:t>
      </w:r>
      <w:bookmarkEnd w:id="71"/>
    </w:p>
    <w:p w:rsidR="00E85D70" w:rsidRDefault="00E85D70" w:rsidP="00E85D70">
      <w:pPr>
        <w:pStyle w:val="Heading2"/>
      </w:pPr>
      <w:bookmarkStart w:id="72" w:name="_Toc172905594"/>
      <w:r>
        <w:lastRenderedPageBreak/>
        <w:t>Xây dựng Back</w:t>
      </w:r>
      <w:r w:rsidR="003E38F9">
        <w:t>-</w:t>
      </w:r>
      <w:r>
        <w:t>end</w:t>
      </w:r>
      <w:bookmarkEnd w:id="72"/>
    </w:p>
    <w:p w:rsidR="003E38F9" w:rsidRDefault="003E38F9" w:rsidP="003E38F9">
      <w:pPr>
        <w:pStyle w:val="Heading3"/>
        <w:numPr>
          <w:ilvl w:val="2"/>
          <w:numId w:val="3"/>
        </w:numPr>
        <w:spacing w:before="120" w:after="120" w:line="360" w:lineRule="auto"/>
        <w:rPr>
          <w:i/>
        </w:rPr>
      </w:pPr>
      <w:bookmarkStart w:id="73" w:name="_Toc172905595"/>
      <w:r>
        <w:rPr>
          <w:i/>
        </w:rPr>
        <w:t>Định nghĩa model</w:t>
      </w:r>
      <w:bookmarkEnd w:id="73"/>
    </w:p>
    <w:p w:rsidR="003E38F9" w:rsidRDefault="003E38F9" w:rsidP="003E38F9">
      <w:pPr>
        <w:pStyle w:val="Code"/>
      </w:pPr>
      <w:r>
        <w:t>const mongoose = require('mongoose');</w:t>
      </w:r>
    </w:p>
    <w:p w:rsidR="003E38F9" w:rsidRDefault="0066711C" w:rsidP="003E38F9">
      <w:pPr>
        <w:pStyle w:val="Code"/>
      </w:pPr>
      <w:r>
        <w:t>//Model market</w:t>
      </w:r>
    </w:p>
    <w:p w:rsidR="003E38F9" w:rsidRDefault="003E38F9" w:rsidP="003E38F9">
      <w:pPr>
        <w:pStyle w:val="Code"/>
      </w:pPr>
      <w:r>
        <w:t>const marketSchema = new mongoose.Schema({</w:t>
      </w:r>
    </w:p>
    <w:p w:rsidR="003E38F9" w:rsidRDefault="003E38F9" w:rsidP="003E38F9">
      <w:pPr>
        <w:pStyle w:val="Code"/>
      </w:pPr>
      <w:r>
        <w:t xml:space="preserve">    name: String,</w:t>
      </w:r>
    </w:p>
    <w:p w:rsidR="003E38F9" w:rsidRDefault="003E38F9" w:rsidP="003E38F9">
      <w:pPr>
        <w:pStyle w:val="Code"/>
      </w:pPr>
      <w:r>
        <w:t xml:space="preserve">    address: String,</w:t>
      </w:r>
    </w:p>
    <w:p w:rsidR="003E38F9" w:rsidRDefault="003E38F9" w:rsidP="003E38F9">
      <w:pPr>
        <w:pStyle w:val="Code"/>
      </w:pPr>
      <w:r>
        <w:t xml:space="preserve">    contact: String,</w:t>
      </w:r>
    </w:p>
    <w:p w:rsidR="003E38F9" w:rsidRDefault="003E38F9" w:rsidP="003E38F9">
      <w:pPr>
        <w:pStyle w:val="Code"/>
      </w:pPr>
      <w:r>
        <w:t xml:space="preserve">    price: String</w:t>
      </w:r>
    </w:p>
    <w:p w:rsidR="003E38F9" w:rsidRDefault="003E38F9" w:rsidP="003E38F9">
      <w:pPr>
        <w:pStyle w:val="Code"/>
      </w:pPr>
      <w:r>
        <w:t>});</w:t>
      </w:r>
    </w:p>
    <w:p w:rsidR="003E38F9" w:rsidRDefault="0066711C" w:rsidP="003E38F9">
      <w:pPr>
        <w:pStyle w:val="Code"/>
      </w:pPr>
      <w:r>
        <w:t>//Model manufacturer</w:t>
      </w:r>
    </w:p>
    <w:p w:rsidR="003E38F9" w:rsidRDefault="003E38F9" w:rsidP="003E38F9">
      <w:pPr>
        <w:pStyle w:val="Code"/>
      </w:pPr>
      <w:r>
        <w:t>const manufacturerSchema = new mongoose.Schema({</w:t>
      </w:r>
    </w:p>
    <w:p w:rsidR="003E38F9" w:rsidRDefault="003E38F9" w:rsidP="003E38F9">
      <w:pPr>
        <w:pStyle w:val="Code"/>
      </w:pPr>
      <w:r>
        <w:t xml:space="preserve">    name: String,</w:t>
      </w:r>
    </w:p>
    <w:p w:rsidR="003E38F9" w:rsidRDefault="003E38F9" w:rsidP="003E38F9">
      <w:pPr>
        <w:pStyle w:val="Code"/>
      </w:pPr>
      <w:r>
        <w:t xml:space="preserve">    address: String,</w:t>
      </w:r>
    </w:p>
    <w:p w:rsidR="003E38F9" w:rsidRDefault="003E38F9" w:rsidP="003E38F9">
      <w:pPr>
        <w:pStyle w:val="Code"/>
      </w:pPr>
      <w:r>
        <w:t xml:space="preserve">    contact: String,</w:t>
      </w:r>
    </w:p>
    <w:p w:rsidR="003E38F9" w:rsidRDefault="003E38F9" w:rsidP="003E38F9">
      <w:pPr>
        <w:pStyle w:val="Code"/>
      </w:pPr>
      <w:r>
        <w:t>});</w:t>
      </w:r>
    </w:p>
    <w:p w:rsidR="003E38F9" w:rsidRDefault="0066711C" w:rsidP="003E38F9">
      <w:pPr>
        <w:pStyle w:val="Code"/>
      </w:pPr>
      <w:r>
        <w:t>// Model expiry_date</w:t>
      </w:r>
    </w:p>
    <w:p w:rsidR="003E38F9" w:rsidRDefault="003E38F9" w:rsidP="003E38F9">
      <w:pPr>
        <w:pStyle w:val="Code"/>
      </w:pPr>
      <w:r>
        <w:t>const expiry_dateSchema = new mongoose.Schema({</w:t>
      </w:r>
    </w:p>
    <w:p w:rsidR="003E38F9" w:rsidRDefault="003E38F9" w:rsidP="003E38F9">
      <w:pPr>
        <w:pStyle w:val="Code"/>
      </w:pPr>
      <w:r>
        <w:t xml:space="preserve">    name: String,</w:t>
      </w:r>
    </w:p>
    <w:p w:rsidR="003E38F9" w:rsidRDefault="003E38F9" w:rsidP="003E38F9">
      <w:pPr>
        <w:pStyle w:val="Code"/>
      </w:pPr>
      <w:r>
        <w:t xml:space="preserve">    production_date: String,</w:t>
      </w:r>
    </w:p>
    <w:p w:rsidR="003E38F9" w:rsidRDefault="003E38F9" w:rsidP="003E38F9">
      <w:pPr>
        <w:pStyle w:val="Code"/>
      </w:pPr>
      <w:r>
        <w:t xml:space="preserve">    expiration_date: String,</w:t>
      </w:r>
    </w:p>
    <w:p w:rsidR="003E38F9" w:rsidRDefault="003E38F9" w:rsidP="003E38F9">
      <w:pPr>
        <w:pStyle w:val="Code"/>
      </w:pPr>
      <w:r>
        <w:t>});</w:t>
      </w:r>
    </w:p>
    <w:p w:rsidR="003E38F9" w:rsidRDefault="0066711C" w:rsidP="003E38F9">
      <w:pPr>
        <w:pStyle w:val="Code"/>
      </w:pPr>
      <w:r>
        <w:t>//Model category</w:t>
      </w:r>
    </w:p>
    <w:p w:rsidR="003E38F9" w:rsidRDefault="003E38F9" w:rsidP="003E38F9">
      <w:pPr>
        <w:pStyle w:val="Code"/>
      </w:pPr>
      <w:r>
        <w:t>const categorySchema = new mongoose.Schema({</w:t>
      </w:r>
    </w:p>
    <w:p w:rsidR="003E38F9" w:rsidRDefault="003E38F9" w:rsidP="003E38F9">
      <w:pPr>
        <w:pStyle w:val="Code"/>
      </w:pPr>
      <w:r>
        <w:t xml:space="preserve">    name: String,</w:t>
      </w:r>
    </w:p>
    <w:p w:rsidR="003E38F9" w:rsidRDefault="003E38F9" w:rsidP="003E38F9">
      <w:pPr>
        <w:pStyle w:val="Code"/>
      </w:pPr>
      <w:r>
        <w:t xml:space="preserve">    specifications: String,</w:t>
      </w:r>
    </w:p>
    <w:p w:rsidR="003E38F9" w:rsidRDefault="003E38F9" w:rsidP="003E38F9">
      <w:pPr>
        <w:pStyle w:val="Code"/>
      </w:pPr>
      <w:r>
        <w:t xml:space="preserve">    storage_method: String,</w:t>
      </w:r>
    </w:p>
    <w:p w:rsidR="003E38F9" w:rsidRDefault="003E38F9" w:rsidP="003E38F9">
      <w:pPr>
        <w:pStyle w:val="Code"/>
      </w:pPr>
      <w:r>
        <w:t xml:space="preserve">    components: String,</w:t>
      </w:r>
    </w:p>
    <w:p w:rsidR="003E38F9" w:rsidRDefault="003E38F9" w:rsidP="003E38F9">
      <w:pPr>
        <w:pStyle w:val="Code"/>
      </w:pPr>
      <w:r>
        <w:t>});</w:t>
      </w:r>
    </w:p>
    <w:p w:rsidR="003E38F9" w:rsidRDefault="0066711C" w:rsidP="003E38F9">
      <w:pPr>
        <w:pStyle w:val="Code"/>
      </w:pPr>
      <w:r>
        <w:t>//Model specialty</w:t>
      </w:r>
    </w:p>
    <w:p w:rsidR="003E38F9" w:rsidRDefault="003E38F9" w:rsidP="003E38F9">
      <w:pPr>
        <w:pStyle w:val="Code"/>
      </w:pPr>
      <w:r>
        <w:t>const specialtySchema = new mongoose.Schema({</w:t>
      </w:r>
    </w:p>
    <w:p w:rsidR="003E38F9" w:rsidRDefault="003E38F9" w:rsidP="003E38F9">
      <w:pPr>
        <w:pStyle w:val="Code"/>
      </w:pPr>
      <w:r>
        <w:t xml:space="preserve">    name: {</w:t>
      </w:r>
    </w:p>
    <w:p w:rsidR="003E38F9" w:rsidRDefault="003E38F9" w:rsidP="003E38F9">
      <w:pPr>
        <w:pStyle w:val="Code"/>
      </w:pPr>
      <w:r>
        <w:t xml:space="preserve">        type: String,</w:t>
      </w:r>
    </w:p>
    <w:p w:rsidR="003E38F9" w:rsidRDefault="003E38F9" w:rsidP="003E38F9">
      <w:pPr>
        <w:pStyle w:val="Code"/>
      </w:pPr>
      <w:r>
        <w:lastRenderedPageBreak/>
        <w:t xml:space="preserve">        required: true</w:t>
      </w:r>
    </w:p>
    <w:p w:rsidR="003E38F9" w:rsidRDefault="003E38F9" w:rsidP="003E38F9">
      <w:pPr>
        <w:pStyle w:val="Code"/>
      </w:pPr>
      <w:r>
        <w:t xml:space="preserve">    },</w:t>
      </w:r>
    </w:p>
    <w:p w:rsidR="003E38F9" w:rsidRDefault="003E38F9" w:rsidP="003E38F9">
      <w:pPr>
        <w:pStyle w:val="Code"/>
      </w:pPr>
      <w:r>
        <w:t xml:space="preserve">    province: String,</w:t>
      </w:r>
    </w:p>
    <w:p w:rsidR="003E38F9" w:rsidRDefault="003E38F9" w:rsidP="003E38F9">
      <w:pPr>
        <w:pStyle w:val="Code"/>
      </w:pPr>
      <w:r>
        <w:t xml:space="preserve">    manufacturer: [manufacturerSchema],</w:t>
      </w:r>
    </w:p>
    <w:p w:rsidR="003E38F9" w:rsidRDefault="003E38F9" w:rsidP="003E38F9">
      <w:pPr>
        <w:pStyle w:val="Code"/>
      </w:pPr>
      <w:r>
        <w:t xml:space="preserve">    category: [categorySchema],</w:t>
      </w:r>
    </w:p>
    <w:p w:rsidR="003E38F9" w:rsidRDefault="003E38F9" w:rsidP="003E38F9">
      <w:pPr>
        <w:pStyle w:val="Code"/>
      </w:pPr>
      <w:r>
        <w:t xml:space="preserve">    flavor: String,</w:t>
      </w:r>
    </w:p>
    <w:p w:rsidR="003E38F9" w:rsidRDefault="003E38F9" w:rsidP="003E38F9">
      <w:pPr>
        <w:pStyle w:val="Code"/>
      </w:pPr>
      <w:r>
        <w:t xml:space="preserve">    description: String,</w:t>
      </w:r>
    </w:p>
    <w:p w:rsidR="003E38F9" w:rsidRDefault="003E38F9" w:rsidP="003E38F9">
      <w:pPr>
        <w:pStyle w:val="Code"/>
      </w:pPr>
      <w:r>
        <w:t xml:space="preserve">    img: String,</w:t>
      </w:r>
    </w:p>
    <w:p w:rsidR="003E38F9" w:rsidRDefault="003E38F9" w:rsidP="003E38F9">
      <w:pPr>
        <w:pStyle w:val="Code"/>
      </w:pPr>
      <w:r>
        <w:t xml:space="preserve">    market: [marketSchema],</w:t>
      </w:r>
    </w:p>
    <w:p w:rsidR="003E38F9" w:rsidRDefault="003E38F9" w:rsidP="003E38F9">
      <w:pPr>
        <w:pStyle w:val="Code"/>
      </w:pPr>
      <w:r>
        <w:t xml:space="preserve">    instructions: String,</w:t>
      </w:r>
    </w:p>
    <w:p w:rsidR="003E38F9" w:rsidRDefault="003E38F9" w:rsidP="003E38F9">
      <w:pPr>
        <w:pStyle w:val="Code"/>
      </w:pPr>
      <w:r>
        <w:t xml:space="preserve">    food_safety_standard: String,</w:t>
      </w:r>
    </w:p>
    <w:p w:rsidR="003E38F9" w:rsidRDefault="003E38F9" w:rsidP="003E38F9">
      <w:pPr>
        <w:pStyle w:val="Code"/>
      </w:pPr>
      <w:r>
        <w:t xml:space="preserve">    expiry_date: [expiry_dateSchema]</w:t>
      </w:r>
    </w:p>
    <w:p w:rsidR="003E38F9" w:rsidRDefault="003E38F9" w:rsidP="003E38F9">
      <w:pPr>
        <w:pStyle w:val="Code"/>
      </w:pPr>
      <w:r>
        <w:t>});</w:t>
      </w:r>
    </w:p>
    <w:p w:rsidR="003E38F9" w:rsidRDefault="003E38F9" w:rsidP="003E38F9">
      <w:pPr>
        <w:pStyle w:val="Code"/>
      </w:pPr>
    </w:p>
    <w:p w:rsidR="003E38F9" w:rsidRDefault="003E38F9" w:rsidP="003E38F9">
      <w:pPr>
        <w:pStyle w:val="Code"/>
      </w:pPr>
      <w:r>
        <w:t>const Specialty = mongoose.model('Specialty', specialtySchema);</w:t>
      </w:r>
    </w:p>
    <w:p w:rsidR="003E38F9" w:rsidRDefault="003E38F9" w:rsidP="003E38F9">
      <w:pPr>
        <w:pStyle w:val="Code"/>
      </w:pPr>
    </w:p>
    <w:p w:rsidR="003E38F9" w:rsidRPr="003E38F9" w:rsidRDefault="003E38F9" w:rsidP="003E38F9">
      <w:pPr>
        <w:pStyle w:val="Code"/>
      </w:pPr>
      <w:r>
        <w:t>module.exports = Specialty;</w:t>
      </w:r>
    </w:p>
    <w:p w:rsidR="003E38F9" w:rsidRDefault="003E38F9" w:rsidP="003E38F9">
      <w:pPr>
        <w:pStyle w:val="Heading3"/>
        <w:numPr>
          <w:ilvl w:val="2"/>
          <w:numId w:val="3"/>
        </w:numPr>
        <w:spacing w:before="120" w:after="120" w:line="360" w:lineRule="auto"/>
        <w:rPr>
          <w:i/>
        </w:rPr>
      </w:pPr>
      <w:bookmarkStart w:id="74" w:name="_Toc172905596"/>
      <w:r>
        <w:rPr>
          <w:i/>
        </w:rPr>
        <w:t>Định nghĩ</w:t>
      </w:r>
      <w:r w:rsidR="00E934B5">
        <w:rPr>
          <w:i/>
        </w:rPr>
        <w:t>a</w:t>
      </w:r>
      <w:r>
        <w:rPr>
          <w:i/>
        </w:rPr>
        <w:t xml:space="preserve"> các Controller</w:t>
      </w:r>
      <w:bookmarkEnd w:id="74"/>
    </w:p>
    <w:p w:rsidR="00787DE4" w:rsidRPr="00787DE4" w:rsidRDefault="00DF2E49" w:rsidP="00787DE4">
      <w:pPr>
        <w:spacing w:line="360" w:lineRule="auto"/>
        <w:ind w:firstLine="644"/>
        <w:jc w:val="both"/>
        <w:rPr>
          <w:b/>
        </w:rPr>
      </w:pPr>
      <w:r>
        <w:rPr>
          <w:b/>
        </w:rPr>
        <w:t>Specialty</w:t>
      </w:r>
      <w:r w:rsidR="00787DE4" w:rsidRPr="00787DE4">
        <w:rPr>
          <w:b/>
        </w:rPr>
        <w:t>Controller</w:t>
      </w:r>
      <w:r w:rsidR="00101C8C">
        <w:rPr>
          <w:b/>
        </w:rPr>
        <w:t xml:space="preserve"> (định nghĩa các hàm thêm, sửa, xoá các đặc sản)</w:t>
      </w:r>
    </w:p>
    <w:p w:rsidR="003E38F9" w:rsidRDefault="003E38F9" w:rsidP="00C77F1F">
      <w:pPr>
        <w:pStyle w:val="ListParagraph"/>
        <w:numPr>
          <w:ilvl w:val="0"/>
          <w:numId w:val="14"/>
        </w:numPr>
        <w:spacing w:line="360" w:lineRule="auto"/>
        <w:jc w:val="both"/>
      </w:pPr>
      <w:r>
        <w:t>Controller lấy ra tất cả đặc sản</w:t>
      </w:r>
      <w:r w:rsidR="0066711C">
        <w:t>:</w:t>
      </w:r>
    </w:p>
    <w:p w:rsidR="00F81710" w:rsidRDefault="00F81710" w:rsidP="0066711C">
      <w:pPr>
        <w:pStyle w:val="Code"/>
      </w:pPr>
    </w:p>
    <w:p w:rsidR="0066711C" w:rsidRDefault="0066711C" w:rsidP="0066711C">
      <w:pPr>
        <w:pStyle w:val="Code"/>
      </w:pPr>
      <w:r>
        <w:t>exports.getAllSpecialties = async (req, res) =&gt; {</w:t>
      </w:r>
    </w:p>
    <w:p w:rsidR="0066711C" w:rsidRDefault="0066711C" w:rsidP="0066711C">
      <w:pPr>
        <w:pStyle w:val="Code"/>
      </w:pPr>
      <w:r>
        <w:t xml:space="preserve">    try {</w:t>
      </w:r>
    </w:p>
    <w:p w:rsidR="0066711C" w:rsidRDefault="0066711C" w:rsidP="0066711C">
      <w:pPr>
        <w:pStyle w:val="Code"/>
      </w:pPr>
      <w:r>
        <w:t xml:space="preserve">        const specialties = await Specialty.find();</w:t>
      </w:r>
    </w:p>
    <w:p w:rsidR="0066711C" w:rsidRDefault="0066711C" w:rsidP="0066711C">
      <w:pPr>
        <w:pStyle w:val="Code"/>
      </w:pPr>
      <w:r>
        <w:t xml:space="preserve">        res.json(specialties);</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365C9D" w:rsidRDefault="0066711C" w:rsidP="00787DE4">
      <w:pPr>
        <w:pStyle w:val="Code"/>
      </w:pPr>
      <w:r>
        <w:t>};</w:t>
      </w:r>
    </w:p>
    <w:p w:rsidR="00101C8C" w:rsidRDefault="00101C8C">
      <w:pPr>
        <w:spacing w:after="160" w:line="259" w:lineRule="auto"/>
      </w:pPr>
      <w:r>
        <w:br w:type="page"/>
      </w:r>
    </w:p>
    <w:p w:rsidR="00F81710" w:rsidRDefault="0066711C" w:rsidP="0066711C">
      <w:pPr>
        <w:pStyle w:val="ListParagraph"/>
        <w:numPr>
          <w:ilvl w:val="0"/>
          <w:numId w:val="14"/>
        </w:numPr>
        <w:spacing w:line="360" w:lineRule="auto"/>
        <w:jc w:val="both"/>
      </w:pPr>
      <w:r>
        <w:lastRenderedPageBreak/>
        <w:t>Controller lấy ra một đặc sản theo ID đặc sản:</w:t>
      </w:r>
    </w:p>
    <w:p w:rsidR="0066711C" w:rsidRDefault="0066711C" w:rsidP="0066711C">
      <w:pPr>
        <w:pStyle w:val="Code"/>
      </w:pPr>
      <w:r>
        <w:t>exports.getSpecialtyById = async (req, res) =&gt; {</w:t>
      </w:r>
    </w:p>
    <w:p w:rsidR="0066711C" w:rsidRDefault="0066711C" w:rsidP="0066711C">
      <w:pPr>
        <w:pStyle w:val="Code"/>
      </w:pPr>
      <w:r>
        <w:t xml:space="preserve">    try {</w:t>
      </w:r>
    </w:p>
    <w:p w:rsidR="0066711C" w:rsidRDefault="0066711C" w:rsidP="0066711C">
      <w:pPr>
        <w:pStyle w:val="Code"/>
      </w:pPr>
      <w:r>
        <w:t xml:space="preserve">        const specialty = await Specialty.findById(req.params.id);</w:t>
      </w:r>
    </w:p>
    <w:p w:rsidR="0066711C" w:rsidRDefault="0066711C" w:rsidP="0066711C">
      <w:pPr>
        <w:pStyle w:val="Code"/>
      </w:pPr>
      <w:r>
        <w:t xml:space="preserve">        if (!specialty) {</w:t>
      </w:r>
    </w:p>
    <w:p w:rsidR="0066711C" w:rsidRDefault="0066711C" w:rsidP="0066711C">
      <w:pPr>
        <w:pStyle w:val="Code"/>
      </w:pPr>
      <w:r>
        <w:t xml:space="preserve">            return res.status(404).json({ message: "Specialty not found" });</w:t>
      </w:r>
    </w:p>
    <w:p w:rsidR="0066711C" w:rsidRDefault="0066711C" w:rsidP="0066711C">
      <w:pPr>
        <w:pStyle w:val="Code"/>
      </w:pPr>
      <w:r>
        <w:t xml:space="preserve">        }</w:t>
      </w:r>
    </w:p>
    <w:p w:rsidR="0066711C" w:rsidRDefault="0066711C" w:rsidP="0066711C">
      <w:pPr>
        <w:pStyle w:val="Code"/>
      </w:pPr>
      <w:r>
        <w:t xml:space="preserve">        res.json(specialty);</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66711C" w:rsidRPr="003E38F9" w:rsidRDefault="0066711C" w:rsidP="0066711C">
      <w:pPr>
        <w:pStyle w:val="Code"/>
      </w:pPr>
      <w:r>
        <w:t>};</w:t>
      </w:r>
    </w:p>
    <w:p w:rsidR="0066711C" w:rsidRDefault="0066711C" w:rsidP="00C77F1F">
      <w:pPr>
        <w:pStyle w:val="ListParagraph"/>
        <w:numPr>
          <w:ilvl w:val="0"/>
          <w:numId w:val="14"/>
        </w:numPr>
        <w:spacing w:line="360" w:lineRule="auto"/>
        <w:jc w:val="both"/>
      </w:pPr>
      <w:r>
        <w:t>Controller thêm một đặc sản mới:</w:t>
      </w:r>
    </w:p>
    <w:p w:rsidR="0066711C" w:rsidRDefault="0066711C" w:rsidP="00F81710">
      <w:pPr>
        <w:pStyle w:val="Code"/>
      </w:pPr>
      <w:r>
        <w:br/>
        <w:t>exports.createSpecialty = async (req, res) =&gt; {</w:t>
      </w:r>
    </w:p>
    <w:p w:rsidR="0066711C" w:rsidRPr="00F81710" w:rsidRDefault="0066711C" w:rsidP="00F81710">
      <w:pPr>
        <w:pStyle w:val="Code"/>
      </w:pPr>
      <w:r>
        <w:t xml:space="preserve">    try {</w:t>
      </w:r>
    </w:p>
    <w:p w:rsidR="0066711C" w:rsidRDefault="0066711C" w:rsidP="0066711C">
      <w:pPr>
        <w:pStyle w:val="Code"/>
      </w:pPr>
      <w:r>
        <w:t xml:space="preserve">        const specialty = new Specialty(req.body);</w:t>
      </w:r>
    </w:p>
    <w:p w:rsidR="0066711C" w:rsidRDefault="0066711C" w:rsidP="0066711C">
      <w:pPr>
        <w:pStyle w:val="Code"/>
      </w:pPr>
      <w:r>
        <w:t xml:space="preserve">        await specialty.save();</w:t>
      </w:r>
    </w:p>
    <w:p w:rsidR="0066711C" w:rsidRDefault="0066711C" w:rsidP="0066711C">
      <w:pPr>
        <w:pStyle w:val="Code"/>
      </w:pPr>
      <w:r>
        <w:t xml:space="preserve">        res.status(201).json(specialty);</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5C4AF1" w:rsidRPr="005C4AF1" w:rsidRDefault="0066711C" w:rsidP="0066711C">
      <w:pPr>
        <w:pStyle w:val="Code"/>
      </w:pPr>
      <w:r>
        <w:t>};</w:t>
      </w:r>
    </w:p>
    <w:p w:rsidR="0066711C" w:rsidRPr="0066711C" w:rsidRDefault="0066711C" w:rsidP="00C77F1F">
      <w:pPr>
        <w:pStyle w:val="ListParagraph"/>
        <w:numPr>
          <w:ilvl w:val="0"/>
          <w:numId w:val="14"/>
        </w:numPr>
        <w:spacing w:after="160" w:line="360" w:lineRule="auto"/>
        <w:jc w:val="both"/>
        <w:rPr>
          <w:b/>
        </w:rPr>
      </w:pPr>
      <w:r>
        <w:t>Controller cập nhật đặc sản theo ID:</w:t>
      </w:r>
    </w:p>
    <w:p w:rsidR="00F81710" w:rsidRDefault="00F81710" w:rsidP="00F81710">
      <w:pPr>
        <w:pStyle w:val="Code"/>
      </w:pPr>
    </w:p>
    <w:p w:rsidR="0066711C" w:rsidRPr="00F81710" w:rsidRDefault="0066711C" w:rsidP="00F81710">
      <w:pPr>
        <w:pStyle w:val="Code"/>
      </w:pPr>
      <w:r>
        <w:t>exports.updateSpecialtyById = async (req, res) =&gt; {</w:t>
      </w:r>
    </w:p>
    <w:p w:rsidR="0066711C" w:rsidRDefault="0066711C" w:rsidP="0066711C">
      <w:pPr>
        <w:pStyle w:val="Code"/>
      </w:pPr>
      <w:r>
        <w:t xml:space="preserve">    try {</w:t>
      </w:r>
    </w:p>
    <w:p w:rsidR="0066711C" w:rsidRDefault="0066711C" w:rsidP="0066711C">
      <w:pPr>
        <w:pStyle w:val="Code"/>
      </w:pPr>
      <w:r>
        <w:t xml:space="preserve">        await Specialty.findByIdAndUpdate(req.params.id, req.body);</w:t>
      </w:r>
    </w:p>
    <w:p w:rsidR="0066711C" w:rsidRDefault="0066711C" w:rsidP="0066711C">
      <w:pPr>
        <w:pStyle w:val="Code"/>
      </w:pPr>
      <w:r>
        <w:t xml:space="preserve">        res.json({ message: "Specialty updated successfully" });</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F81710" w:rsidRPr="00101C8C" w:rsidRDefault="0066711C" w:rsidP="00101C8C">
      <w:pPr>
        <w:pStyle w:val="Code"/>
      </w:pPr>
      <w:r>
        <w:t xml:space="preserve">    }</w:t>
      </w:r>
    </w:p>
    <w:p w:rsidR="00ED2373" w:rsidRPr="00ED2373" w:rsidRDefault="0066711C" w:rsidP="00C77F1F">
      <w:pPr>
        <w:pStyle w:val="ListParagraph"/>
        <w:numPr>
          <w:ilvl w:val="0"/>
          <w:numId w:val="14"/>
        </w:numPr>
        <w:spacing w:after="160" w:line="360" w:lineRule="auto"/>
        <w:jc w:val="both"/>
        <w:rPr>
          <w:b/>
        </w:rPr>
      </w:pPr>
      <w:r>
        <w:lastRenderedPageBreak/>
        <w:t>Controller xoá một đặc sản theo ID:</w:t>
      </w:r>
    </w:p>
    <w:p w:rsidR="00F81710" w:rsidRDefault="00F81710" w:rsidP="00ED2373">
      <w:pPr>
        <w:pStyle w:val="Code"/>
      </w:pPr>
    </w:p>
    <w:p w:rsidR="00ED2373" w:rsidRDefault="00ED2373" w:rsidP="00ED2373">
      <w:pPr>
        <w:pStyle w:val="Code"/>
      </w:pPr>
      <w:r>
        <w:t>exports.deleteSpecialtyById = async (req, res) =&gt; {</w:t>
      </w:r>
    </w:p>
    <w:p w:rsidR="00ED2373" w:rsidRDefault="00ED2373" w:rsidP="00ED2373">
      <w:pPr>
        <w:pStyle w:val="Code"/>
      </w:pPr>
      <w:r>
        <w:t xml:space="preserve">    try {</w:t>
      </w:r>
    </w:p>
    <w:p w:rsidR="00ED2373" w:rsidRDefault="00ED2373" w:rsidP="00ED2373">
      <w:pPr>
        <w:pStyle w:val="Code"/>
      </w:pPr>
      <w:r>
        <w:t xml:space="preserve">        await Specialty.findByIdAndDelete(req.params.id);</w:t>
      </w:r>
    </w:p>
    <w:p w:rsidR="00ED2373" w:rsidRDefault="00ED2373" w:rsidP="00ED2373">
      <w:pPr>
        <w:pStyle w:val="Code"/>
      </w:pPr>
      <w:r>
        <w:t xml:space="preserve">        res.json({ message: "Specialty deleted successfully" });</w:t>
      </w:r>
    </w:p>
    <w:p w:rsidR="00ED2373" w:rsidRDefault="00ED2373" w:rsidP="00ED2373">
      <w:pPr>
        <w:pStyle w:val="Code"/>
      </w:pPr>
      <w:r>
        <w:t xml:space="preserve">    } catch (err) {</w:t>
      </w:r>
    </w:p>
    <w:p w:rsidR="00ED2373" w:rsidRDefault="00ED2373" w:rsidP="00ED2373">
      <w:pPr>
        <w:pStyle w:val="Code"/>
      </w:pPr>
      <w:r>
        <w:t xml:space="preserve">        res.status(500).json({ error: err.message });</w:t>
      </w:r>
    </w:p>
    <w:p w:rsidR="00ED2373" w:rsidRDefault="00ED2373" w:rsidP="00ED2373">
      <w:pPr>
        <w:pStyle w:val="Code"/>
      </w:pPr>
      <w:r>
        <w:t xml:space="preserve">    }</w:t>
      </w:r>
    </w:p>
    <w:p w:rsidR="00ED2373" w:rsidRPr="00ED2373" w:rsidRDefault="00ED2373" w:rsidP="00ED2373">
      <w:pPr>
        <w:pStyle w:val="Code"/>
      </w:pPr>
      <w:r>
        <w:t>};</w:t>
      </w:r>
    </w:p>
    <w:p w:rsidR="00ED2373" w:rsidRPr="00ED2373" w:rsidRDefault="00ED2373" w:rsidP="00C77F1F">
      <w:pPr>
        <w:pStyle w:val="ListParagraph"/>
        <w:numPr>
          <w:ilvl w:val="0"/>
          <w:numId w:val="14"/>
        </w:numPr>
        <w:spacing w:after="160" w:line="360" w:lineRule="auto"/>
        <w:jc w:val="both"/>
        <w:rPr>
          <w:b/>
        </w:rPr>
      </w:pPr>
      <w:r>
        <w:t>Controller xoá nhiều đặc sản:</w:t>
      </w:r>
    </w:p>
    <w:p w:rsidR="00F81710" w:rsidRDefault="00F81710" w:rsidP="00F81710">
      <w:pPr>
        <w:pStyle w:val="Code"/>
      </w:pPr>
    </w:p>
    <w:p w:rsidR="00ED2373" w:rsidRDefault="00ED2373" w:rsidP="00F81710">
      <w:pPr>
        <w:pStyle w:val="Code"/>
      </w:pPr>
      <w:r>
        <w:t>exports.deleteMultipleSpecialties = async (req, res) =&gt; {</w:t>
      </w:r>
    </w:p>
    <w:p w:rsidR="00ED2373" w:rsidRDefault="00ED2373" w:rsidP="00ED2373">
      <w:pPr>
        <w:pStyle w:val="Code"/>
      </w:pPr>
      <w:r>
        <w:t xml:space="preserve">    try {</w:t>
      </w:r>
    </w:p>
    <w:p w:rsidR="00ED2373" w:rsidRDefault="00ED2373" w:rsidP="00ED2373">
      <w:pPr>
        <w:pStyle w:val="Code"/>
      </w:pPr>
      <w:r>
        <w:t xml:space="preserve">        const { ids } = req.body;</w:t>
      </w:r>
    </w:p>
    <w:p w:rsidR="00ED2373" w:rsidRDefault="00ED2373" w:rsidP="00ED2373">
      <w:pPr>
        <w:pStyle w:val="Code"/>
      </w:pPr>
      <w:r>
        <w:t xml:space="preserve">        await Specialty.deleteMany({ _id: { $in: ids } });</w:t>
      </w:r>
    </w:p>
    <w:p w:rsidR="00ED2373" w:rsidRDefault="00ED2373" w:rsidP="00ED2373">
      <w:pPr>
        <w:pStyle w:val="Code"/>
      </w:pPr>
      <w:r>
        <w:t xml:space="preserve">        res.status(200).json({ message: 'Specialties deleted successfully' });</w:t>
      </w:r>
    </w:p>
    <w:p w:rsidR="00ED2373" w:rsidRDefault="00ED2373" w:rsidP="00ED2373">
      <w:pPr>
        <w:pStyle w:val="Code"/>
      </w:pPr>
      <w:r>
        <w:t xml:space="preserve">    } catch (err) {</w:t>
      </w:r>
    </w:p>
    <w:p w:rsidR="00ED2373" w:rsidRDefault="00ED2373" w:rsidP="00ED2373">
      <w:pPr>
        <w:pStyle w:val="Code"/>
      </w:pPr>
      <w:r>
        <w:t xml:space="preserve">        res.status(500).json({ error: err.message });</w:t>
      </w:r>
    </w:p>
    <w:p w:rsidR="00ED2373" w:rsidRDefault="00ED2373" w:rsidP="00ED2373">
      <w:pPr>
        <w:pStyle w:val="Code"/>
      </w:pPr>
      <w:r>
        <w:t xml:space="preserve">    }</w:t>
      </w:r>
    </w:p>
    <w:p w:rsidR="00DA2119" w:rsidRPr="00ED2373" w:rsidRDefault="00ED2373" w:rsidP="00ED2373">
      <w:pPr>
        <w:pStyle w:val="Code"/>
      </w:pPr>
      <w:r>
        <w:t>};</w:t>
      </w:r>
    </w:p>
    <w:p w:rsidR="00F81710" w:rsidRDefault="00DA2119" w:rsidP="00DA2119">
      <w:pPr>
        <w:pStyle w:val="ListParagraph"/>
        <w:numPr>
          <w:ilvl w:val="0"/>
          <w:numId w:val="14"/>
        </w:numPr>
        <w:spacing w:line="360" w:lineRule="auto"/>
        <w:jc w:val="both"/>
      </w:pPr>
      <w:r>
        <w:t>Controller lấy ra tên của đặc sản:</w:t>
      </w:r>
    </w:p>
    <w:p w:rsidR="00DA2119" w:rsidRDefault="00DA2119" w:rsidP="00DA2119">
      <w:pPr>
        <w:pStyle w:val="Code"/>
      </w:pPr>
      <w:r>
        <w:t>exports.getSpecialtyNames = async (req, res) =&gt; {</w:t>
      </w:r>
    </w:p>
    <w:p w:rsidR="00DA2119" w:rsidRDefault="00DA2119" w:rsidP="00DA2119">
      <w:pPr>
        <w:pStyle w:val="Code"/>
      </w:pPr>
      <w:r>
        <w:t xml:space="preserve">    try {</w:t>
      </w:r>
    </w:p>
    <w:p w:rsidR="00DA2119" w:rsidRDefault="00DA2119" w:rsidP="00DA2119">
      <w:pPr>
        <w:pStyle w:val="Code"/>
      </w:pPr>
      <w:r>
        <w:t xml:space="preserve">      const specialties = await Specialty.find({}, 'name');</w:t>
      </w:r>
    </w:p>
    <w:p w:rsidR="00DA2119" w:rsidRDefault="00DA2119" w:rsidP="00DA2119">
      <w:pPr>
        <w:pStyle w:val="Code"/>
      </w:pPr>
      <w:r>
        <w:t xml:space="preserve">      res.json(specialties);</w:t>
      </w:r>
    </w:p>
    <w:p w:rsidR="00DA2119" w:rsidRDefault="00DA2119" w:rsidP="00DA2119">
      <w:pPr>
        <w:pStyle w:val="Code"/>
      </w:pPr>
      <w:r>
        <w:t xml:space="preserve">    } catch (error) {</w:t>
      </w:r>
    </w:p>
    <w:p w:rsidR="00DA2119" w:rsidRDefault="00DA2119" w:rsidP="00DA2119">
      <w:pPr>
        <w:pStyle w:val="Code"/>
      </w:pPr>
      <w:r>
        <w:t xml:space="preserve">      console.error('Error fetching specialty names:', error);</w:t>
      </w:r>
    </w:p>
    <w:p w:rsidR="00DA2119" w:rsidRDefault="00DA2119" w:rsidP="00DA2119">
      <w:pPr>
        <w:pStyle w:val="Code"/>
      </w:pPr>
      <w:r>
        <w:t xml:space="preserve">      res.status(500).json({ error: 'Error fetching specialty names' });</w:t>
      </w:r>
    </w:p>
    <w:p w:rsidR="00787DE4" w:rsidRPr="00F81710" w:rsidRDefault="00DA2119" w:rsidP="00F81710">
      <w:pPr>
        <w:pStyle w:val="Code"/>
      </w:pPr>
      <w:r>
        <w:t xml:space="preserve">    }</w:t>
      </w:r>
      <w:r w:rsidR="00F81710">
        <w:t xml:space="preserve"> };</w:t>
      </w:r>
    </w:p>
    <w:p w:rsidR="00101C8C" w:rsidRDefault="00101C8C" w:rsidP="00787DE4">
      <w:pPr>
        <w:spacing w:line="360" w:lineRule="auto"/>
        <w:ind w:firstLine="644"/>
        <w:jc w:val="both"/>
        <w:rPr>
          <w:b/>
        </w:rPr>
      </w:pPr>
    </w:p>
    <w:p w:rsidR="00787DE4" w:rsidRDefault="00787DE4" w:rsidP="00787DE4">
      <w:pPr>
        <w:spacing w:line="360" w:lineRule="auto"/>
        <w:ind w:firstLine="644"/>
        <w:jc w:val="both"/>
        <w:rPr>
          <w:b/>
        </w:rPr>
      </w:pPr>
      <w:r>
        <w:rPr>
          <w:b/>
        </w:rPr>
        <w:lastRenderedPageBreak/>
        <w:t>Category</w:t>
      </w:r>
      <w:r w:rsidRPr="00787DE4">
        <w:rPr>
          <w:b/>
        </w:rPr>
        <w:t>Controller</w:t>
      </w:r>
      <w:r w:rsidR="00101C8C">
        <w:rPr>
          <w:b/>
        </w:rPr>
        <w:t xml:space="preserve"> (định nghĩa các hàm thêm, sửa, xoá loại cho đặc sản)</w:t>
      </w:r>
    </w:p>
    <w:p w:rsidR="00787DE4" w:rsidRDefault="00787DE4" w:rsidP="00787DE4">
      <w:pPr>
        <w:pStyle w:val="ListParagraph"/>
        <w:numPr>
          <w:ilvl w:val="0"/>
          <w:numId w:val="14"/>
        </w:numPr>
        <w:spacing w:line="360" w:lineRule="auto"/>
        <w:jc w:val="both"/>
      </w:pPr>
      <w:r w:rsidRPr="00787DE4">
        <w:t xml:space="preserve">Controller tạo ra một </w:t>
      </w:r>
      <w:r w:rsidR="00202095">
        <w:t>loại</w:t>
      </w:r>
      <w:r w:rsidRPr="00787DE4">
        <w:t xml:space="preserve"> mới</w:t>
      </w:r>
      <w:r>
        <w:t>:</w:t>
      </w:r>
    </w:p>
    <w:p w:rsidR="00787DE4" w:rsidRDefault="00787DE4" w:rsidP="00F81710">
      <w:pPr>
        <w:pStyle w:val="Code"/>
      </w:pPr>
      <w:r>
        <w:t>exports.createCategory = async (req, res) =&gt; {</w:t>
      </w:r>
    </w:p>
    <w:p w:rsidR="00787DE4" w:rsidRDefault="00787DE4" w:rsidP="00787DE4">
      <w:pPr>
        <w:pStyle w:val="TOCHeading"/>
      </w:pPr>
      <w:r>
        <w:t xml:space="preserve">    try {</w:t>
      </w:r>
    </w:p>
    <w:p w:rsidR="00787DE4" w:rsidRDefault="00787DE4" w:rsidP="00787DE4">
      <w:pPr>
        <w:pStyle w:val="TOCHeading"/>
      </w:pPr>
      <w:r>
        <w:t xml:space="preserve">        const specialtyId = req.params.id;</w:t>
      </w:r>
    </w:p>
    <w:p w:rsidR="00787DE4" w:rsidRDefault="00787DE4" w:rsidP="00787DE4">
      <w:pPr>
        <w:pStyle w:val="TOCHeading"/>
      </w:pPr>
      <w:r>
        <w:t xml:space="preserve">        const category = req.body;</w:t>
      </w:r>
    </w:p>
    <w:p w:rsidR="00787DE4" w:rsidRDefault="00787DE4" w:rsidP="00787DE4">
      <w:pPr>
        <w:pStyle w:val="TOCHeading"/>
      </w:pPr>
      <w:r>
        <w:t xml:space="preserve">        const specialty = await Specialty.findById(specialtyId);</w:t>
      </w:r>
    </w:p>
    <w:p w:rsidR="00787DE4" w:rsidRDefault="00787DE4" w:rsidP="00787DE4">
      <w:pPr>
        <w:pStyle w:val="TOCHeading"/>
      </w:pPr>
      <w:r>
        <w:t xml:space="preserve">        if (!specialty) {</w:t>
      </w:r>
    </w:p>
    <w:p w:rsidR="00787DE4" w:rsidRDefault="00787DE4" w:rsidP="00787DE4">
      <w:pPr>
        <w:pStyle w:val="TOCHeading"/>
      </w:pPr>
      <w:r>
        <w:t xml:space="preserve">            return res.status(404).json({ message: 'Specialty not found' });</w:t>
      </w:r>
    </w:p>
    <w:p w:rsidR="00787DE4" w:rsidRDefault="00787DE4" w:rsidP="00787DE4">
      <w:pPr>
        <w:pStyle w:val="TOCHeading"/>
      </w:pPr>
      <w:r>
        <w:t xml:space="preserve">        }</w:t>
      </w:r>
    </w:p>
    <w:p w:rsidR="00787DE4" w:rsidRDefault="00787DE4" w:rsidP="00787DE4">
      <w:pPr>
        <w:pStyle w:val="TOCHeading"/>
      </w:pPr>
      <w:r>
        <w:t xml:space="preserve">        specialty.category.push(category);</w:t>
      </w:r>
    </w:p>
    <w:p w:rsidR="00787DE4" w:rsidRDefault="00787DE4" w:rsidP="00787DE4">
      <w:pPr>
        <w:pStyle w:val="TOCHeading"/>
      </w:pPr>
      <w:r>
        <w:t xml:space="preserve">        await specialty.save();</w:t>
      </w:r>
    </w:p>
    <w:p w:rsidR="00787DE4" w:rsidRDefault="00787DE4" w:rsidP="00787DE4">
      <w:pPr>
        <w:pStyle w:val="TOCHeading"/>
      </w:pPr>
      <w:r>
        <w:t xml:space="preserve">        res.status(201).json({ message: 'Category created successfully', category: category });</w:t>
      </w:r>
    </w:p>
    <w:p w:rsidR="00787DE4" w:rsidRDefault="00787DE4" w:rsidP="00787DE4">
      <w:pPr>
        <w:pStyle w:val="TOCHeading"/>
      </w:pPr>
      <w:r>
        <w:t xml:space="preserve">    } catch (error) {</w:t>
      </w:r>
    </w:p>
    <w:p w:rsidR="00787DE4" w:rsidRDefault="00787DE4" w:rsidP="00787DE4">
      <w:pPr>
        <w:pStyle w:val="TOCHeading"/>
      </w:pPr>
      <w:r>
        <w:t xml:space="preserve">        res.status(500).json({ error: error.message });</w:t>
      </w:r>
    </w:p>
    <w:p w:rsidR="00787DE4" w:rsidRDefault="00787DE4" w:rsidP="00787DE4">
      <w:pPr>
        <w:pStyle w:val="TOCHeading"/>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jc w:val="both"/>
      </w:pPr>
      <w:r>
        <w:t>Controller lấy ra t</w:t>
      </w:r>
      <w:r w:rsidR="00202095">
        <w:t>ất cả loại</w:t>
      </w:r>
      <w:r>
        <w:t xml:space="preserve"> của đặc sản:</w:t>
      </w:r>
    </w:p>
    <w:p w:rsidR="00F81710" w:rsidRPr="00F81710" w:rsidRDefault="00F81710" w:rsidP="00F81710">
      <w:pPr>
        <w:pStyle w:val="Code"/>
      </w:pPr>
      <w:r w:rsidRPr="00F81710">
        <w:t>exports.getAllCategories = async (req, res) =&gt; {</w:t>
      </w:r>
    </w:p>
    <w:p w:rsidR="00F81710" w:rsidRPr="00F81710" w:rsidRDefault="00F81710" w:rsidP="00F81710">
      <w:pPr>
        <w:pStyle w:val="Code"/>
      </w:pPr>
      <w:r w:rsidRPr="00F81710">
        <w:t xml:space="preserve">    try {</w:t>
      </w:r>
    </w:p>
    <w:p w:rsidR="00F81710" w:rsidRPr="00F81710" w:rsidRDefault="00F81710" w:rsidP="00F81710">
      <w:pPr>
        <w:pStyle w:val="Code"/>
      </w:pPr>
      <w:r w:rsidRPr="00F81710">
        <w:t xml:space="preserve">        const specialtyId = req.params.id;</w:t>
      </w:r>
    </w:p>
    <w:p w:rsidR="00F81710" w:rsidRPr="00F81710" w:rsidRDefault="00F81710" w:rsidP="00F81710">
      <w:pPr>
        <w:pStyle w:val="Code"/>
      </w:pPr>
      <w:r w:rsidRPr="00F81710">
        <w:t xml:space="preserve">        const specialty = await Specialty.findById(specialtyId);</w:t>
      </w:r>
    </w:p>
    <w:p w:rsidR="00F81710" w:rsidRPr="00F81710" w:rsidRDefault="00F81710" w:rsidP="00F81710">
      <w:pPr>
        <w:pStyle w:val="Code"/>
      </w:pPr>
      <w:r w:rsidRPr="00F81710">
        <w:t xml:space="preserve">        if (!specialty) {</w:t>
      </w:r>
    </w:p>
    <w:p w:rsidR="00F81710" w:rsidRPr="00F81710" w:rsidRDefault="00F81710" w:rsidP="00F81710">
      <w:pPr>
        <w:pStyle w:val="Code"/>
      </w:pPr>
      <w:r w:rsidRPr="00F81710">
        <w:t xml:space="preserve">            return res.status(404).json({ message: 'Specialty not found' });</w:t>
      </w:r>
    </w:p>
    <w:p w:rsidR="00F81710" w:rsidRPr="00F81710" w:rsidRDefault="00F81710" w:rsidP="00F81710">
      <w:pPr>
        <w:pStyle w:val="Code"/>
      </w:pPr>
      <w:r w:rsidRPr="00F81710">
        <w:t xml:space="preserve">        }</w:t>
      </w:r>
    </w:p>
    <w:p w:rsidR="00F81710" w:rsidRPr="00F81710" w:rsidRDefault="00F81710" w:rsidP="00F81710">
      <w:pPr>
        <w:pStyle w:val="Code"/>
      </w:pPr>
      <w:r w:rsidRPr="00F81710">
        <w:t xml:space="preserve">        res.json(specialty.category);</w:t>
      </w:r>
    </w:p>
    <w:p w:rsidR="00F81710" w:rsidRPr="00F81710" w:rsidRDefault="00F81710" w:rsidP="00F81710">
      <w:pPr>
        <w:pStyle w:val="Code"/>
      </w:pPr>
      <w:r w:rsidRPr="00F81710">
        <w:t xml:space="preserve">    } catch (error) {</w:t>
      </w:r>
    </w:p>
    <w:p w:rsidR="00F81710" w:rsidRPr="00F81710" w:rsidRDefault="00F81710" w:rsidP="00F81710">
      <w:pPr>
        <w:pStyle w:val="Code"/>
      </w:pPr>
      <w:r w:rsidRPr="00F81710">
        <w:t xml:space="preserve">        res.status(500).json({ error: error.message });</w:t>
      </w:r>
    </w:p>
    <w:p w:rsidR="00F81710" w:rsidRPr="00F81710" w:rsidRDefault="00F81710" w:rsidP="00F81710">
      <w:pPr>
        <w:pStyle w:val="Code"/>
      </w:pPr>
      <w:r w:rsidRPr="00F81710">
        <w:t xml:space="preserve">    }</w:t>
      </w:r>
      <w:r w:rsidR="00101C8C" w:rsidRPr="00F81710">
        <w:t>};</w:t>
      </w:r>
    </w:p>
    <w:p w:rsidR="00F81710" w:rsidRDefault="00F81710" w:rsidP="00F81710">
      <w:pPr>
        <w:pStyle w:val="ListParagraph"/>
        <w:numPr>
          <w:ilvl w:val="0"/>
          <w:numId w:val="14"/>
        </w:numPr>
        <w:spacing w:line="360" w:lineRule="auto"/>
        <w:jc w:val="both"/>
      </w:pPr>
      <w:r>
        <w:lastRenderedPageBreak/>
        <w:t xml:space="preserve">Controller lấy ra một </w:t>
      </w:r>
      <w:r w:rsidR="00202095">
        <w:t>loại</w:t>
      </w:r>
      <w:r>
        <w:t xml:space="preserve"> trong một </w:t>
      </w:r>
      <w:r w:rsidR="00202095">
        <w:t>đặc sản</w:t>
      </w:r>
      <w:r>
        <w:t xml:space="preserve"> theo ID</w:t>
      </w:r>
    </w:p>
    <w:p w:rsidR="00F81710" w:rsidRDefault="00F81710" w:rsidP="00F81710">
      <w:pPr>
        <w:pStyle w:val="Code"/>
      </w:pPr>
      <w:r>
        <w:t>exports.getCategoryById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const category = specialty.category.id(categoryId);</w:t>
      </w:r>
    </w:p>
    <w:p w:rsidR="00F81710" w:rsidRDefault="00F81710" w:rsidP="00F81710">
      <w:pPr>
        <w:pStyle w:val="Code"/>
      </w:pPr>
      <w:r>
        <w:t xml:space="preserve">        if (!category) {</w:t>
      </w:r>
    </w:p>
    <w:p w:rsidR="00F81710" w:rsidRDefault="00F81710" w:rsidP="00F81710">
      <w:pPr>
        <w:pStyle w:val="Code"/>
      </w:pPr>
      <w:r>
        <w:t xml:space="preserve">            return res.status(404).json({ message: 'Category not found' });</w:t>
      </w:r>
    </w:p>
    <w:p w:rsidR="00F81710" w:rsidRDefault="00F81710" w:rsidP="00F81710">
      <w:pPr>
        <w:pStyle w:val="Code"/>
      </w:pPr>
      <w:r>
        <w:t xml:space="preserve">        }</w:t>
      </w:r>
    </w:p>
    <w:p w:rsidR="00F81710" w:rsidRDefault="00F81710" w:rsidP="00F81710">
      <w:pPr>
        <w:pStyle w:val="Code"/>
      </w:pPr>
      <w:r>
        <w:t xml:space="preserve">        res.json(category);</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jc w:val="both"/>
      </w:pPr>
      <w:r>
        <w:t xml:space="preserve">Controller cập nhật thông tin của một </w:t>
      </w:r>
      <w:r w:rsidR="00202095">
        <w:t>loại</w:t>
      </w:r>
      <w:r>
        <w:t xml:space="preserve"> trong một </w:t>
      </w:r>
      <w:r w:rsidR="00202095">
        <w:t>đặc sản</w:t>
      </w:r>
      <w:r>
        <w:t xml:space="preserve"> theo ID</w:t>
      </w:r>
    </w:p>
    <w:p w:rsidR="00F81710" w:rsidRDefault="00F81710" w:rsidP="00F81710">
      <w:pPr>
        <w:pStyle w:val="Code"/>
      </w:pPr>
      <w:r>
        <w:t>exports.updateCategoryById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updatedCategory = req.body;</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const category = specialty.category.id(categoryId);</w:t>
      </w:r>
    </w:p>
    <w:p w:rsidR="00F81710" w:rsidRDefault="00F81710" w:rsidP="00F81710">
      <w:pPr>
        <w:pStyle w:val="Code"/>
      </w:pPr>
      <w:r>
        <w:t xml:space="preserve">        if (!category) {</w:t>
      </w:r>
    </w:p>
    <w:p w:rsidR="00F81710" w:rsidRDefault="00F81710" w:rsidP="00F81710">
      <w:pPr>
        <w:pStyle w:val="Code"/>
      </w:pPr>
      <w:r>
        <w:lastRenderedPageBreak/>
        <w:t xml:space="preserve">            return res.status(404).json({ message: 'Category not found' });</w:t>
      </w:r>
    </w:p>
    <w:p w:rsidR="00F81710" w:rsidRDefault="00F81710" w:rsidP="00F81710">
      <w:pPr>
        <w:pStyle w:val="Code"/>
      </w:pPr>
      <w:r>
        <w:t xml:space="preserve">        }</w:t>
      </w:r>
    </w:p>
    <w:p w:rsidR="00F81710" w:rsidRDefault="00F81710" w:rsidP="00F81710">
      <w:pPr>
        <w:pStyle w:val="Code"/>
      </w:pPr>
      <w:r>
        <w:t xml:space="preserve">        category.set(updatedCategory);</w:t>
      </w:r>
    </w:p>
    <w:p w:rsidR="00F81710" w:rsidRDefault="00F81710" w:rsidP="00F81710">
      <w:pPr>
        <w:pStyle w:val="Code"/>
      </w:pPr>
      <w:r>
        <w:t xml:space="preserve">        await specialty.save();</w:t>
      </w:r>
    </w:p>
    <w:p w:rsidR="00F81710" w:rsidRDefault="00F81710" w:rsidP="00F81710">
      <w:pPr>
        <w:pStyle w:val="Code"/>
      </w:pPr>
      <w:r>
        <w:t xml:space="preserve">        res.json({ message: 'Category updated successfully', category: category });</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pPr>
      <w:r>
        <w:t>Controller x</w:t>
      </w:r>
      <w:r w:rsidRPr="00F81710">
        <w:t xml:space="preserve">oá một </w:t>
      </w:r>
      <w:r w:rsidR="00202095">
        <w:t>loại</w:t>
      </w:r>
      <w:r w:rsidRPr="00F81710">
        <w:t xml:space="preserve"> trong một </w:t>
      </w:r>
      <w:r w:rsidR="000C4AEE">
        <w:t>đặc sản</w:t>
      </w:r>
      <w:r w:rsidRPr="00F81710">
        <w:t xml:space="preserve"> theo ID</w:t>
      </w:r>
    </w:p>
    <w:p w:rsidR="00F81710" w:rsidRDefault="00F81710" w:rsidP="00F81710">
      <w:pPr>
        <w:pStyle w:val="Code"/>
      </w:pPr>
      <w:r>
        <w:t>exports.deleteCategoryById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specialty.category.pull(categoryId); // Sử dụng pull để xoá category từ mảng</w:t>
      </w:r>
    </w:p>
    <w:p w:rsidR="00F81710" w:rsidRDefault="00F81710" w:rsidP="00F81710">
      <w:pPr>
        <w:pStyle w:val="Code"/>
      </w:pPr>
      <w:r>
        <w:t xml:space="preserve">        await specialty.save();</w:t>
      </w:r>
    </w:p>
    <w:p w:rsidR="00F81710" w:rsidRDefault="00F81710" w:rsidP="00F81710">
      <w:pPr>
        <w:pStyle w:val="Code"/>
      </w:pPr>
      <w:r>
        <w:t xml:space="preserve">        res.json({ message: 'Category deleted successfully' });</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101C8C" w:rsidRDefault="00101C8C">
      <w:pPr>
        <w:spacing w:after="160" w:line="259" w:lineRule="auto"/>
      </w:pPr>
      <w:r>
        <w:br w:type="page"/>
      </w:r>
    </w:p>
    <w:p w:rsidR="00101C8C" w:rsidRDefault="00101C8C" w:rsidP="00461D45">
      <w:pPr>
        <w:pStyle w:val="ListParagraph"/>
        <w:spacing w:line="360" w:lineRule="auto"/>
        <w:ind w:left="284" w:firstLine="425"/>
        <w:jc w:val="both"/>
        <w:rPr>
          <w:b/>
        </w:rPr>
      </w:pPr>
      <w:r w:rsidRPr="00101C8C">
        <w:rPr>
          <w:b/>
        </w:rPr>
        <w:lastRenderedPageBreak/>
        <w:t>M</w:t>
      </w:r>
      <w:r w:rsidR="00DF2E49">
        <w:rPr>
          <w:b/>
        </w:rPr>
        <w:t>anufacturer</w:t>
      </w:r>
      <w:r w:rsidRPr="00101C8C">
        <w:rPr>
          <w:b/>
        </w:rPr>
        <w:t>Controller</w:t>
      </w:r>
      <w:r>
        <w:rPr>
          <w:b/>
        </w:rPr>
        <w:t xml:space="preserve"> </w:t>
      </w:r>
      <w:r w:rsidR="00461D45">
        <w:rPr>
          <w:b/>
        </w:rPr>
        <w:t>(định nghĩa các hàm thêm, sửa, xoá nhà sản xuất cho đặc sản)</w:t>
      </w:r>
    </w:p>
    <w:p w:rsidR="00461D45" w:rsidRDefault="00461D45" w:rsidP="00461D45">
      <w:pPr>
        <w:pStyle w:val="ListParagraph"/>
        <w:numPr>
          <w:ilvl w:val="0"/>
          <w:numId w:val="14"/>
        </w:numPr>
        <w:spacing w:line="360" w:lineRule="auto"/>
      </w:pPr>
      <w:r>
        <w:t xml:space="preserve">Controller tạo một </w:t>
      </w:r>
      <w:r w:rsidR="000C4AEE">
        <w:t>nhà sản xuất</w:t>
      </w:r>
      <w:r>
        <w:t xml:space="preserve"> mới</w:t>
      </w:r>
    </w:p>
    <w:p w:rsidR="00461D45" w:rsidRDefault="00461D45" w:rsidP="00461D45">
      <w:pPr>
        <w:pStyle w:val="Code"/>
      </w:pPr>
      <w:r>
        <w:t>exports.createManufacturer = async (req, res) =&gt; {</w:t>
      </w:r>
    </w:p>
    <w:p w:rsidR="00461D45" w:rsidRDefault="00461D45" w:rsidP="00461D45">
      <w:pPr>
        <w:pStyle w:val="Code"/>
      </w:pPr>
      <w:r>
        <w:t xml:space="preserve">    try {</w:t>
      </w:r>
    </w:p>
    <w:p w:rsidR="00461D45" w:rsidRDefault="00461D45" w:rsidP="00461D45">
      <w:pPr>
        <w:pStyle w:val="Code"/>
      </w:pPr>
      <w:r>
        <w:t xml:space="preserve">        const specialtyId = req.params.id;</w:t>
      </w:r>
    </w:p>
    <w:p w:rsidR="00461D45" w:rsidRDefault="00461D45" w:rsidP="00461D45">
      <w:pPr>
        <w:pStyle w:val="Code"/>
      </w:pPr>
      <w:r>
        <w:t xml:space="preserve">        const manufacturer = req.body;</w:t>
      </w:r>
    </w:p>
    <w:p w:rsidR="00461D45" w:rsidRDefault="00461D45" w:rsidP="00461D45">
      <w:pPr>
        <w:pStyle w:val="Code"/>
      </w:pPr>
      <w:r>
        <w:t xml:space="preserve">        const specialty = await Specialty.findById(specialtyId);</w:t>
      </w:r>
    </w:p>
    <w:p w:rsidR="00461D45" w:rsidRDefault="00461D45" w:rsidP="00461D45">
      <w:pPr>
        <w:pStyle w:val="Code"/>
      </w:pPr>
      <w:r>
        <w:t xml:space="preserve">        if (!specialty) {</w:t>
      </w:r>
    </w:p>
    <w:p w:rsidR="00461D45" w:rsidRDefault="00461D45" w:rsidP="00461D45">
      <w:pPr>
        <w:pStyle w:val="Code"/>
      </w:pPr>
      <w:r>
        <w:t xml:space="preserve">            return res.status(404).json({ message: 'Specialty not found' });</w:t>
      </w:r>
    </w:p>
    <w:p w:rsidR="00461D45" w:rsidRDefault="00461D45" w:rsidP="00461D45">
      <w:pPr>
        <w:pStyle w:val="Code"/>
      </w:pPr>
      <w:r>
        <w:t xml:space="preserve">        }</w:t>
      </w:r>
    </w:p>
    <w:p w:rsidR="00461D45" w:rsidRDefault="00461D45" w:rsidP="00461D45">
      <w:pPr>
        <w:pStyle w:val="Code"/>
      </w:pPr>
      <w:r>
        <w:t xml:space="preserve">        specialty.manufacturer.push(manufacturer);</w:t>
      </w:r>
    </w:p>
    <w:p w:rsidR="00461D45" w:rsidRDefault="00461D45" w:rsidP="00461D45">
      <w:pPr>
        <w:pStyle w:val="Code"/>
      </w:pPr>
      <w:r>
        <w:t xml:space="preserve">        await specialty.save();</w:t>
      </w:r>
    </w:p>
    <w:p w:rsidR="00461D45" w:rsidRDefault="00461D45" w:rsidP="00461D45">
      <w:pPr>
        <w:pStyle w:val="Code"/>
      </w:pPr>
      <w:r>
        <w:t xml:space="preserve">        res.status(201).json({ message: 'Manufacturer created successfully', manufacturer: manufacturer });</w:t>
      </w:r>
    </w:p>
    <w:p w:rsidR="00461D45" w:rsidRDefault="00461D45" w:rsidP="00461D45">
      <w:pPr>
        <w:pStyle w:val="Code"/>
      </w:pPr>
      <w:r>
        <w:t xml:space="preserve">    } catch (error) {</w:t>
      </w:r>
    </w:p>
    <w:p w:rsidR="00461D45" w:rsidRDefault="00461D45" w:rsidP="00461D45">
      <w:pPr>
        <w:pStyle w:val="Code"/>
      </w:pPr>
      <w:r>
        <w:t xml:space="preserve">        res.status(500).json({ error: error.message });</w:t>
      </w:r>
    </w:p>
    <w:p w:rsidR="00461D45" w:rsidRDefault="00461D45" w:rsidP="00461D45">
      <w:pPr>
        <w:pStyle w:val="Code"/>
      </w:pPr>
      <w:r>
        <w:t xml:space="preserve">    }</w:t>
      </w:r>
    </w:p>
    <w:p w:rsidR="00461D45" w:rsidRDefault="00461D45" w:rsidP="00461D45">
      <w:pPr>
        <w:pStyle w:val="Code"/>
      </w:pPr>
      <w:r>
        <w:t>};</w:t>
      </w:r>
    </w:p>
    <w:p w:rsidR="00461D45" w:rsidRDefault="00461D45" w:rsidP="000C4AEE">
      <w:pPr>
        <w:pStyle w:val="ListParagraph"/>
        <w:numPr>
          <w:ilvl w:val="0"/>
          <w:numId w:val="14"/>
        </w:numPr>
        <w:spacing w:line="360" w:lineRule="auto"/>
        <w:jc w:val="both"/>
      </w:pPr>
      <w:r>
        <w:t xml:space="preserve">Controller lấy tất cả các </w:t>
      </w:r>
      <w:r w:rsidR="000C4AEE">
        <w:t>nhà sản xuất</w:t>
      </w:r>
      <w:r>
        <w:t xml:space="preserve"> của một </w:t>
      </w:r>
      <w:r w:rsidR="000C4AEE">
        <w:t>đặc sản</w:t>
      </w:r>
    </w:p>
    <w:p w:rsidR="00202095" w:rsidRPr="00202095" w:rsidRDefault="00202095" w:rsidP="00202095">
      <w:pPr>
        <w:pStyle w:val="Code"/>
      </w:pPr>
      <w:r w:rsidRPr="00202095">
        <w:t>exports.getAllManufacturers = async (req, res) =&gt; {</w:t>
      </w:r>
    </w:p>
    <w:p w:rsidR="00202095" w:rsidRPr="00202095" w:rsidRDefault="00202095" w:rsidP="00202095">
      <w:pPr>
        <w:pStyle w:val="Code"/>
      </w:pPr>
      <w:r w:rsidRPr="00202095">
        <w:t xml:space="preserve">    try {</w:t>
      </w:r>
    </w:p>
    <w:p w:rsidR="00202095" w:rsidRPr="00202095" w:rsidRDefault="00202095" w:rsidP="00202095">
      <w:pPr>
        <w:pStyle w:val="Code"/>
      </w:pPr>
      <w:r w:rsidRPr="00202095">
        <w:t xml:space="preserve">        const specialtyId = req.params.id;</w:t>
      </w:r>
    </w:p>
    <w:p w:rsidR="00202095" w:rsidRPr="00202095" w:rsidRDefault="00202095" w:rsidP="00202095">
      <w:pPr>
        <w:pStyle w:val="Code"/>
      </w:pPr>
      <w:r w:rsidRPr="00202095">
        <w:t xml:space="preserve">        const specialty = await Specialty.findById(specialtyId);</w:t>
      </w:r>
    </w:p>
    <w:p w:rsidR="00202095" w:rsidRPr="00202095" w:rsidRDefault="00202095" w:rsidP="00202095">
      <w:pPr>
        <w:pStyle w:val="Code"/>
      </w:pPr>
      <w:r w:rsidRPr="00202095">
        <w:t xml:space="preserve">        if (!specialty) {</w:t>
      </w:r>
    </w:p>
    <w:p w:rsidR="00202095" w:rsidRPr="00202095" w:rsidRDefault="00202095" w:rsidP="00202095">
      <w:pPr>
        <w:pStyle w:val="Code"/>
      </w:pPr>
      <w:r w:rsidRPr="00202095">
        <w:t xml:space="preserve">            return res.status(404).json({ message: 'Specialty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t xml:space="preserve">        res.json(specialty.manufacturer);</w:t>
      </w:r>
    </w:p>
    <w:p w:rsidR="00202095" w:rsidRPr="00202095" w:rsidRDefault="00202095" w:rsidP="00202095">
      <w:pPr>
        <w:pStyle w:val="Code"/>
      </w:pPr>
      <w:r w:rsidRPr="00202095">
        <w:t xml:space="preserve">    } catch (error) {</w:t>
      </w:r>
    </w:p>
    <w:p w:rsidR="00202095" w:rsidRPr="00202095" w:rsidRDefault="00202095" w:rsidP="00202095">
      <w:pPr>
        <w:pStyle w:val="Code"/>
      </w:pPr>
      <w:r w:rsidRPr="00202095">
        <w:t xml:space="preserve">        res.status(500).json({ error: error.message });</w:t>
      </w:r>
    </w:p>
    <w:p w:rsidR="00202095" w:rsidRPr="00202095" w:rsidRDefault="00202095" w:rsidP="00202095">
      <w:pPr>
        <w:pStyle w:val="Code"/>
      </w:pPr>
      <w:r w:rsidRPr="00202095">
        <w:t xml:space="preserve">    }</w:t>
      </w:r>
    </w:p>
    <w:p w:rsidR="00461D45" w:rsidRPr="00202095" w:rsidRDefault="00202095" w:rsidP="00202095">
      <w:pPr>
        <w:pStyle w:val="Code"/>
      </w:pPr>
      <w:r w:rsidRPr="00202095">
        <w:t>};</w:t>
      </w:r>
    </w:p>
    <w:p w:rsidR="00202095" w:rsidRDefault="00202095" w:rsidP="00202095">
      <w:pPr>
        <w:pStyle w:val="ListParagraph"/>
        <w:numPr>
          <w:ilvl w:val="0"/>
          <w:numId w:val="14"/>
        </w:numPr>
        <w:spacing w:line="360" w:lineRule="auto"/>
        <w:jc w:val="both"/>
      </w:pPr>
      <w:r>
        <w:lastRenderedPageBreak/>
        <w:t>Controller l</w:t>
      </w:r>
      <w:r w:rsidRPr="00202095">
        <w:t xml:space="preserve">ấy thông tin một </w:t>
      </w:r>
      <w:r w:rsidR="000C4AEE">
        <w:t>nhà sản xuất trong một đặc sản</w:t>
      </w:r>
      <w:r w:rsidRPr="00202095">
        <w:t xml:space="preserve"> theo ID</w:t>
      </w:r>
    </w:p>
    <w:p w:rsidR="00202095" w:rsidRDefault="00202095" w:rsidP="00202095">
      <w:pPr>
        <w:pStyle w:val="Code"/>
      </w:pPr>
    </w:p>
    <w:p w:rsidR="00202095" w:rsidRDefault="00202095" w:rsidP="00202095">
      <w:pPr>
        <w:pStyle w:val="Code"/>
      </w:pPr>
      <w:r>
        <w:t>exports.getManufacturerById = async (req, res) =&gt; {</w:t>
      </w:r>
    </w:p>
    <w:p w:rsidR="00202095" w:rsidRDefault="00202095" w:rsidP="00202095">
      <w:pPr>
        <w:pStyle w:val="Code"/>
      </w:pPr>
      <w:r>
        <w:t xml:space="preserve">    try {</w:t>
      </w:r>
    </w:p>
    <w:p w:rsidR="00202095" w:rsidRDefault="00202095" w:rsidP="00202095">
      <w:pPr>
        <w:pStyle w:val="Code"/>
      </w:pPr>
      <w:r>
        <w:t xml:space="preserve">        const specialtyId = req.params.id;</w:t>
      </w:r>
    </w:p>
    <w:p w:rsidR="00202095" w:rsidRDefault="00202095" w:rsidP="00202095">
      <w:pPr>
        <w:pStyle w:val="Code"/>
      </w:pPr>
      <w:r>
        <w:t xml:space="preserve">        const manufacturerId = req.params.manufacturerId;</w:t>
      </w:r>
    </w:p>
    <w:p w:rsidR="00202095" w:rsidRDefault="00202095" w:rsidP="00202095">
      <w:pPr>
        <w:pStyle w:val="Code"/>
      </w:pPr>
      <w:r>
        <w:t xml:space="preserve">        const specialty = await Specialty.findById(specialtyId);</w:t>
      </w:r>
    </w:p>
    <w:p w:rsidR="00202095" w:rsidRDefault="00202095" w:rsidP="00202095">
      <w:pPr>
        <w:pStyle w:val="Code"/>
      </w:pPr>
      <w:r>
        <w:t xml:space="preserve">        if (!specialty) {</w:t>
      </w:r>
    </w:p>
    <w:p w:rsidR="00202095" w:rsidRDefault="00202095" w:rsidP="00202095">
      <w:pPr>
        <w:pStyle w:val="Code"/>
      </w:pPr>
      <w:r>
        <w:t xml:space="preserve">            return res.status(404).json({ message: 'Specialty not found' });</w:t>
      </w:r>
    </w:p>
    <w:p w:rsidR="00202095" w:rsidRDefault="00202095" w:rsidP="00202095">
      <w:pPr>
        <w:pStyle w:val="Code"/>
      </w:pPr>
      <w:r>
        <w:t xml:space="preserve">        }</w:t>
      </w:r>
    </w:p>
    <w:p w:rsidR="00202095" w:rsidRDefault="00202095" w:rsidP="00202095">
      <w:pPr>
        <w:pStyle w:val="Code"/>
      </w:pPr>
      <w:r>
        <w:t xml:space="preserve">        const manufacturer = specialty.manufacturer.id(manufacturerId);</w:t>
      </w:r>
    </w:p>
    <w:p w:rsidR="00202095" w:rsidRDefault="00202095" w:rsidP="00202095">
      <w:pPr>
        <w:pStyle w:val="Code"/>
      </w:pPr>
      <w:r>
        <w:t xml:space="preserve">        if (!manufacturer) {</w:t>
      </w:r>
    </w:p>
    <w:p w:rsidR="00202095" w:rsidRDefault="00202095" w:rsidP="00202095">
      <w:pPr>
        <w:pStyle w:val="Code"/>
      </w:pPr>
      <w:r>
        <w:t xml:space="preserve">            return res.status(404).json({ message: 'Manufacturer not found' });</w:t>
      </w:r>
    </w:p>
    <w:p w:rsidR="00202095" w:rsidRDefault="00202095" w:rsidP="00202095">
      <w:pPr>
        <w:pStyle w:val="Code"/>
      </w:pPr>
      <w:r>
        <w:t xml:space="preserve">        }</w:t>
      </w:r>
    </w:p>
    <w:p w:rsidR="00202095" w:rsidRDefault="00202095" w:rsidP="00202095">
      <w:pPr>
        <w:pStyle w:val="Code"/>
      </w:pPr>
      <w:r>
        <w:t xml:space="preserve">        res.json(manufacturer);</w:t>
      </w:r>
    </w:p>
    <w:p w:rsidR="00202095" w:rsidRDefault="00202095" w:rsidP="00202095">
      <w:pPr>
        <w:pStyle w:val="Code"/>
      </w:pPr>
      <w:r>
        <w:t xml:space="preserve">    } catch (error) {</w:t>
      </w:r>
    </w:p>
    <w:p w:rsidR="00202095" w:rsidRDefault="00202095" w:rsidP="00202095">
      <w:pPr>
        <w:pStyle w:val="Code"/>
      </w:pPr>
      <w:r>
        <w:t xml:space="preserve">        res.status(500).json({ error: error.message });</w:t>
      </w:r>
    </w:p>
    <w:p w:rsidR="00202095" w:rsidRDefault="00202095" w:rsidP="00202095">
      <w:pPr>
        <w:pStyle w:val="Code"/>
      </w:pPr>
      <w:r>
        <w:t xml:space="preserve">    }</w:t>
      </w:r>
    </w:p>
    <w:p w:rsidR="00202095" w:rsidRDefault="00202095" w:rsidP="00202095">
      <w:pPr>
        <w:pStyle w:val="Code"/>
      </w:pPr>
      <w:r>
        <w:t>};</w:t>
      </w:r>
    </w:p>
    <w:p w:rsidR="00202095" w:rsidRDefault="00202095" w:rsidP="00202095">
      <w:pPr>
        <w:pStyle w:val="ListParagraph"/>
        <w:numPr>
          <w:ilvl w:val="0"/>
          <w:numId w:val="14"/>
        </w:numPr>
        <w:spacing w:line="360" w:lineRule="auto"/>
        <w:jc w:val="both"/>
      </w:pPr>
      <w:r>
        <w:t>Controller c</w:t>
      </w:r>
      <w:r w:rsidRPr="00202095">
        <w:t xml:space="preserve">ập nhật thông tin một </w:t>
      </w:r>
      <w:r w:rsidR="000C4AEE">
        <w:t>nhà sản xuất</w:t>
      </w:r>
      <w:r w:rsidRPr="00202095">
        <w:t xml:space="preserve"> trong một </w:t>
      </w:r>
      <w:r w:rsidR="000C4AEE">
        <w:t>đặc sản</w:t>
      </w:r>
      <w:r w:rsidRPr="00202095">
        <w:t xml:space="preserve"> theo ID</w:t>
      </w:r>
    </w:p>
    <w:p w:rsidR="00202095" w:rsidRPr="00202095" w:rsidRDefault="00202095" w:rsidP="00202095">
      <w:pPr>
        <w:pStyle w:val="Code"/>
      </w:pPr>
    </w:p>
    <w:p w:rsidR="00202095" w:rsidRPr="00202095" w:rsidRDefault="00202095" w:rsidP="00202095">
      <w:pPr>
        <w:pStyle w:val="Code"/>
      </w:pPr>
      <w:r w:rsidRPr="00202095">
        <w:t>exports.updateManufacturerById = async (req, res) =&gt; {</w:t>
      </w:r>
    </w:p>
    <w:p w:rsidR="00202095" w:rsidRPr="00202095" w:rsidRDefault="00202095" w:rsidP="00202095">
      <w:pPr>
        <w:pStyle w:val="Code"/>
      </w:pPr>
      <w:r w:rsidRPr="00202095">
        <w:t xml:space="preserve">    try {</w:t>
      </w:r>
    </w:p>
    <w:p w:rsidR="00202095" w:rsidRPr="00202095" w:rsidRDefault="00202095" w:rsidP="00202095">
      <w:pPr>
        <w:pStyle w:val="Code"/>
      </w:pPr>
      <w:r w:rsidRPr="00202095">
        <w:t xml:space="preserve">        const specialtyId = req.params.id;</w:t>
      </w:r>
    </w:p>
    <w:p w:rsidR="00202095" w:rsidRPr="00202095" w:rsidRDefault="00202095" w:rsidP="00202095">
      <w:pPr>
        <w:pStyle w:val="Code"/>
      </w:pPr>
      <w:r w:rsidRPr="00202095">
        <w:t xml:space="preserve">        const manufacturerId = req.params.manufacturerId;</w:t>
      </w:r>
    </w:p>
    <w:p w:rsidR="00202095" w:rsidRPr="00202095" w:rsidRDefault="00202095" w:rsidP="00202095">
      <w:pPr>
        <w:pStyle w:val="Code"/>
      </w:pPr>
      <w:r w:rsidRPr="00202095">
        <w:t xml:space="preserve">        const updatedManufacturer = req.body;</w:t>
      </w:r>
    </w:p>
    <w:p w:rsidR="00202095" w:rsidRPr="00202095" w:rsidRDefault="00202095" w:rsidP="00202095">
      <w:pPr>
        <w:pStyle w:val="Code"/>
      </w:pPr>
      <w:r w:rsidRPr="00202095">
        <w:t xml:space="preserve">        const specialty = await Specialty.findById(specialtyId);</w:t>
      </w:r>
    </w:p>
    <w:p w:rsidR="00202095" w:rsidRPr="00202095" w:rsidRDefault="00202095" w:rsidP="00202095">
      <w:pPr>
        <w:pStyle w:val="Code"/>
      </w:pPr>
      <w:r w:rsidRPr="00202095">
        <w:t xml:space="preserve">        if (!specialty) {</w:t>
      </w:r>
    </w:p>
    <w:p w:rsidR="00202095" w:rsidRPr="00202095" w:rsidRDefault="00202095" w:rsidP="00202095">
      <w:pPr>
        <w:pStyle w:val="Code"/>
      </w:pPr>
      <w:r w:rsidRPr="00202095">
        <w:t xml:space="preserve">            return res.status(404).json({ message: 'Specialty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lastRenderedPageBreak/>
        <w:t xml:space="preserve">        const manufacturer = specialty.manufacturer.id(manufacturerId);</w:t>
      </w:r>
    </w:p>
    <w:p w:rsidR="00202095" w:rsidRPr="00202095" w:rsidRDefault="00202095" w:rsidP="00202095">
      <w:pPr>
        <w:pStyle w:val="Code"/>
      </w:pPr>
      <w:r w:rsidRPr="00202095">
        <w:t xml:space="preserve">        if (!manufacturer) {</w:t>
      </w:r>
    </w:p>
    <w:p w:rsidR="00202095" w:rsidRPr="00202095" w:rsidRDefault="00202095" w:rsidP="00202095">
      <w:pPr>
        <w:pStyle w:val="Code"/>
      </w:pPr>
      <w:r w:rsidRPr="00202095">
        <w:t xml:space="preserve">            return res.status(404).json({ message: 'Manufacturer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t xml:space="preserve">        manufacturer.set(updatedManufacturer);</w:t>
      </w:r>
    </w:p>
    <w:p w:rsidR="00202095" w:rsidRPr="00202095" w:rsidRDefault="00202095" w:rsidP="00202095">
      <w:pPr>
        <w:pStyle w:val="Code"/>
      </w:pPr>
      <w:r w:rsidRPr="00202095">
        <w:t xml:space="preserve">        await specialty.save();</w:t>
      </w:r>
    </w:p>
    <w:p w:rsidR="00202095" w:rsidRPr="00202095" w:rsidRDefault="00202095" w:rsidP="00202095">
      <w:pPr>
        <w:pStyle w:val="Code"/>
      </w:pPr>
      <w:r w:rsidRPr="00202095">
        <w:t xml:space="preserve">        res.json({ message: 'Manufacturer updated successfully', manufacturer: manufacturer });</w:t>
      </w:r>
    </w:p>
    <w:p w:rsidR="00202095" w:rsidRPr="00202095" w:rsidRDefault="00202095" w:rsidP="00202095">
      <w:pPr>
        <w:pStyle w:val="Code"/>
      </w:pPr>
      <w:r w:rsidRPr="00202095">
        <w:t xml:space="preserve">    } catch (error) {</w:t>
      </w:r>
    </w:p>
    <w:p w:rsidR="00202095" w:rsidRPr="00202095" w:rsidRDefault="00202095" w:rsidP="00202095">
      <w:pPr>
        <w:pStyle w:val="Code"/>
      </w:pPr>
      <w:r w:rsidRPr="00202095">
        <w:t xml:space="preserve">        res.status(500).json({ error: error.message });</w:t>
      </w:r>
    </w:p>
    <w:p w:rsidR="00202095" w:rsidRPr="00202095" w:rsidRDefault="00202095" w:rsidP="00202095">
      <w:pPr>
        <w:pStyle w:val="Code"/>
      </w:pPr>
      <w:r w:rsidRPr="00202095">
        <w:t xml:space="preserve">    }</w:t>
      </w:r>
    </w:p>
    <w:p w:rsidR="00202095" w:rsidRPr="00202095" w:rsidRDefault="00202095" w:rsidP="00202095">
      <w:pPr>
        <w:pStyle w:val="Code"/>
      </w:pPr>
      <w:r w:rsidRPr="00202095">
        <w:t>};</w:t>
      </w:r>
    </w:p>
    <w:p w:rsidR="00202095" w:rsidRDefault="00202095" w:rsidP="00202095">
      <w:pPr>
        <w:pStyle w:val="ListParagraph"/>
        <w:numPr>
          <w:ilvl w:val="0"/>
          <w:numId w:val="14"/>
        </w:numPr>
        <w:spacing w:line="360" w:lineRule="auto"/>
        <w:jc w:val="both"/>
      </w:pPr>
      <w:r>
        <w:t>Controller x</w:t>
      </w:r>
      <w:r w:rsidRPr="00202095">
        <w:t xml:space="preserve">oá một </w:t>
      </w:r>
      <w:r w:rsidR="000C4AEE">
        <w:t>nhà sản xuất</w:t>
      </w:r>
      <w:r w:rsidRPr="00202095">
        <w:t xml:space="preserve"> trong một </w:t>
      </w:r>
      <w:r w:rsidR="000C4AEE">
        <w:t>đặc sản</w:t>
      </w:r>
      <w:r w:rsidRPr="00202095">
        <w:t xml:space="preserve"> theo ID</w:t>
      </w:r>
    </w:p>
    <w:p w:rsidR="00202095" w:rsidRDefault="00202095" w:rsidP="00202095">
      <w:pPr>
        <w:pStyle w:val="Code"/>
      </w:pPr>
    </w:p>
    <w:p w:rsidR="00202095" w:rsidRDefault="00202095" w:rsidP="00202095">
      <w:pPr>
        <w:pStyle w:val="Code"/>
      </w:pPr>
      <w:r>
        <w:t>exports.deleteManufacturerById = async (req, res) =&gt; {</w:t>
      </w:r>
    </w:p>
    <w:p w:rsidR="00202095" w:rsidRDefault="00202095" w:rsidP="00202095">
      <w:pPr>
        <w:pStyle w:val="Code"/>
      </w:pPr>
      <w:r>
        <w:t xml:space="preserve">    try {</w:t>
      </w:r>
    </w:p>
    <w:p w:rsidR="00202095" w:rsidRDefault="00202095" w:rsidP="00202095">
      <w:pPr>
        <w:pStyle w:val="Code"/>
      </w:pPr>
      <w:r>
        <w:t xml:space="preserve">        const specialtyId = req.params.id;</w:t>
      </w:r>
    </w:p>
    <w:p w:rsidR="00202095" w:rsidRDefault="00202095" w:rsidP="00202095">
      <w:pPr>
        <w:pStyle w:val="Code"/>
      </w:pPr>
      <w:r>
        <w:t xml:space="preserve">        const manufacturerId = req.params.manufacturerId;</w:t>
      </w:r>
    </w:p>
    <w:p w:rsidR="00202095" w:rsidRDefault="00202095" w:rsidP="00202095">
      <w:pPr>
        <w:pStyle w:val="Code"/>
      </w:pPr>
      <w:r>
        <w:t xml:space="preserve">        const specialty = await Specialty.findById(specialtyId);</w:t>
      </w:r>
    </w:p>
    <w:p w:rsidR="00202095" w:rsidRDefault="00202095" w:rsidP="00202095">
      <w:pPr>
        <w:pStyle w:val="Code"/>
      </w:pPr>
      <w:r>
        <w:t xml:space="preserve">        if (!specialty) {</w:t>
      </w:r>
    </w:p>
    <w:p w:rsidR="00202095" w:rsidRDefault="00202095" w:rsidP="00202095">
      <w:pPr>
        <w:pStyle w:val="Code"/>
      </w:pPr>
      <w:r>
        <w:t xml:space="preserve">            return res.status(404).json({ message: 'Specialty not found' });</w:t>
      </w:r>
    </w:p>
    <w:p w:rsidR="00202095" w:rsidRDefault="00202095" w:rsidP="00202095">
      <w:pPr>
        <w:pStyle w:val="Code"/>
      </w:pPr>
      <w:r>
        <w:t xml:space="preserve">        }</w:t>
      </w:r>
    </w:p>
    <w:p w:rsidR="00202095" w:rsidRDefault="00202095" w:rsidP="00202095">
      <w:pPr>
        <w:pStyle w:val="Code"/>
      </w:pPr>
      <w:r>
        <w:t xml:space="preserve">        specialty.manufacturer.pull(manufacturerId);</w:t>
      </w:r>
    </w:p>
    <w:p w:rsidR="00202095" w:rsidRDefault="00202095" w:rsidP="00202095">
      <w:pPr>
        <w:pStyle w:val="Code"/>
      </w:pPr>
      <w:r>
        <w:t xml:space="preserve">        await specialty.save();</w:t>
      </w:r>
    </w:p>
    <w:p w:rsidR="00202095" w:rsidRDefault="00202095" w:rsidP="00202095">
      <w:pPr>
        <w:pStyle w:val="Code"/>
      </w:pPr>
      <w:r>
        <w:t xml:space="preserve">        res.json({ message: 'Manufacturer deleted successfully' });</w:t>
      </w:r>
    </w:p>
    <w:p w:rsidR="00202095" w:rsidRDefault="00202095" w:rsidP="00202095">
      <w:pPr>
        <w:pStyle w:val="Code"/>
      </w:pPr>
      <w:r>
        <w:t xml:space="preserve">    } catch (error) {</w:t>
      </w:r>
    </w:p>
    <w:p w:rsidR="00202095" w:rsidRDefault="00202095" w:rsidP="00202095">
      <w:pPr>
        <w:pStyle w:val="Code"/>
      </w:pPr>
      <w:r>
        <w:t xml:space="preserve">        res.status(500).json({ error: error.message });</w:t>
      </w:r>
    </w:p>
    <w:p w:rsidR="00202095" w:rsidRDefault="00202095" w:rsidP="00202095">
      <w:pPr>
        <w:pStyle w:val="Code"/>
      </w:pPr>
      <w:r>
        <w:t xml:space="preserve">    }</w:t>
      </w:r>
    </w:p>
    <w:p w:rsidR="00202095" w:rsidRDefault="00202095" w:rsidP="00202095">
      <w:pPr>
        <w:pStyle w:val="Code"/>
      </w:pPr>
      <w:r>
        <w:t>};</w:t>
      </w:r>
    </w:p>
    <w:p w:rsidR="00202095" w:rsidRDefault="00202095" w:rsidP="00202095">
      <w:pPr>
        <w:pStyle w:val="ListParagraph"/>
      </w:pPr>
    </w:p>
    <w:p w:rsidR="00202095" w:rsidRDefault="00202095" w:rsidP="00202095">
      <w:pPr>
        <w:pStyle w:val="ListParagraph"/>
      </w:pPr>
    </w:p>
    <w:p w:rsidR="00202095" w:rsidRDefault="00202095" w:rsidP="00202095">
      <w:pPr>
        <w:pStyle w:val="ListParagraph"/>
      </w:pPr>
    </w:p>
    <w:p w:rsidR="00202095" w:rsidRDefault="00202095" w:rsidP="00202095">
      <w:pPr>
        <w:pStyle w:val="ListParagraph"/>
        <w:spacing w:line="360" w:lineRule="auto"/>
        <w:jc w:val="both"/>
        <w:rPr>
          <w:b/>
        </w:rPr>
      </w:pPr>
      <w:r w:rsidRPr="00202095">
        <w:rPr>
          <w:b/>
        </w:rPr>
        <w:lastRenderedPageBreak/>
        <w:t>M</w:t>
      </w:r>
      <w:r w:rsidR="00DF2E49">
        <w:rPr>
          <w:b/>
        </w:rPr>
        <w:t>arket</w:t>
      </w:r>
      <w:r w:rsidRPr="00202095">
        <w:rPr>
          <w:b/>
        </w:rPr>
        <w:t xml:space="preserve">Controller </w:t>
      </w:r>
      <w:r>
        <w:rPr>
          <w:b/>
        </w:rPr>
        <w:t>(định nghĩa các hàm thêm, sửa, xoá nơi bán cho đặc sản)</w:t>
      </w:r>
    </w:p>
    <w:p w:rsidR="00202095" w:rsidRDefault="00202095" w:rsidP="00202095">
      <w:pPr>
        <w:pStyle w:val="ListParagraph"/>
        <w:numPr>
          <w:ilvl w:val="0"/>
          <w:numId w:val="14"/>
        </w:numPr>
        <w:spacing w:line="360" w:lineRule="auto"/>
        <w:jc w:val="both"/>
      </w:pPr>
      <w:r w:rsidRPr="00202095">
        <w:t>Controller t</w:t>
      </w:r>
      <w:r>
        <w:t xml:space="preserve">hêm một </w:t>
      </w:r>
      <w:r w:rsidR="000C4AEE">
        <w:t>nơi bán</w:t>
      </w:r>
      <w:r>
        <w:t xml:space="preserve"> mới</w:t>
      </w:r>
    </w:p>
    <w:p w:rsidR="000C4AEE" w:rsidRDefault="000C4AEE" w:rsidP="000C4AEE">
      <w:pPr>
        <w:pStyle w:val="Code"/>
      </w:pPr>
      <w:r>
        <w:t>exports.createMarket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specialty.market.push(market);</w:t>
      </w:r>
    </w:p>
    <w:p w:rsidR="000C4AEE" w:rsidRDefault="000C4AEE" w:rsidP="000C4AEE">
      <w:pPr>
        <w:pStyle w:val="Code"/>
      </w:pPr>
      <w:r>
        <w:t xml:space="preserve">        await specialty.save();</w:t>
      </w:r>
    </w:p>
    <w:p w:rsidR="000C4AEE" w:rsidRDefault="000C4AEE" w:rsidP="000C4AEE">
      <w:pPr>
        <w:pStyle w:val="Code"/>
      </w:pPr>
      <w:r>
        <w:t xml:space="preserve">        res.status(201).json({ message: 'Market created successfully', market: market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lấy tất cả các nơi bán của một đặc sản</w:t>
      </w:r>
    </w:p>
    <w:p w:rsidR="000C4AEE" w:rsidRDefault="000C4AEE" w:rsidP="000C4AEE">
      <w:pPr>
        <w:pStyle w:val="Code"/>
      </w:pPr>
      <w:r>
        <w:t>exports.getAllMarkets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res.json(specialty.market);</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pPr>
    </w:p>
    <w:p w:rsidR="000C4AEE" w:rsidRDefault="000C4AEE" w:rsidP="000C4AEE">
      <w:pPr>
        <w:pStyle w:val="ListParagraph"/>
        <w:numPr>
          <w:ilvl w:val="0"/>
          <w:numId w:val="14"/>
        </w:numPr>
        <w:spacing w:line="360" w:lineRule="auto"/>
        <w:jc w:val="both"/>
      </w:pPr>
      <w:r>
        <w:lastRenderedPageBreak/>
        <w:t>Controller l</w:t>
      </w:r>
      <w:r w:rsidRPr="000C4AEE">
        <w:t>ấy thông tin một market trong một specialty theo ID</w:t>
      </w:r>
    </w:p>
    <w:p w:rsidR="000C4AEE" w:rsidRDefault="000C4AEE" w:rsidP="000C4AEE">
      <w:pPr>
        <w:pStyle w:val="Code"/>
      </w:pPr>
      <w:r>
        <w:t>exports.getMarketById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const market = specialty.market.id(marketId);</w:t>
      </w:r>
    </w:p>
    <w:p w:rsidR="000C4AEE" w:rsidRDefault="000C4AEE" w:rsidP="000C4AEE">
      <w:pPr>
        <w:pStyle w:val="Code"/>
      </w:pPr>
      <w:r>
        <w:t xml:space="preserve">        if (!market) {</w:t>
      </w:r>
    </w:p>
    <w:p w:rsidR="000C4AEE" w:rsidRDefault="000C4AEE" w:rsidP="000C4AEE">
      <w:pPr>
        <w:pStyle w:val="Code"/>
      </w:pPr>
      <w:r>
        <w:t xml:space="preserve">            return res.status(404).json({ message: 'Market not found' });</w:t>
      </w:r>
    </w:p>
    <w:p w:rsidR="000C4AEE" w:rsidRDefault="000C4AEE" w:rsidP="000C4AEE">
      <w:pPr>
        <w:pStyle w:val="Code"/>
      </w:pPr>
      <w:r>
        <w:t xml:space="preserve">        }</w:t>
      </w:r>
    </w:p>
    <w:p w:rsidR="000C4AEE" w:rsidRDefault="000C4AEE" w:rsidP="000C4AEE">
      <w:pPr>
        <w:pStyle w:val="Code"/>
      </w:pPr>
      <w:r>
        <w:t xml:space="preserve">        res.json(market);</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c</w:t>
      </w:r>
      <w:r w:rsidRPr="000C4AEE">
        <w:t>ập nhật thông tin một market trong một specialty theo ID</w:t>
      </w:r>
    </w:p>
    <w:p w:rsidR="000C4AEE" w:rsidRDefault="000C4AEE" w:rsidP="000C4AEE">
      <w:pPr>
        <w:pStyle w:val="Code"/>
      </w:pPr>
    </w:p>
    <w:p w:rsidR="000C4AEE" w:rsidRDefault="000C4AEE" w:rsidP="000C4AEE">
      <w:pPr>
        <w:pStyle w:val="Code"/>
      </w:pPr>
      <w:r>
        <w:t>exports.updateMarketById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updatedMarket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const market = specialty.market.id(marketId);</w:t>
      </w:r>
    </w:p>
    <w:p w:rsidR="000C4AEE" w:rsidRDefault="000C4AEE" w:rsidP="000C4AEE">
      <w:pPr>
        <w:pStyle w:val="Code"/>
      </w:pPr>
      <w:r>
        <w:t xml:space="preserve">        if (!market) {</w:t>
      </w:r>
    </w:p>
    <w:p w:rsidR="000C4AEE" w:rsidRDefault="000C4AEE" w:rsidP="000C4AEE">
      <w:pPr>
        <w:pStyle w:val="Code"/>
      </w:pPr>
      <w:r>
        <w:lastRenderedPageBreak/>
        <w:t xml:space="preserve">            return res.status(404).json({ message: 'Market not found' });</w:t>
      </w:r>
    </w:p>
    <w:p w:rsidR="000C4AEE" w:rsidRDefault="000C4AEE" w:rsidP="000C4AEE">
      <w:pPr>
        <w:pStyle w:val="Code"/>
      </w:pPr>
      <w:r>
        <w:t xml:space="preserve">        }</w:t>
      </w:r>
    </w:p>
    <w:p w:rsidR="000C4AEE" w:rsidRDefault="000C4AEE" w:rsidP="000C4AEE">
      <w:pPr>
        <w:pStyle w:val="Code"/>
      </w:pPr>
      <w:r>
        <w:t xml:space="preserve">        market.set(updatedMarket);</w:t>
      </w:r>
    </w:p>
    <w:p w:rsidR="000C4AEE" w:rsidRDefault="000C4AEE" w:rsidP="000C4AEE">
      <w:pPr>
        <w:pStyle w:val="Code"/>
      </w:pPr>
      <w:r>
        <w:t xml:space="preserve">        await specialty.save();</w:t>
      </w:r>
    </w:p>
    <w:p w:rsidR="000C4AEE" w:rsidRDefault="000C4AEE" w:rsidP="000C4AEE">
      <w:pPr>
        <w:pStyle w:val="Code"/>
      </w:pPr>
      <w:r>
        <w:t xml:space="preserve">        res.json({ message: 'Market updated successfully', market: market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x</w:t>
      </w:r>
      <w:r w:rsidRPr="000C4AEE">
        <w:t>oá một market trong một specialty theo ID</w:t>
      </w:r>
    </w:p>
    <w:p w:rsidR="000C4AEE" w:rsidRDefault="000C4AEE" w:rsidP="000C4AEE">
      <w:pPr>
        <w:pStyle w:val="Code"/>
      </w:pPr>
    </w:p>
    <w:p w:rsidR="000C4AEE" w:rsidRDefault="000C4AEE" w:rsidP="000C4AEE">
      <w:pPr>
        <w:pStyle w:val="Code"/>
      </w:pPr>
      <w:r>
        <w:t>exports.deleteMarketById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specialty.market.pull(marketId);</w:t>
      </w:r>
    </w:p>
    <w:p w:rsidR="000C4AEE" w:rsidRDefault="000C4AEE" w:rsidP="000C4AEE">
      <w:pPr>
        <w:pStyle w:val="Code"/>
      </w:pPr>
      <w:r>
        <w:t xml:space="preserve">        await specialty.save();</w:t>
      </w:r>
    </w:p>
    <w:p w:rsidR="000C4AEE" w:rsidRDefault="000C4AEE" w:rsidP="000C4AEE">
      <w:pPr>
        <w:pStyle w:val="Code"/>
      </w:pPr>
      <w:r>
        <w:t xml:space="preserve">        res.json({ message: 'Market deleted successfully'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Pr="00DF2E49" w:rsidRDefault="000C4AEE" w:rsidP="000C4AEE">
      <w:pPr>
        <w:pStyle w:val="ListParagraph"/>
        <w:spacing w:line="360" w:lineRule="auto"/>
        <w:ind w:left="284" w:firstLine="425"/>
        <w:jc w:val="both"/>
        <w:rPr>
          <w:b/>
          <w:spacing w:val="2"/>
        </w:rPr>
      </w:pPr>
      <w:r w:rsidRPr="00DF2E49">
        <w:rPr>
          <w:b/>
          <w:spacing w:val="2"/>
        </w:rPr>
        <w:lastRenderedPageBreak/>
        <w:t>ExpiryD</w:t>
      </w:r>
      <w:r w:rsidR="00DF2E49" w:rsidRPr="00DF2E49">
        <w:rPr>
          <w:b/>
          <w:spacing w:val="2"/>
        </w:rPr>
        <w:t>ate</w:t>
      </w:r>
      <w:r w:rsidRPr="00DF2E49">
        <w:rPr>
          <w:b/>
          <w:spacing w:val="2"/>
        </w:rPr>
        <w:t>Controller (định nghĩa các hàm thêm, sửa, xoá hạn sử dụng cho đặc sản)</w:t>
      </w:r>
    </w:p>
    <w:p w:rsidR="000C4AEE" w:rsidRDefault="000C4AEE" w:rsidP="000C4AEE">
      <w:pPr>
        <w:pStyle w:val="ListParagraph"/>
        <w:numPr>
          <w:ilvl w:val="0"/>
          <w:numId w:val="14"/>
        </w:numPr>
        <w:spacing w:line="360" w:lineRule="auto"/>
        <w:jc w:val="both"/>
        <w:rPr>
          <w:b/>
        </w:rPr>
      </w:pPr>
      <w:r>
        <w:rPr>
          <w:b/>
        </w:rPr>
        <w:t>Controller tạo một hạn sử dụng mới</w:t>
      </w:r>
    </w:p>
    <w:p w:rsidR="000C4AEE" w:rsidRDefault="000C4AEE" w:rsidP="000C4AEE">
      <w:pPr>
        <w:pStyle w:val="Code"/>
      </w:pPr>
      <w:r>
        <w:t>exports.createExpiryDate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expiryDate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specialty.expiry_date.push(expiryDate);</w:t>
      </w:r>
    </w:p>
    <w:p w:rsidR="000C4AEE" w:rsidRDefault="000C4AEE" w:rsidP="000C4AEE">
      <w:pPr>
        <w:pStyle w:val="Code"/>
      </w:pPr>
      <w:r>
        <w:t xml:space="preserve">        await specialty.save();</w:t>
      </w:r>
    </w:p>
    <w:p w:rsidR="000C4AEE" w:rsidRDefault="000C4AEE" w:rsidP="000C4AEE">
      <w:pPr>
        <w:pStyle w:val="Code"/>
      </w:pPr>
      <w:r>
        <w:t xml:space="preserve">        res.status(201).json({ message: 'Expiry Date created successfully', expiryDate: expiryDate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pPr>
      <w:r>
        <w:t>Controller l</w:t>
      </w:r>
      <w:r w:rsidRPr="000C4AEE">
        <w:t>ấ</w:t>
      </w:r>
      <w:r>
        <w:t>y tất cả hạn sử dụng của một đặc sản</w:t>
      </w:r>
    </w:p>
    <w:p w:rsidR="00DF2E49" w:rsidRDefault="00DF2E49" w:rsidP="00DF2E49">
      <w:pPr>
        <w:pStyle w:val="Code"/>
      </w:pPr>
      <w:r>
        <w:t>exports.getAllExpiryDates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res.json(specialty.expiry_date);</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jc w:val="both"/>
      </w:pPr>
      <w:r>
        <w:lastRenderedPageBreak/>
        <w:t>Controller lấy thông tin một hạn sử dụng trong một đặc sản</w:t>
      </w:r>
      <w:r w:rsidRPr="00DF2E49">
        <w:t xml:space="preserve"> theo ID</w:t>
      </w:r>
    </w:p>
    <w:p w:rsidR="00DF2E49" w:rsidRDefault="00DF2E49" w:rsidP="00DF2E49">
      <w:pPr>
        <w:pStyle w:val="Code"/>
      </w:pPr>
      <w:r>
        <w:t>exports.getExpiryDateById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const expiryDate = specialty.expiry_date.id(expiryDateId);</w:t>
      </w:r>
    </w:p>
    <w:p w:rsidR="00DF2E49" w:rsidRDefault="00DF2E49" w:rsidP="00DF2E49">
      <w:pPr>
        <w:pStyle w:val="Code"/>
      </w:pPr>
      <w:r>
        <w:t xml:space="preserve">        if (!expiryDate) {</w:t>
      </w:r>
    </w:p>
    <w:p w:rsidR="00DF2E49" w:rsidRDefault="00DF2E49" w:rsidP="00DF2E49">
      <w:pPr>
        <w:pStyle w:val="Code"/>
      </w:pPr>
      <w:r>
        <w:t xml:space="preserve">            return res.status(404).json({ message: 'Expiry Date not found' });</w:t>
      </w:r>
    </w:p>
    <w:p w:rsidR="00DF2E49" w:rsidRDefault="00DF2E49" w:rsidP="00DF2E49">
      <w:pPr>
        <w:pStyle w:val="Code"/>
      </w:pPr>
      <w:r>
        <w:t xml:space="preserve">        }</w:t>
      </w:r>
    </w:p>
    <w:p w:rsidR="00DF2E49" w:rsidRDefault="00DF2E49" w:rsidP="00DF2E49">
      <w:pPr>
        <w:pStyle w:val="Code"/>
      </w:pPr>
      <w:r>
        <w:t xml:space="preserve">        res.json(expiryDate);</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pPr>
      <w:r>
        <w:t>Controller c</w:t>
      </w:r>
      <w:r w:rsidRPr="00DF2E49">
        <w:t xml:space="preserve">ập nhật thông tin một </w:t>
      </w:r>
      <w:r>
        <w:t>hạn sử dụng</w:t>
      </w:r>
      <w:r w:rsidRPr="00DF2E49">
        <w:t xml:space="preserve"> trong một </w:t>
      </w:r>
      <w:r>
        <w:t>đặc sản</w:t>
      </w:r>
      <w:r w:rsidRPr="00DF2E49">
        <w:t xml:space="preserve"> theo ID</w:t>
      </w:r>
    </w:p>
    <w:p w:rsidR="00DF2E49" w:rsidRDefault="00DF2E49" w:rsidP="00DF2E49">
      <w:pPr>
        <w:pStyle w:val="Code"/>
      </w:pPr>
      <w:r>
        <w:t>exports.updateExpiryDateById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updatedExpiryDate = req.body;</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const expiryDate = specialty.expiry_date.id(expiryDateId);</w:t>
      </w:r>
    </w:p>
    <w:p w:rsidR="00DF2E49" w:rsidRDefault="00DF2E49" w:rsidP="00DF2E49">
      <w:pPr>
        <w:pStyle w:val="Code"/>
      </w:pPr>
      <w:r>
        <w:t xml:space="preserve">        if (!expiryDate) {</w:t>
      </w:r>
    </w:p>
    <w:p w:rsidR="00DF2E49" w:rsidRDefault="00DF2E49" w:rsidP="00DF2E49">
      <w:pPr>
        <w:pStyle w:val="Code"/>
      </w:pPr>
      <w:r>
        <w:lastRenderedPageBreak/>
        <w:t xml:space="preserve">            return res.status(404).json({ message: 'Expiry Date not found' });</w:t>
      </w:r>
    </w:p>
    <w:p w:rsidR="00DF2E49" w:rsidRDefault="00DF2E49" w:rsidP="00DF2E49">
      <w:pPr>
        <w:pStyle w:val="Code"/>
      </w:pPr>
      <w:r>
        <w:t xml:space="preserve">        }</w:t>
      </w:r>
    </w:p>
    <w:p w:rsidR="00DF2E49" w:rsidRDefault="00DF2E49" w:rsidP="00DF2E49">
      <w:pPr>
        <w:pStyle w:val="Code"/>
      </w:pPr>
      <w:r>
        <w:t xml:space="preserve">        expiryDate.set(updatedExpiryDate);</w:t>
      </w:r>
    </w:p>
    <w:p w:rsidR="00DF2E49" w:rsidRDefault="00DF2E49" w:rsidP="00DF2E49">
      <w:pPr>
        <w:pStyle w:val="Code"/>
      </w:pPr>
      <w:r>
        <w:t xml:space="preserve">        await specialty.save();</w:t>
      </w:r>
    </w:p>
    <w:p w:rsidR="00DF2E49" w:rsidRDefault="00DF2E49" w:rsidP="00DF2E49">
      <w:pPr>
        <w:pStyle w:val="Code"/>
      </w:pPr>
      <w:r>
        <w:t xml:space="preserve">        res.json({ message: 'Expiry Date updated successfully', expiryDate: expiryDate });</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jc w:val="both"/>
      </w:pPr>
      <w:r>
        <w:t>Controller x</w:t>
      </w:r>
      <w:r w:rsidRPr="00DF2E49">
        <w:t>oá một</w:t>
      </w:r>
      <w:r>
        <w:t xml:space="preserve"> hạn sử dụng</w:t>
      </w:r>
      <w:r w:rsidRPr="00DF2E49">
        <w:t xml:space="preserve"> trong một</w:t>
      </w:r>
      <w:r>
        <w:t xml:space="preserve"> đặc sản</w:t>
      </w:r>
      <w:r w:rsidRPr="00DF2E49">
        <w:t xml:space="preserve"> theo ID</w:t>
      </w:r>
    </w:p>
    <w:p w:rsidR="00DF2E49" w:rsidRDefault="00DF2E49" w:rsidP="00DF2E49">
      <w:pPr>
        <w:pStyle w:val="Code"/>
      </w:pPr>
      <w:r>
        <w:t>exports.deleteExpiryDateById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specialty.expiry_date.pull(expiryDateId);</w:t>
      </w:r>
    </w:p>
    <w:p w:rsidR="00DF2E49" w:rsidRDefault="00DF2E49" w:rsidP="00DF2E49">
      <w:pPr>
        <w:pStyle w:val="Code"/>
      </w:pPr>
      <w:r>
        <w:t xml:space="preserve">        await specialty.save();</w:t>
      </w:r>
    </w:p>
    <w:p w:rsidR="00DF2E49" w:rsidRDefault="00DF2E49" w:rsidP="00DF2E49">
      <w:pPr>
        <w:pStyle w:val="Code"/>
      </w:pPr>
      <w:r>
        <w:t xml:space="preserve">        res.json({ message: 'Expiry Date deleted successfully' });</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Pr="000C4AEE" w:rsidRDefault="00DF2E49" w:rsidP="00DF2E49">
      <w:pPr>
        <w:pStyle w:val="Code"/>
      </w:pPr>
      <w:r>
        <w:t>};</w:t>
      </w:r>
    </w:p>
    <w:p w:rsidR="00ED2373" w:rsidRDefault="00ED2373" w:rsidP="00ED2373">
      <w:pPr>
        <w:pStyle w:val="Heading3"/>
        <w:numPr>
          <w:ilvl w:val="2"/>
          <w:numId w:val="3"/>
        </w:numPr>
        <w:spacing w:before="120" w:after="120" w:line="360" w:lineRule="auto"/>
        <w:jc w:val="both"/>
        <w:rPr>
          <w:i/>
        </w:rPr>
      </w:pPr>
      <w:bookmarkStart w:id="75" w:name="_Toc172905597"/>
      <w:r>
        <w:rPr>
          <w:i/>
        </w:rPr>
        <w:t>Định nghĩ</w:t>
      </w:r>
      <w:r w:rsidR="00101C8C">
        <w:rPr>
          <w:i/>
        </w:rPr>
        <w:t>a</w:t>
      </w:r>
      <w:r>
        <w:rPr>
          <w:i/>
        </w:rPr>
        <w:t xml:space="preserve"> các Router</w:t>
      </w:r>
      <w:bookmarkEnd w:id="75"/>
    </w:p>
    <w:p w:rsidR="00ED2373" w:rsidRDefault="00ED2373" w:rsidP="00C77F1F">
      <w:pPr>
        <w:pStyle w:val="ListParagraph"/>
        <w:numPr>
          <w:ilvl w:val="0"/>
          <w:numId w:val="14"/>
        </w:numPr>
        <w:spacing w:line="360" w:lineRule="auto"/>
        <w:jc w:val="both"/>
      </w:pPr>
      <w:r>
        <w:t>SpecialtyRoutes ( chứa các API xử lý việc thêm, xoá, sửa các đặc sản)</w:t>
      </w:r>
      <w:r w:rsidR="00DA2119">
        <w:t>:</w:t>
      </w:r>
    </w:p>
    <w:p w:rsidR="00ED2373" w:rsidRDefault="00ED2373" w:rsidP="00ED2373">
      <w:pPr>
        <w:pStyle w:val="Code"/>
        <w:jc w:val="both"/>
      </w:pPr>
      <w:r>
        <w:t>const express = require('express');</w:t>
      </w:r>
    </w:p>
    <w:p w:rsidR="00ED2373" w:rsidRDefault="00ED2373" w:rsidP="00ED2373">
      <w:pPr>
        <w:pStyle w:val="Code"/>
        <w:jc w:val="both"/>
      </w:pPr>
      <w:r>
        <w:t>const router = express.Router();</w:t>
      </w:r>
    </w:p>
    <w:p w:rsidR="00ED2373" w:rsidRPr="00ED2373" w:rsidRDefault="00ED2373" w:rsidP="00ED2373">
      <w:pPr>
        <w:pStyle w:val="Code"/>
        <w:jc w:val="both"/>
        <w:rPr>
          <w:spacing w:val="-6"/>
        </w:rPr>
      </w:pPr>
      <w:r w:rsidRPr="00ED2373">
        <w:rPr>
          <w:spacing w:val="-6"/>
        </w:rPr>
        <w:t>const specialtyController = require('../controllers/specialtyController');</w:t>
      </w:r>
    </w:p>
    <w:p w:rsidR="00ED2373" w:rsidRDefault="00ED2373" w:rsidP="00ED2373">
      <w:pPr>
        <w:pStyle w:val="Code"/>
        <w:jc w:val="both"/>
      </w:pPr>
    </w:p>
    <w:p w:rsidR="00ED2373" w:rsidRDefault="00ED2373" w:rsidP="00ED2373">
      <w:pPr>
        <w:pStyle w:val="Code"/>
        <w:jc w:val="both"/>
      </w:pPr>
      <w:r>
        <w:lastRenderedPageBreak/>
        <w:t>router.post('/', specia</w:t>
      </w:r>
      <w:r w:rsidR="00DA2119">
        <w:t>ltyController.createSpecialty);</w:t>
      </w:r>
    </w:p>
    <w:p w:rsidR="00ED2373" w:rsidRDefault="00ED2373" w:rsidP="00ED2373">
      <w:pPr>
        <w:pStyle w:val="Code"/>
        <w:jc w:val="both"/>
      </w:pPr>
      <w:r>
        <w:t>router.get('/', specialt</w:t>
      </w:r>
      <w:r w:rsidR="00DA2119">
        <w:t>yController.getAllSpecialties);</w:t>
      </w:r>
    </w:p>
    <w:p w:rsidR="00ED2373" w:rsidRDefault="00ED2373" w:rsidP="00ED2373">
      <w:pPr>
        <w:pStyle w:val="Code"/>
        <w:jc w:val="both"/>
      </w:pPr>
      <w:r>
        <w:t>router.get('/names', specialtyCont</w:t>
      </w:r>
      <w:r w:rsidR="00DA2119">
        <w:t>roller.getSpecialtyNames);</w:t>
      </w:r>
    </w:p>
    <w:p w:rsidR="00ED2373" w:rsidRDefault="00ED2373" w:rsidP="00ED2373">
      <w:pPr>
        <w:pStyle w:val="Code"/>
        <w:jc w:val="both"/>
      </w:pPr>
      <w:r>
        <w:t>router.get('/:id', special</w:t>
      </w:r>
      <w:r w:rsidR="00DA2119">
        <w:t>tyController.getSpecialtyById);</w:t>
      </w:r>
    </w:p>
    <w:p w:rsidR="00ED2373" w:rsidRDefault="00ED2373" w:rsidP="00ED2373">
      <w:pPr>
        <w:pStyle w:val="Code"/>
        <w:jc w:val="both"/>
      </w:pPr>
      <w:r>
        <w:t>router.get('/', specialtyContro</w:t>
      </w:r>
      <w:r w:rsidR="00DA2119">
        <w:t>ller.getSpecialtiesByProvince);</w:t>
      </w:r>
    </w:p>
    <w:p w:rsidR="00ED2373" w:rsidRDefault="00ED2373" w:rsidP="00ED2373">
      <w:pPr>
        <w:pStyle w:val="Code"/>
        <w:jc w:val="both"/>
      </w:pPr>
      <w:r>
        <w:t>router.put('/:id', specialtyC</w:t>
      </w:r>
      <w:r w:rsidR="00DA2119">
        <w:t>ontroller.updateSpecialtyById);</w:t>
      </w:r>
    </w:p>
    <w:p w:rsidR="00ED2373" w:rsidRDefault="00ED2373" w:rsidP="00ED2373">
      <w:pPr>
        <w:pStyle w:val="Code"/>
        <w:jc w:val="both"/>
      </w:pPr>
      <w:r>
        <w:t>router.delete('/:id', specialtyController.d</w:t>
      </w:r>
      <w:r w:rsidR="00DA2119">
        <w:t>eleteSpecialtyById);</w:t>
      </w:r>
    </w:p>
    <w:p w:rsidR="00ED2373" w:rsidRPr="00DA2119" w:rsidRDefault="00ED2373" w:rsidP="00ED2373">
      <w:pPr>
        <w:pStyle w:val="Code"/>
        <w:jc w:val="both"/>
        <w:rPr>
          <w:spacing w:val="-4"/>
          <w:sz w:val="20"/>
        </w:rPr>
      </w:pPr>
      <w:r w:rsidRPr="00ED2373">
        <w:rPr>
          <w:spacing w:val="-4"/>
          <w:sz w:val="20"/>
        </w:rPr>
        <w:t>router.post('/delete-multiple', specialtyControl</w:t>
      </w:r>
      <w:r w:rsidR="00DA2119">
        <w:rPr>
          <w:spacing w:val="-4"/>
          <w:sz w:val="20"/>
        </w:rPr>
        <w:t>ler.deleteMultipleSpecialties);</w:t>
      </w:r>
    </w:p>
    <w:p w:rsidR="00ED2373" w:rsidRDefault="00ED2373" w:rsidP="00ED2373">
      <w:pPr>
        <w:pStyle w:val="Code"/>
        <w:jc w:val="both"/>
      </w:pPr>
      <w:r>
        <w:t>router.delete('/:specialtyId/category/:categoryId',specialtyControlle</w:t>
      </w:r>
      <w:r w:rsidR="00DA2119">
        <w:t>r.deleteCategoryFromSpecialty);</w:t>
      </w:r>
    </w:p>
    <w:p w:rsidR="00DA2119" w:rsidRDefault="00ED2373" w:rsidP="00ED2373">
      <w:pPr>
        <w:pStyle w:val="Code"/>
        <w:jc w:val="both"/>
      </w:pPr>
      <w:r>
        <w:t>router.put('/:specialtyId/category/:categoryId',speci</w:t>
      </w:r>
      <w:r w:rsidR="00DA2119">
        <w:t>altyController.up</w:t>
      </w:r>
    </w:p>
    <w:p w:rsidR="00DA2119" w:rsidRDefault="00DA2119" w:rsidP="00ED2373">
      <w:pPr>
        <w:pStyle w:val="Code"/>
        <w:jc w:val="both"/>
      </w:pPr>
      <w:r>
        <w:t>dateCategory);</w:t>
      </w:r>
    </w:p>
    <w:p w:rsidR="00ED2373" w:rsidRDefault="00ED2373" w:rsidP="00ED2373">
      <w:pPr>
        <w:pStyle w:val="Code"/>
        <w:jc w:val="both"/>
      </w:pPr>
      <w:r>
        <w:t>module.exports = router;</w:t>
      </w:r>
    </w:p>
    <w:p w:rsidR="00ED2373" w:rsidRDefault="00DA2119" w:rsidP="00C77F1F">
      <w:pPr>
        <w:pStyle w:val="ListParagraph"/>
        <w:numPr>
          <w:ilvl w:val="0"/>
          <w:numId w:val="14"/>
        </w:numPr>
        <w:spacing w:line="360" w:lineRule="auto"/>
        <w:jc w:val="both"/>
      </w:pPr>
      <w:r>
        <w:t>CategoryRoutes (Chứa các API xử lý việc thêm, xoá, sửa các loại của đặc sản):</w:t>
      </w:r>
    </w:p>
    <w:p w:rsidR="00DA2119" w:rsidRDefault="00DA2119" w:rsidP="00DA2119">
      <w:pPr>
        <w:pStyle w:val="Code"/>
        <w:spacing w:line="240" w:lineRule="auto"/>
      </w:pPr>
      <w:r>
        <w:t>const express = require('express');</w:t>
      </w:r>
    </w:p>
    <w:p w:rsidR="00DA2119" w:rsidRDefault="00DA2119" w:rsidP="00DA2119">
      <w:pPr>
        <w:pStyle w:val="Code"/>
        <w:spacing w:line="240" w:lineRule="auto"/>
      </w:pPr>
      <w:r>
        <w:t>const router = express.Router();</w:t>
      </w:r>
    </w:p>
    <w:p w:rsidR="00DA2119" w:rsidRPr="00DA2119" w:rsidRDefault="00DA2119" w:rsidP="00DA2119">
      <w:pPr>
        <w:pStyle w:val="Code"/>
        <w:spacing w:line="240" w:lineRule="auto"/>
        <w:rPr>
          <w:spacing w:val="-4"/>
        </w:rPr>
      </w:pPr>
      <w:r w:rsidRPr="00DA2119">
        <w:rPr>
          <w:spacing w:val="-4"/>
        </w:rPr>
        <w:t>const categoryController = require('../co</w:t>
      </w:r>
      <w:r w:rsidR="00E934B5">
        <w:rPr>
          <w:spacing w:val="-4"/>
        </w:rPr>
        <w:t>ntrollers/categoryController');</w:t>
      </w:r>
    </w:p>
    <w:p w:rsidR="00DA2119" w:rsidRDefault="00DA2119" w:rsidP="00DA2119">
      <w:pPr>
        <w:pStyle w:val="Code"/>
        <w:spacing w:line="240" w:lineRule="auto"/>
      </w:pPr>
      <w:r>
        <w:t>router.post('/:id/category', categoryController.createCategory);</w:t>
      </w:r>
    </w:p>
    <w:p w:rsidR="00DA2119" w:rsidRDefault="00DA2119" w:rsidP="00DA2119">
      <w:pPr>
        <w:pStyle w:val="Code"/>
        <w:spacing w:line="240" w:lineRule="auto"/>
      </w:pPr>
      <w:r>
        <w:t>router.get('/:id/category', categoryController.getAllCategories);</w:t>
      </w:r>
    </w:p>
    <w:p w:rsidR="00DA2119" w:rsidRDefault="00DA2119" w:rsidP="00DA2119">
      <w:pPr>
        <w:pStyle w:val="Code"/>
        <w:spacing w:line="240" w:lineRule="auto"/>
      </w:pPr>
      <w:r>
        <w:t>router.get('/:id/category/:categoryId',categoryController.getCategoryById);</w:t>
      </w:r>
    </w:p>
    <w:p w:rsidR="00DA2119" w:rsidRDefault="00DA2119" w:rsidP="00DA2119">
      <w:pPr>
        <w:pStyle w:val="Code"/>
        <w:spacing w:line="240" w:lineRule="auto"/>
      </w:pPr>
      <w:r>
        <w:t>router.put('/:id/category/:categoryId',categoryController.updateCategoryById);</w:t>
      </w:r>
    </w:p>
    <w:p w:rsidR="00DA2119" w:rsidRDefault="00DA2119" w:rsidP="00DA2119">
      <w:pPr>
        <w:pStyle w:val="Code"/>
        <w:spacing w:line="240" w:lineRule="auto"/>
      </w:pPr>
      <w:r>
        <w:t>router.delete('/:id/category/:categoryId',categoryController.deleteCategoryById);</w:t>
      </w:r>
    </w:p>
    <w:p w:rsidR="00DA2119" w:rsidRDefault="00DA2119" w:rsidP="00DA2119">
      <w:pPr>
        <w:pStyle w:val="Code"/>
        <w:spacing w:line="240" w:lineRule="auto"/>
      </w:pPr>
      <w:r>
        <w:t>router.delete('/:specialtyId/categories',categoryController.deleteMultipleCategories);</w:t>
      </w:r>
    </w:p>
    <w:p w:rsidR="00DA2119" w:rsidRDefault="00DA2119" w:rsidP="00DA2119">
      <w:pPr>
        <w:pStyle w:val="Code"/>
        <w:spacing w:line="240" w:lineRule="auto"/>
      </w:pPr>
    </w:p>
    <w:p w:rsidR="00DA2119" w:rsidRDefault="00DA2119" w:rsidP="00DA2119">
      <w:pPr>
        <w:pStyle w:val="Code"/>
        <w:spacing w:line="240" w:lineRule="auto"/>
      </w:pPr>
      <w:r>
        <w:t>module.exports = router;</w:t>
      </w:r>
    </w:p>
    <w:p w:rsidR="00DA2119" w:rsidRDefault="00DA2119" w:rsidP="00C77F1F">
      <w:pPr>
        <w:pStyle w:val="ListParagraph"/>
        <w:numPr>
          <w:ilvl w:val="0"/>
          <w:numId w:val="14"/>
        </w:numPr>
        <w:spacing w:line="360" w:lineRule="auto"/>
        <w:jc w:val="both"/>
      </w:pPr>
      <w:r>
        <w:t>ManufacturerRoutes ( Chứa các API xử lý việc thêm, xoá, sửa nhà sản xuất):</w:t>
      </w:r>
    </w:p>
    <w:p w:rsidR="00DA2119" w:rsidRDefault="00DA2119" w:rsidP="001D13DE">
      <w:pPr>
        <w:pStyle w:val="Code"/>
        <w:jc w:val="both"/>
      </w:pPr>
      <w:r>
        <w:t>const express = require('express');</w:t>
      </w:r>
    </w:p>
    <w:p w:rsidR="00DA2119" w:rsidRDefault="00DA2119" w:rsidP="001D13DE">
      <w:pPr>
        <w:pStyle w:val="Code"/>
        <w:jc w:val="both"/>
      </w:pPr>
      <w:r>
        <w:t>const router = express.Router();</w:t>
      </w:r>
    </w:p>
    <w:p w:rsidR="00DA2119" w:rsidRPr="00DA2119" w:rsidRDefault="00DA2119" w:rsidP="001D13DE">
      <w:pPr>
        <w:pStyle w:val="Code"/>
        <w:jc w:val="both"/>
        <w:rPr>
          <w:spacing w:val="-16"/>
        </w:rPr>
      </w:pPr>
      <w:r w:rsidRPr="00DA2119">
        <w:rPr>
          <w:spacing w:val="-16"/>
        </w:rPr>
        <w:t>const manufacturerController = require('../controllers/manufacturerController');</w:t>
      </w:r>
    </w:p>
    <w:p w:rsidR="00DA2119" w:rsidRDefault="00DA2119" w:rsidP="001D13DE">
      <w:pPr>
        <w:pStyle w:val="Code"/>
        <w:jc w:val="both"/>
      </w:pPr>
    </w:p>
    <w:p w:rsidR="00DA2119" w:rsidRDefault="00DA2119" w:rsidP="001D13DE">
      <w:pPr>
        <w:pStyle w:val="Code"/>
        <w:jc w:val="both"/>
      </w:pPr>
      <w:r>
        <w:t>router.post('/:id/manufacturer',manufacturerController.createManufacturer);</w:t>
      </w:r>
    </w:p>
    <w:p w:rsidR="00DA2119" w:rsidRDefault="00DA2119" w:rsidP="001D13DE">
      <w:pPr>
        <w:pStyle w:val="Code"/>
        <w:jc w:val="both"/>
      </w:pPr>
      <w:r>
        <w:lastRenderedPageBreak/>
        <w:t>router.get('/:id/manufacturer',manufacturerController.getAllManufacturers);</w:t>
      </w:r>
    </w:p>
    <w:p w:rsidR="00DA2119" w:rsidRDefault="00DA2119" w:rsidP="001D13DE">
      <w:pPr>
        <w:pStyle w:val="Code"/>
        <w:jc w:val="both"/>
      </w:pPr>
      <w:r>
        <w:t>router.get('/:id/manufacturer/:manufacturerId',manufacturerController.getManufacturerById);</w:t>
      </w:r>
    </w:p>
    <w:p w:rsidR="00DA2119" w:rsidRDefault="00DA2119" w:rsidP="001D13DE">
      <w:pPr>
        <w:pStyle w:val="Code"/>
        <w:jc w:val="both"/>
      </w:pPr>
      <w:r>
        <w:t>router.put('/:id/manufacturer/:manufacturerId',manufacturerController.updateManufacturerById);</w:t>
      </w:r>
    </w:p>
    <w:p w:rsidR="00DA2119" w:rsidRDefault="00DA2119" w:rsidP="001D13DE">
      <w:pPr>
        <w:pStyle w:val="Code"/>
        <w:jc w:val="both"/>
      </w:pPr>
      <w:r>
        <w:t>router.delete('/:id</w:t>
      </w:r>
      <w:r w:rsidR="001D13DE">
        <w:t>/manufacturer/:manufacturerId',</w:t>
      </w:r>
      <w:r>
        <w:t>manufacturerController.deleteManufacturerById);</w:t>
      </w:r>
    </w:p>
    <w:p w:rsidR="00DA2119" w:rsidRDefault="00DA2119" w:rsidP="00DA2119">
      <w:pPr>
        <w:pStyle w:val="Code"/>
      </w:pPr>
    </w:p>
    <w:p w:rsidR="00DA2119" w:rsidRPr="00ED2373" w:rsidRDefault="00DA2119" w:rsidP="00DA2119">
      <w:pPr>
        <w:pStyle w:val="Code"/>
      </w:pPr>
      <w:r>
        <w:t>module.exports = router;</w:t>
      </w:r>
    </w:p>
    <w:p w:rsidR="001D13DE" w:rsidRPr="001D13DE" w:rsidRDefault="001D13DE" w:rsidP="00C77F1F">
      <w:pPr>
        <w:pStyle w:val="ListParagraph"/>
        <w:numPr>
          <w:ilvl w:val="0"/>
          <w:numId w:val="14"/>
        </w:numPr>
        <w:spacing w:after="160" w:line="360" w:lineRule="auto"/>
        <w:jc w:val="both"/>
        <w:rPr>
          <w:b/>
        </w:rPr>
      </w:pPr>
      <w:r>
        <w:t>MarketRoutes (Chứa các API xử lý việc thêm, xoá, sửa các địa điểm bán)</w:t>
      </w:r>
    </w:p>
    <w:p w:rsidR="001D13DE" w:rsidRDefault="001D13DE" w:rsidP="001D13DE">
      <w:pPr>
        <w:pStyle w:val="Code"/>
        <w:jc w:val="both"/>
      </w:pPr>
      <w:r>
        <w:t>const express = require('express');</w:t>
      </w:r>
    </w:p>
    <w:p w:rsidR="001D13DE" w:rsidRDefault="001D13DE" w:rsidP="001D13DE">
      <w:pPr>
        <w:pStyle w:val="Code"/>
        <w:jc w:val="both"/>
      </w:pPr>
      <w:r>
        <w:t>const router = express.Router();</w:t>
      </w:r>
    </w:p>
    <w:p w:rsidR="001D13DE" w:rsidRDefault="001D13DE" w:rsidP="001D13DE">
      <w:pPr>
        <w:pStyle w:val="Code"/>
        <w:jc w:val="both"/>
      </w:pPr>
      <w:r>
        <w:t>const marketController = require('../</w:t>
      </w:r>
      <w:r w:rsidR="00775A11">
        <w:t>controllers/marketController');</w:t>
      </w:r>
    </w:p>
    <w:p w:rsidR="001D13DE" w:rsidRDefault="001D13DE" w:rsidP="001D13DE">
      <w:pPr>
        <w:pStyle w:val="Code"/>
        <w:jc w:val="both"/>
      </w:pPr>
      <w:r>
        <w:t>router.post('/:id/market', marketController.createMarket);</w:t>
      </w:r>
    </w:p>
    <w:p w:rsidR="001D13DE" w:rsidRDefault="001D13DE" w:rsidP="001D13DE">
      <w:pPr>
        <w:pStyle w:val="Code"/>
        <w:jc w:val="both"/>
      </w:pPr>
      <w:r>
        <w:t>router.get('/:id/market', marketController.getAllMarkets);</w:t>
      </w:r>
    </w:p>
    <w:p w:rsidR="001D13DE" w:rsidRDefault="001D13DE" w:rsidP="001D13DE">
      <w:pPr>
        <w:pStyle w:val="Code"/>
        <w:jc w:val="both"/>
      </w:pPr>
      <w:r>
        <w:t>router.get('/:id/market/:marketId', marketController.getMarketById);</w:t>
      </w:r>
    </w:p>
    <w:p w:rsidR="001D13DE" w:rsidRDefault="001D13DE" w:rsidP="001D13DE">
      <w:pPr>
        <w:pStyle w:val="Code"/>
        <w:jc w:val="both"/>
      </w:pPr>
      <w:r>
        <w:t>router.put('/:id/market/:marketId',marketController.updateMarketById);</w:t>
      </w:r>
    </w:p>
    <w:p w:rsidR="001D13DE" w:rsidRPr="001D13DE" w:rsidRDefault="001D13DE" w:rsidP="001D13DE">
      <w:pPr>
        <w:pStyle w:val="Code"/>
        <w:jc w:val="both"/>
        <w:rPr>
          <w:spacing w:val="-4"/>
        </w:rPr>
      </w:pPr>
      <w:r w:rsidRPr="001D13DE">
        <w:rPr>
          <w:spacing w:val="-4"/>
        </w:rPr>
        <w:t>router.delete('/:id/market/:marketId',marketController.deleteMarketById);</w:t>
      </w:r>
    </w:p>
    <w:p w:rsidR="001D13DE" w:rsidRDefault="001D13DE" w:rsidP="001D13DE">
      <w:pPr>
        <w:pStyle w:val="Code"/>
        <w:jc w:val="both"/>
      </w:pPr>
    </w:p>
    <w:p w:rsidR="001D13DE" w:rsidRDefault="001D13DE" w:rsidP="001D13DE">
      <w:pPr>
        <w:pStyle w:val="Code"/>
        <w:jc w:val="both"/>
      </w:pPr>
      <w:r>
        <w:t>module.exports = router;</w:t>
      </w:r>
    </w:p>
    <w:p w:rsidR="001D13DE" w:rsidRPr="001D13DE" w:rsidRDefault="001D13DE" w:rsidP="00C77F1F">
      <w:pPr>
        <w:pStyle w:val="ListParagraph"/>
        <w:numPr>
          <w:ilvl w:val="0"/>
          <w:numId w:val="14"/>
        </w:numPr>
        <w:spacing w:after="160" w:line="360" w:lineRule="auto"/>
        <w:jc w:val="both"/>
        <w:rPr>
          <w:b/>
        </w:rPr>
      </w:pPr>
      <w:r>
        <w:t>ExpiryDateRoutes (Chứa các API xử lý việc thêm, xoá, sửa thời hạn sử dụng):</w:t>
      </w:r>
    </w:p>
    <w:p w:rsidR="001D13DE" w:rsidRDefault="001D13DE" w:rsidP="001D13DE">
      <w:pPr>
        <w:pStyle w:val="Code"/>
      </w:pPr>
      <w:r>
        <w:t>const express = require('express');</w:t>
      </w:r>
    </w:p>
    <w:p w:rsidR="001D13DE" w:rsidRDefault="001D13DE" w:rsidP="001D13DE">
      <w:pPr>
        <w:pStyle w:val="Code"/>
      </w:pPr>
      <w:r>
        <w:t>const router = express.Router();</w:t>
      </w:r>
    </w:p>
    <w:p w:rsidR="001D13DE" w:rsidRDefault="001D13DE" w:rsidP="001D13DE">
      <w:pPr>
        <w:pStyle w:val="Code"/>
      </w:pPr>
      <w:r>
        <w:t>const expiryDateController = require('../cont</w:t>
      </w:r>
      <w:r w:rsidR="005B2899">
        <w:t>rollers/expiryDateController');</w:t>
      </w:r>
    </w:p>
    <w:p w:rsidR="001D13DE" w:rsidRDefault="001D13DE" w:rsidP="001D13DE">
      <w:pPr>
        <w:pStyle w:val="Code"/>
      </w:pPr>
      <w:r>
        <w:t>router.post('/:id/expiry_date',expiryDateController.createExpiryDate);</w:t>
      </w:r>
    </w:p>
    <w:p w:rsidR="001D13DE" w:rsidRDefault="001D13DE" w:rsidP="001D13DE">
      <w:pPr>
        <w:pStyle w:val="Code"/>
      </w:pPr>
      <w:r>
        <w:t>router.get('/:id/expiry_date',expiryDateController.getAllExpiryDates);</w:t>
      </w:r>
    </w:p>
    <w:p w:rsidR="001D13DE" w:rsidRDefault="001D13DE" w:rsidP="001D13DE">
      <w:pPr>
        <w:pStyle w:val="Code"/>
      </w:pPr>
      <w:r>
        <w:t>router.get('/:id/expiry_date/:expiryDateId',expiryDateController.getExpiryDateById);</w:t>
      </w:r>
    </w:p>
    <w:p w:rsidR="001D13DE" w:rsidRPr="001D13DE" w:rsidRDefault="001D13DE" w:rsidP="001D13DE">
      <w:pPr>
        <w:pStyle w:val="Code"/>
        <w:rPr>
          <w:spacing w:val="-2"/>
        </w:rPr>
      </w:pPr>
      <w:r w:rsidRPr="001D13DE">
        <w:rPr>
          <w:spacing w:val="-2"/>
        </w:rPr>
        <w:t>router.put('/:id/expiry_date/:expiryDateId',expiryDateController.updateExpiryDateById);</w:t>
      </w:r>
    </w:p>
    <w:p w:rsidR="001D13DE" w:rsidRDefault="001D13DE" w:rsidP="001D13DE">
      <w:pPr>
        <w:pStyle w:val="Code"/>
      </w:pPr>
      <w:r>
        <w:t>router.delete('/:id/expiry_date/:expiryDateId',expiryDateController. deleteExpiryDateById)</w:t>
      </w:r>
      <w:r w:rsidR="00775A11">
        <w:t>;</w:t>
      </w:r>
    </w:p>
    <w:p w:rsidR="001D13DE" w:rsidRPr="001D13DE" w:rsidRDefault="001D13DE" w:rsidP="001D13DE">
      <w:pPr>
        <w:pStyle w:val="Code"/>
      </w:pPr>
      <w:r>
        <w:t>module.exports = router;</w:t>
      </w:r>
    </w:p>
    <w:p w:rsidR="003922B7" w:rsidRDefault="003922B7" w:rsidP="003922B7">
      <w:pPr>
        <w:pStyle w:val="Heading2"/>
      </w:pPr>
      <w:bookmarkStart w:id="76" w:name="_Toc172905598"/>
      <w:r>
        <w:lastRenderedPageBreak/>
        <w:t>Xây dựng giao diện</w:t>
      </w:r>
      <w:bookmarkEnd w:id="76"/>
    </w:p>
    <w:p w:rsidR="005B2899" w:rsidRDefault="003922B7" w:rsidP="003922B7">
      <w:pPr>
        <w:spacing w:line="360" w:lineRule="auto"/>
        <w:ind w:firstLine="340"/>
        <w:jc w:val="both"/>
      </w:pPr>
      <w:r>
        <w:t xml:space="preserve">Phát thảo giao diện để tiến hành xây dựng gồm có: </w:t>
      </w:r>
    </w:p>
    <w:p w:rsidR="005B2899" w:rsidRDefault="005B2899" w:rsidP="00C77F1F">
      <w:pPr>
        <w:pStyle w:val="ListParagraph"/>
        <w:numPr>
          <w:ilvl w:val="0"/>
          <w:numId w:val="30"/>
        </w:numPr>
        <w:spacing w:line="360" w:lineRule="auto"/>
        <w:jc w:val="both"/>
      </w:pPr>
      <w:r>
        <w:t>Giao diện người dùng</w:t>
      </w:r>
      <w:r w:rsidR="00897098">
        <w:t>.</w:t>
      </w:r>
      <w:r>
        <w:t xml:space="preserve"> </w:t>
      </w:r>
    </w:p>
    <w:p w:rsidR="003922B7" w:rsidRPr="003922B7" w:rsidRDefault="005B2899" w:rsidP="00C77F1F">
      <w:pPr>
        <w:pStyle w:val="ListParagraph"/>
        <w:numPr>
          <w:ilvl w:val="0"/>
          <w:numId w:val="30"/>
        </w:numPr>
        <w:spacing w:line="360" w:lineRule="auto"/>
        <w:jc w:val="both"/>
      </w:pPr>
      <w:r>
        <w:t>G</w:t>
      </w:r>
      <w:r w:rsidR="003922B7">
        <w:t>iao diện trang quản trị</w:t>
      </w:r>
      <w:r w:rsidR="00897098">
        <w:t>.</w:t>
      </w:r>
    </w:p>
    <w:p w:rsidR="003922B7" w:rsidRDefault="003922B7" w:rsidP="003922B7">
      <w:pPr>
        <w:pStyle w:val="Heading3"/>
        <w:numPr>
          <w:ilvl w:val="2"/>
          <w:numId w:val="3"/>
        </w:numPr>
        <w:spacing w:before="120" w:after="120" w:line="360" w:lineRule="auto"/>
        <w:jc w:val="both"/>
        <w:rPr>
          <w:i/>
        </w:rPr>
      </w:pPr>
      <w:bookmarkStart w:id="77" w:name="_Toc172905599"/>
      <w:r>
        <w:rPr>
          <w:i/>
        </w:rPr>
        <w:t>Phác thảo giao diện người dùng.</w:t>
      </w:r>
      <w:bookmarkEnd w:id="77"/>
    </w:p>
    <w:p w:rsidR="003922B7" w:rsidRDefault="003C65C0" w:rsidP="003C65C0">
      <w:pPr>
        <w:spacing w:line="360" w:lineRule="auto"/>
        <w:jc w:val="center"/>
      </w:pPr>
      <w:r w:rsidRPr="003C65C0">
        <w:rPr>
          <w:noProof/>
        </w:rPr>
        <w:drawing>
          <wp:inline distT="0" distB="0" distL="0" distR="0" wp14:anchorId="5A46969E" wp14:editId="610D1951">
            <wp:extent cx="5991225" cy="4089788"/>
            <wp:effectExtent l="19050" t="19050" r="952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4931" cy="4099144"/>
                    </a:xfrm>
                    <a:prstGeom prst="rect">
                      <a:avLst/>
                    </a:prstGeom>
                    <a:ln>
                      <a:solidFill>
                        <a:schemeClr val="tx1"/>
                      </a:solidFill>
                    </a:ln>
                  </pic:spPr>
                </pic:pic>
              </a:graphicData>
            </a:graphic>
          </wp:inline>
        </w:drawing>
      </w:r>
    </w:p>
    <w:p w:rsidR="00E934B5" w:rsidRDefault="003C65C0" w:rsidP="005B2899">
      <w:pPr>
        <w:pStyle w:val="Caption"/>
      </w:pPr>
      <w:bookmarkStart w:id="78" w:name="_Toc172382876"/>
      <w:r>
        <w:t>Hình 3.</w:t>
      </w:r>
      <w:fldSimple w:instr=" SEQ Hình_3. \* ARABIC ">
        <w:r w:rsidR="00820B36">
          <w:rPr>
            <w:noProof/>
          </w:rPr>
          <w:t>8</w:t>
        </w:r>
      </w:fldSimple>
      <w:r w:rsidR="00D54969">
        <w:rPr>
          <w:noProof/>
        </w:rPr>
        <w:t>.</w:t>
      </w:r>
      <w:r>
        <w:t xml:space="preserve"> Phác thảo giao diện người dùng</w:t>
      </w:r>
      <w:bookmarkEnd w:id="78"/>
    </w:p>
    <w:p w:rsidR="00897098" w:rsidRPr="00897098" w:rsidRDefault="00897098" w:rsidP="00897098"/>
    <w:p w:rsidR="003922B7" w:rsidRDefault="003C65C0" w:rsidP="005F710D">
      <w:pPr>
        <w:spacing w:line="360" w:lineRule="auto"/>
        <w:ind w:left="720"/>
      </w:pPr>
      <w:r>
        <w:t>Trong đó:</w:t>
      </w:r>
      <w:r>
        <w:br/>
      </w:r>
      <w:r w:rsidRPr="005F710D">
        <w:rPr>
          <w:b/>
        </w:rPr>
        <w:t>Navbar:</w:t>
      </w:r>
      <w:r>
        <w:t xml:space="preserve"> chứa các lựa chọn đi đến các trang khác nhau.</w:t>
      </w:r>
    </w:p>
    <w:p w:rsidR="003C65C0" w:rsidRDefault="003C65C0" w:rsidP="005F710D">
      <w:pPr>
        <w:spacing w:line="360" w:lineRule="auto"/>
        <w:ind w:left="720"/>
      </w:pPr>
      <w:r w:rsidRPr="005F710D">
        <w:rPr>
          <w:b/>
        </w:rPr>
        <w:t>Header:</w:t>
      </w:r>
      <w:r>
        <w:t xml:space="preserve"> phần đầu của trang web</w:t>
      </w:r>
      <w:r w:rsidR="005F710D">
        <w:t>.</w:t>
      </w:r>
    </w:p>
    <w:p w:rsidR="003C65C0" w:rsidRDefault="003C65C0" w:rsidP="005F710D">
      <w:pPr>
        <w:spacing w:line="360" w:lineRule="auto"/>
        <w:ind w:left="720"/>
      </w:pPr>
      <w:r w:rsidRPr="005F710D">
        <w:rPr>
          <w:b/>
        </w:rPr>
        <w:t>Search:</w:t>
      </w:r>
      <w:r>
        <w:t xml:space="preserve"> thanh tìm kiếm để người dùng dễ dàng tìm được</w:t>
      </w:r>
      <w:r w:rsidR="005F710D">
        <w:t>.</w:t>
      </w:r>
    </w:p>
    <w:p w:rsidR="005F710D" w:rsidRDefault="005F710D" w:rsidP="005F710D">
      <w:pPr>
        <w:spacing w:line="360" w:lineRule="auto"/>
        <w:ind w:left="720"/>
      </w:pPr>
      <w:r w:rsidRPr="005F710D">
        <w:rPr>
          <w:b/>
        </w:rPr>
        <w:t xml:space="preserve">Image: </w:t>
      </w:r>
      <w:r>
        <w:t>các đặc sản có trên trang web.</w:t>
      </w:r>
    </w:p>
    <w:p w:rsidR="005F710D" w:rsidRDefault="005F710D" w:rsidP="005F710D">
      <w:pPr>
        <w:spacing w:line="360" w:lineRule="auto"/>
        <w:ind w:left="720"/>
      </w:pPr>
      <w:r w:rsidRPr="005F710D">
        <w:rPr>
          <w:b/>
        </w:rPr>
        <w:t>Footer:</w:t>
      </w:r>
      <w:r>
        <w:t xml:space="preserve"> phần chân của trang web.</w:t>
      </w:r>
    </w:p>
    <w:p w:rsidR="005F710D" w:rsidRDefault="007A0F58" w:rsidP="005F710D">
      <w:pPr>
        <w:spacing w:line="360" w:lineRule="auto"/>
        <w:jc w:val="center"/>
      </w:pPr>
      <w:r>
        <w:rPr>
          <w:noProof/>
        </w:rPr>
        <w:lastRenderedPageBreak/>
        <w:drawing>
          <wp:inline distT="0" distB="0" distL="0" distR="0" wp14:anchorId="4E91242C" wp14:editId="31258D78">
            <wp:extent cx="5940425" cy="33401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0100"/>
                    </a:xfrm>
                    <a:prstGeom prst="rect">
                      <a:avLst/>
                    </a:prstGeom>
                  </pic:spPr>
                </pic:pic>
              </a:graphicData>
            </a:graphic>
          </wp:inline>
        </w:drawing>
      </w:r>
    </w:p>
    <w:p w:rsidR="005F710D" w:rsidRDefault="005F710D" w:rsidP="005F710D">
      <w:pPr>
        <w:pStyle w:val="Caption"/>
      </w:pPr>
      <w:bookmarkStart w:id="79" w:name="_Toc172382877"/>
      <w:r>
        <w:t>Hình 3.</w:t>
      </w:r>
      <w:fldSimple w:instr=" SEQ Hình_3. \* ARABIC ">
        <w:r w:rsidR="00820B36">
          <w:rPr>
            <w:noProof/>
          </w:rPr>
          <w:t>9</w:t>
        </w:r>
      </w:fldSimple>
      <w:r w:rsidR="00D54969">
        <w:rPr>
          <w:noProof/>
        </w:rPr>
        <w:t>.</w:t>
      </w:r>
      <w:r>
        <w:t xml:space="preserve"> Phác thảo giao diện trang thông tin đặc sản</w:t>
      </w:r>
      <w:bookmarkEnd w:id="79"/>
    </w:p>
    <w:p w:rsidR="00976DCE" w:rsidRDefault="00976DCE" w:rsidP="00976DCE">
      <w:pPr>
        <w:spacing w:line="360" w:lineRule="auto"/>
        <w:ind w:firstLine="720"/>
      </w:pPr>
      <w:r>
        <w:t>Trong đó:</w:t>
      </w:r>
    </w:p>
    <w:p w:rsidR="00976DCE" w:rsidRDefault="00976DCE" w:rsidP="00976DCE">
      <w:pPr>
        <w:spacing w:line="360" w:lineRule="auto"/>
        <w:ind w:left="720"/>
      </w:pPr>
      <w:r w:rsidRPr="005F710D">
        <w:rPr>
          <w:b/>
        </w:rPr>
        <w:t>Navbar:</w:t>
      </w:r>
      <w:r>
        <w:t xml:space="preserve"> chứa các lựa chọn đi đến các trang khác nhau.</w:t>
      </w:r>
    </w:p>
    <w:p w:rsidR="00976DCE" w:rsidRDefault="00976DCE" w:rsidP="00976DCE">
      <w:pPr>
        <w:spacing w:line="360" w:lineRule="auto"/>
        <w:ind w:left="720"/>
      </w:pPr>
      <w:r w:rsidRPr="005F710D">
        <w:rPr>
          <w:b/>
        </w:rPr>
        <w:t>Header:</w:t>
      </w:r>
      <w:r>
        <w:t xml:space="preserve"> phần đầu của trang web.</w:t>
      </w:r>
    </w:p>
    <w:p w:rsidR="00976DCE" w:rsidRDefault="00976DCE" w:rsidP="00976DCE">
      <w:pPr>
        <w:spacing w:line="360" w:lineRule="auto"/>
        <w:ind w:firstLine="720"/>
      </w:pPr>
      <w:r w:rsidRPr="00976DCE">
        <w:rPr>
          <w:b/>
        </w:rPr>
        <w:t>Image:</w:t>
      </w:r>
      <w:r>
        <w:t xml:space="preserve"> hình ảnh của đặc sản.</w:t>
      </w:r>
    </w:p>
    <w:p w:rsidR="00976DCE" w:rsidRDefault="00976DCE" w:rsidP="00976DCE">
      <w:pPr>
        <w:spacing w:line="360" w:lineRule="auto"/>
        <w:ind w:firstLine="720"/>
      </w:pPr>
      <w:r w:rsidRPr="00976DCE">
        <w:rPr>
          <w:b/>
        </w:rPr>
        <w:t>Info:</w:t>
      </w:r>
      <w:r>
        <w:t xml:space="preserve"> chứa các thông tin của đặc sản.</w:t>
      </w:r>
    </w:p>
    <w:p w:rsidR="00976DCE" w:rsidRDefault="00976DCE" w:rsidP="00976DCE">
      <w:pPr>
        <w:spacing w:line="360" w:lineRule="auto"/>
      </w:pPr>
      <w:r>
        <w:tab/>
      </w:r>
      <w:r w:rsidR="007A0F58">
        <w:rPr>
          <w:b/>
        </w:rPr>
        <w:t>Describe</w:t>
      </w:r>
      <w:r w:rsidRPr="00976DCE">
        <w:rPr>
          <w:b/>
        </w:rPr>
        <w:t>:</w:t>
      </w:r>
      <w:r>
        <w:t xml:space="preserve"> chứa các mô tả của đặc sản.</w:t>
      </w:r>
    </w:p>
    <w:p w:rsidR="002E5E9E" w:rsidRDefault="007A0F58" w:rsidP="00273F98">
      <w:pPr>
        <w:spacing w:line="360" w:lineRule="auto"/>
        <w:ind w:left="720"/>
      </w:pPr>
      <w:r w:rsidRPr="005F710D">
        <w:rPr>
          <w:b/>
        </w:rPr>
        <w:t>Footer:</w:t>
      </w:r>
      <w:r>
        <w:t xml:space="preserve"> phần chân của trang web.</w:t>
      </w:r>
    </w:p>
    <w:p w:rsidR="002E5E9E" w:rsidRPr="002E5E9E" w:rsidRDefault="002E5E9E" w:rsidP="002E5E9E">
      <w:pPr>
        <w:pStyle w:val="Heading3"/>
        <w:numPr>
          <w:ilvl w:val="2"/>
          <w:numId w:val="3"/>
        </w:numPr>
        <w:spacing w:before="120" w:after="120" w:line="360" w:lineRule="auto"/>
        <w:jc w:val="both"/>
        <w:rPr>
          <w:i/>
        </w:rPr>
      </w:pPr>
      <w:bookmarkStart w:id="80" w:name="_Toc172905600"/>
      <w:r>
        <w:rPr>
          <w:i/>
        </w:rPr>
        <w:lastRenderedPageBreak/>
        <w:t>Phác thảo giao diện trang quản trị.</w:t>
      </w:r>
      <w:bookmarkEnd w:id="80"/>
    </w:p>
    <w:p w:rsidR="00976DCE" w:rsidRDefault="00976DCE" w:rsidP="00976DCE">
      <w:pPr>
        <w:spacing w:line="360" w:lineRule="auto"/>
        <w:jc w:val="center"/>
      </w:pPr>
      <w:r w:rsidRPr="00976DCE">
        <w:rPr>
          <w:noProof/>
        </w:rPr>
        <w:drawing>
          <wp:inline distT="0" distB="0" distL="0" distR="0" wp14:anchorId="08B0F423" wp14:editId="07929765">
            <wp:extent cx="5940425" cy="3295015"/>
            <wp:effectExtent l="19050" t="19050" r="2222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295015"/>
                    </a:xfrm>
                    <a:prstGeom prst="rect">
                      <a:avLst/>
                    </a:prstGeom>
                    <a:ln>
                      <a:solidFill>
                        <a:schemeClr val="tx1"/>
                      </a:solidFill>
                    </a:ln>
                  </pic:spPr>
                </pic:pic>
              </a:graphicData>
            </a:graphic>
          </wp:inline>
        </w:drawing>
      </w:r>
    </w:p>
    <w:p w:rsidR="00976DCE" w:rsidRDefault="00976DCE" w:rsidP="00976DCE">
      <w:pPr>
        <w:pStyle w:val="Caption"/>
      </w:pPr>
      <w:bookmarkStart w:id="81" w:name="_Toc172382878"/>
      <w:r>
        <w:t>Hình 3.</w:t>
      </w:r>
      <w:fldSimple w:instr=" SEQ Hình_3. \* ARABIC ">
        <w:r w:rsidR="00820B36">
          <w:rPr>
            <w:noProof/>
          </w:rPr>
          <w:t>10</w:t>
        </w:r>
      </w:fldSimple>
      <w:r>
        <w:t>. Phác thảo giao diện trang quản trị</w:t>
      </w:r>
      <w:bookmarkEnd w:id="81"/>
    </w:p>
    <w:p w:rsidR="00976DCE" w:rsidRDefault="00976DCE" w:rsidP="00E42912">
      <w:pPr>
        <w:spacing w:line="360" w:lineRule="auto"/>
      </w:pPr>
      <w:r>
        <w:tab/>
        <w:t>Trong đó:</w:t>
      </w:r>
    </w:p>
    <w:p w:rsidR="00976DCE" w:rsidRDefault="00976DCE" w:rsidP="00E42912">
      <w:pPr>
        <w:spacing w:line="360" w:lineRule="auto"/>
      </w:pPr>
      <w:r>
        <w:tab/>
      </w:r>
      <w:r w:rsidRPr="00E42912">
        <w:rPr>
          <w:b/>
        </w:rPr>
        <w:t>Navbar:</w:t>
      </w:r>
      <w:r>
        <w:t xml:space="preserve"> chứa các lựa chọn để admin tương tác.</w:t>
      </w:r>
    </w:p>
    <w:p w:rsidR="00976DCE" w:rsidRDefault="00976DCE" w:rsidP="00E42912">
      <w:pPr>
        <w:spacing w:line="360" w:lineRule="auto"/>
      </w:pPr>
      <w:r>
        <w:tab/>
      </w:r>
      <w:r w:rsidRPr="00E42912">
        <w:rPr>
          <w:b/>
        </w:rPr>
        <w:t>Title:</w:t>
      </w:r>
      <w:r>
        <w:t xml:space="preserve"> c</w:t>
      </w:r>
      <w:r w:rsidR="00E42912">
        <w:t>ác lựa chọn để người quản trị thực hiện việc thêm, sửa, xoá.</w:t>
      </w:r>
    </w:p>
    <w:p w:rsidR="00E42912" w:rsidRPr="00976DCE" w:rsidRDefault="00E42912" w:rsidP="00E42912">
      <w:pPr>
        <w:spacing w:line="360" w:lineRule="auto"/>
      </w:pPr>
      <w:r>
        <w:tab/>
      </w:r>
      <w:r w:rsidRPr="00E42912">
        <w:rPr>
          <w:b/>
        </w:rPr>
        <w:t>Layout:</w:t>
      </w:r>
      <w:r>
        <w:t xml:space="preserve"> hiển thị thông tin tương ứng với title đã chọ để tiến hành thêm, sửa, xoá.</w:t>
      </w:r>
    </w:p>
    <w:p w:rsidR="000D2B0C" w:rsidRPr="001D13DE" w:rsidRDefault="000D2B0C" w:rsidP="001D13DE">
      <w:pPr>
        <w:pStyle w:val="Code"/>
        <w:jc w:val="both"/>
      </w:pPr>
      <w:r>
        <w:br w:type="page"/>
      </w:r>
    </w:p>
    <w:p w:rsidR="00AF4014" w:rsidRDefault="00AF4014" w:rsidP="00B57B38">
      <w:pPr>
        <w:pStyle w:val="Heading1"/>
        <w:numPr>
          <w:ilvl w:val="0"/>
          <w:numId w:val="3"/>
        </w:numPr>
        <w:tabs>
          <w:tab w:val="left" w:pos="1701"/>
        </w:tabs>
      </w:pPr>
      <w:bookmarkStart w:id="82" w:name="_Toc172905601"/>
      <w:r>
        <w:lastRenderedPageBreak/>
        <w:t xml:space="preserve">KẾT QUẢ </w:t>
      </w:r>
      <w:r w:rsidR="00D00523">
        <w:t>NGHIÊN CỨU</w:t>
      </w:r>
      <w:bookmarkEnd w:id="82"/>
    </w:p>
    <w:p w:rsidR="00AF4014" w:rsidRPr="00E27BF1" w:rsidRDefault="00E27BF1" w:rsidP="00E27BF1">
      <w:pPr>
        <w:pStyle w:val="Heading2"/>
      </w:pPr>
      <w:bookmarkStart w:id="83" w:name="_Toc172905602"/>
      <w:r>
        <w:t>Thử nghiệm</w:t>
      </w:r>
      <w:r w:rsidR="00340F27">
        <w:t xml:space="preserve"> các API</w:t>
      </w:r>
      <w:r>
        <w:t xml:space="preserve"> để lấy dữ liệu</w:t>
      </w:r>
      <w:r w:rsidR="00340F27">
        <w:t xml:space="preserve"> với Postman</w:t>
      </w:r>
      <w:bookmarkEnd w:id="83"/>
    </w:p>
    <w:p w:rsidR="00D00523" w:rsidRPr="00D00523" w:rsidRDefault="00E27BF1" w:rsidP="00E27BF1">
      <w:pPr>
        <w:pStyle w:val="BodyText"/>
        <w:ind w:firstLine="0"/>
        <w:jc w:val="center"/>
        <w:rPr>
          <w:lang w:val="en-US"/>
        </w:rPr>
      </w:pPr>
      <w:r w:rsidRPr="00E27BF1">
        <w:rPr>
          <w:noProof/>
          <w:lang w:val="en-US"/>
        </w:rPr>
        <w:drawing>
          <wp:inline distT="0" distB="0" distL="0" distR="0" wp14:anchorId="1DC6A568" wp14:editId="68C44498">
            <wp:extent cx="5940425" cy="3590290"/>
            <wp:effectExtent l="19050" t="19050" r="2222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90290"/>
                    </a:xfrm>
                    <a:prstGeom prst="rect">
                      <a:avLst/>
                    </a:prstGeom>
                    <a:ln>
                      <a:solidFill>
                        <a:schemeClr val="bg2"/>
                      </a:solidFill>
                    </a:ln>
                  </pic:spPr>
                </pic:pic>
              </a:graphicData>
            </a:graphic>
          </wp:inline>
        </w:drawing>
      </w:r>
    </w:p>
    <w:p w:rsidR="00E27BF1" w:rsidRDefault="00E27BF1" w:rsidP="00354532">
      <w:pPr>
        <w:pStyle w:val="Caption"/>
        <w:ind w:firstLine="0"/>
        <w:rPr>
          <w:noProof/>
        </w:rPr>
      </w:pPr>
      <w:bookmarkStart w:id="84" w:name="_Toc172382879"/>
      <w:bookmarkStart w:id="85" w:name="_Toc164766782"/>
      <w:r>
        <w:t>Hình 4.</w:t>
      </w:r>
      <w:fldSimple w:instr=" SEQ Hình_4. \* ARABIC ">
        <w:r w:rsidR="00820B36">
          <w:rPr>
            <w:noProof/>
          </w:rPr>
          <w:t>1</w:t>
        </w:r>
      </w:fldSimple>
      <w:r>
        <w:rPr>
          <w:noProof/>
        </w:rPr>
        <w:t>. Sử dụng API lấy danh sách tất cả đặc sản với Postman</w:t>
      </w:r>
      <w:bookmarkEnd w:id="84"/>
    </w:p>
    <w:p w:rsidR="00354532" w:rsidRPr="00354532" w:rsidRDefault="00354532" w:rsidP="00354532"/>
    <w:p w:rsidR="00D00523" w:rsidRDefault="00E27BF1" w:rsidP="00E27BF1">
      <w:pPr>
        <w:pStyle w:val="Caption"/>
        <w:ind w:firstLine="0"/>
      </w:pPr>
      <w:r w:rsidRPr="00E27BF1">
        <w:rPr>
          <w:noProof/>
        </w:rPr>
        <w:drawing>
          <wp:inline distT="0" distB="0" distL="0" distR="0" wp14:anchorId="4C8875CD" wp14:editId="2A1C199B">
            <wp:extent cx="5959475" cy="3590925"/>
            <wp:effectExtent l="19050" t="19050" r="2222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9475" cy="3590925"/>
                    </a:xfrm>
                    <a:prstGeom prst="rect">
                      <a:avLst/>
                    </a:prstGeom>
                    <a:ln>
                      <a:solidFill>
                        <a:schemeClr val="bg2"/>
                      </a:solidFill>
                    </a:ln>
                  </pic:spPr>
                </pic:pic>
              </a:graphicData>
            </a:graphic>
          </wp:inline>
        </w:drawing>
      </w:r>
      <w:bookmarkEnd w:id="85"/>
    </w:p>
    <w:p w:rsidR="00E27BF1" w:rsidRDefault="00E27BF1" w:rsidP="00354532">
      <w:pPr>
        <w:pStyle w:val="Caption"/>
        <w:ind w:firstLine="0"/>
      </w:pPr>
      <w:bookmarkStart w:id="86" w:name="_Toc172382880"/>
      <w:r>
        <w:t>Hình 4.</w:t>
      </w:r>
      <w:fldSimple w:instr=" SEQ Hình_4. \* ARABIC ">
        <w:r w:rsidR="00820B36">
          <w:rPr>
            <w:noProof/>
          </w:rPr>
          <w:t>2</w:t>
        </w:r>
      </w:fldSimple>
      <w:r>
        <w:t xml:space="preserve">. Sử dụng API lấy </w:t>
      </w:r>
      <w:r w:rsidR="00354532">
        <w:t>thông tin đặc sản theo ID với Postman</w:t>
      </w:r>
      <w:bookmarkEnd w:id="86"/>
    </w:p>
    <w:p w:rsidR="00354532" w:rsidRDefault="00354532" w:rsidP="00354532"/>
    <w:p w:rsidR="00354532" w:rsidRDefault="00354532" w:rsidP="00354532">
      <w:pPr>
        <w:spacing w:line="360" w:lineRule="auto"/>
        <w:jc w:val="center"/>
      </w:pPr>
      <w:r w:rsidRPr="00354532">
        <w:rPr>
          <w:noProof/>
        </w:rPr>
        <w:lastRenderedPageBreak/>
        <w:drawing>
          <wp:inline distT="0" distB="0" distL="0" distR="0" wp14:anchorId="130F2AE0" wp14:editId="47EC8580">
            <wp:extent cx="5940425" cy="3562350"/>
            <wp:effectExtent l="19050" t="19050" r="2222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62350"/>
                    </a:xfrm>
                    <a:prstGeom prst="rect">
                      <a:avLst/>
                    </a:prstGeom>
                    <a:ln>
                      <a:solidFill>
                        <a:schemeClr val="bg2"/>
                      </a:solidFill>
                    </a:ln>
                  </pic:spPr>
                </pic:pic>
              </a:graphicData>
            </a:graphic>
          </wp:inline>
        </w:drawing>
      </w:r>
    </w:p>
    <w:p w:rsidR="00354532" w:rsidRDefault="00354532" w:rsidP="00354532">
      <w:pPr>
        <w:pStyle w:val="Caption"/>
        <w:ind w:firstLine="0"/>
      </w:pPr>
      <w:bookmarkStart w:id="87" w:name="_Toc172382881"/>
      <w:r>
        <w:t>Hình 4.</w:t>
      </w:r>
      <w:fldSimple w:instr=" SEQ Hình_4. \* ARABIC ">
        <w:r w:rsidR="00820B36">
          <w:rPr>
            <w:noProof/>
          </w:rPr>
          <w:t>3</w:t>
        </w:r>
      </w:fldSimple>
      <w:r>
        <w:t>. Sử dụng API lấy ra thông tin về loại của một đặc sản với Postman</w:t>
      </w:r>
      <w:bookmarkEnd w:id="87"/>
    </w:p>
    <w:p w:rsidR="00354532" w:rsidRDefault="00354532" w:rsidP="00354532">
      <w:pPr>
        <w:spacing w:line="360" w:lineRule="auto"/>
      </w:pPr>
    </w:p>
    <w:p w:rsidR="00354532" w:rsidRDefault="00354532" w:rsidP="00354532">
      <w:pPr>
        <w:spacing w:line="360" w:lineRule="auto"/>
        <w:jc w:val="center"/>
      </w:pPr>
      <w:r w:rsidRPr="00354532">
        <w:rPr>
          <w:noProof/>
        </w:rPr>
        <w:drawing>
          <wp:inline distT="0" distB="0" distL="0" distR="0" wp14:anchorId="57CA6D32" wp14:editId="0BCBEE02">
            <wp:extent cx="5940425" cy="3543300"/>
            <wp:effectExtent l="19050" t="19050" r="2222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43300"/>
                    </a:xfrm>
                    <a:prstGeom prst="rect">
                      <a:avLst/>
                    </a:prstGeom>
                    <a:ln>
                      <a:solidFill>
                        <a:schemeClr val="bg2"/>
                      </a:solidFill>
                    </a:ln>
                  </pic:spPr>
                </pic:pic>
              </a:graphicData>
            </a:graphic>
          </wp:inline>
        </w:drawing>
      </w:r>
    </w:p>
    <w:p w:rsidR="00354532" w:rsidRPr="00354532" w:rsidRDefault="00354532" w:rsidP="00354532">
      <w:pPr>
        <w:pStyle w:val="Caption"/>
        <w:ind w:firstLine="0"/>
      </w:pPr>
      <w:bookmarkStart w:id="88" w:name="_Toc172382882"/>
      <w:r>
        <w:t>Hình 4.</w:t>
      </w:r>
      <w:fldSimple w:instr=" SEQ Hình_4. \* ARABIC ">
        <w:r w:rsidR="00820B36">
          <w:rPr>
            <w:noProof/>
          </w:rPr>
          <w:t>4</w:t>
        </w:r>
      </w:fldSimple>
      <w:r>
        <w:t>. Sử dụng API lấy ra thông tin nhà sản xuất của một đặc sản với Postman</w:t>
      </w:r>
      <w:bookmarkEnd w:id="88"/>
    </w:p>
    <w:p w:rsidR="00354532" w:rsidRDefault="00354532" w:rsidP="00354532"/>
    <w:p w:rsidR="00354532" w:rsidRDefault="00354532" w:rsidP="00354532"/>
    <w:p w:rsidR="00354532" w:rsidRDefault="00354532" w:rsidP="00354532"/>
    <w:p w:rsidR="00354532" w:rsidRDefault="00354532" w:rsidP="00354532"/>
    <w:p w:rsidR="00354532" w:rsidRDefault="00354532" w:rsidP="00354532"/>
    <w:p w:rsidR="00354532" w:rsidRDefault="00354532" w:rsidP="00AB11D0">
      <w:pPr>
        <w:spacing w:line="360" w:lineRule="auto"/>
        <w:jc w:val="center"/>
      </w:pPr>
      <w:r w:rsidRPr="00354532">
        <w:rPr>
          <w:noProof/>
        </w:rPr>
        <w:lastRenderedPageBreak/>
        <w:drawing>
          <wp:inline distT="0" distB="0" distL="0" distR="0" wp14:anchorId="29768A36" wp14:editId="43A0F808">
            <wp:extent cx="5940425" cy="3524250"/>
            <wp:effectExtent l="19050" t="19050" r="2222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24250"/>
                    </a:xfrm>
                    <a:prstGeom prst="rect">
                      <a:avLst/>
                    </a:prstGeom>
                    <a:ln>
                      <a:solidFill>
                        <a:schemeClr val="bg2"/>
                      </a:solidFill>
                    </a:ln>
                  </pic:spPr>
                </pic:pic>
              </a:graphicData>
            </a:graphic>
          </wp:inline>
        </w:drawing>
      </w:r>
    </w:p>
    <w:p w:rsidR="00354532" w:rsidRDefault="00354532" w:rsidP="00354532">
      <w:pPr>
        <w:pStyle w:val="Caption"/>
        <w:ind w:firstLine="0"/>
      </w:pPr>
      <w:bookmarkStart w:id="89" w:name="_Toc172382883"/>
      <w:r>
        <w:t>Hình 4.</w:t>
      </w:r>
      <w:fldSimple w:instr=" SEQ Hình_4. \* ARABIC ">
        <w:r w:rsidR="00820B36">
          <w:rPr>
            <w:noProof/>
          </w:rPr>
          <w:t>5</w:t>
        </w:r>
      </w:fldSimple>
      <w:r>
        <w:t>. Sử dụng API lấy ra thông tin hạn sử dụng của một đặc sản với Postman</w:t>
      </w:r>
      <w:bookmarkEnd w:id="89"/>
    </w:p>
    <w:p w:rsidR="00AB11D0" w:rsidRDefault="00AB11D0" w:rsidP="00AB11D0"/>
    <w:p w:rsidR="00AB11D0" w:rsidRDefault="00AB11D0" w:rsidP="00AB11D0">
      <w:pPr>
        <w:spacing w:line="360" w:lineRule="auto"/>
        <w:jc w:val="center"/>
      </w:pPr>
      <w:r w:rsidRPr="00AB11D0">
        <w:rPr>
          <w:noProof/>
        </w:rPr>
        <w:drawing>
          <wp:inline distT="0" distB="0" distL="0" distR="0" wp14:anchorId="11583083" wp14:editId="7F49D0C0">
            <wp:extent cx="5940425" cy="352234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522345"/>
                    </a:xfrm>
                    <a:prstGeom prst="rect">
                      <a:avLst/>
                    </a:prstGeom>
                    <a:ln>
                      <a:solidFill>
                        <a:schemeClr val="bg2"/>
                      </a:solidFill>
                    </a:ln>
                  </pic:spPr>
                </pic:pic>
              </a:graphicData>
            </a:graphic>
          </wp:inline>
        </w:drawing>
      </w:r>
    </w:p>
    <w:p w:rsidR="00AB11D0" w:rsidRDefault="00AB11D0" w:rsidP="00AB11D0">
      <w:pPr>
        <w:pStyle w:val="Caption"/>
        <w:ind w:firstLine="0"/>
      </w:pPr>
      <w:bookmarkStart w:id="90" w:name="_Toc172382884"/>
      <w:r>
        <w:t>Hình 4.</w:t>
      </w:r>
      <w:fldSimple w:instr=" SEQ Hình_4. \* ARABIC ">
        <w:r w:rsidR="00820B36">
          <w:rPr>
            <w:noProof/>
          </w:rPr>
          <w:t>6</w:t>
        </w:r>
      </w:fldSimple>
      <w:r>
        <w:t>. Sử dụng API lấy ra danh sách các địa điểm bán của một đặc sản với Postman</w:t>
      </w:r>
      <w:bookmarkEnd w:id="90"/>
    </w:p>
    <w:p w:rsidR="00AB11D0" w:rsidRDefault="00AB11D0" w:rsidP="00AB11D0"/>
    <w:p w:rsidR="00AB11D0" w:rsidRDefault="00AB11D0" w:rsidP="00AB11D0"/>
    <w:p w:rsidR="00AB11D0" w:rsidRDefault="00AB11D0" w:rsidP="00AB11D0"/>
    <w:p w:rsidR="00AB11D0" w:rsidRDefault="00AB11D0" w:rsidP="00AB11D0"/>
    <w:p w:rsidR="00AB11D0" w:rsidRDefault="00AB11D0" w:rsidP="00AB11D0"/>
    <w:p w:rsidR="00AB11D0" w:rsidRDefault="00AB11D0" w:rsidP="00AB11D0">
      <w:pPr>
        <w:spacing w:line="360" w:lineRule="auto"/>
      </w:pPr>
      <w:r w:rsidRPr="00AB11D0">
        <w:rPr>
          <w:noProof/>
        </w:rPr>
        <w:lastRenderedPageBreak/>
        <w:drawing>
          <wp:inline distT="0" distB="0" distL="0" distR="0" wp14:anchorId="4DDA5AAC" wp14:editId="4CD55B50">
            <wp:extent cx="5940425" cy="31623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62300"/>
                    </a:xfrm>
                    <a:prstGeom prst="rect">
                      <a:avLst/>
                    </a:prstGeom>
                    <a:ln>
                      <a:solidFill>
                        <a:schemeClr val="bg2"/>
                      </a:solidFill>
                    </a:ln>
                  </pic:spPr>
                </pic:pic>
              </a:graphicData>
            </a:graphic>
          </wp:inline>
        </w:drawing>
      </w:r>
    </w:p>
    <w:p w:rsidR="00AB11D0" w:rsidRPr="00AB11D0" w:rsidRDefault="00AB11D0" w:rsidP="008A615A">
      <w:pPr>
        <w:pStyle w:val="Caption"/>
        <w:ind w:firstLine="0"/>
      </w:pPr>
      <w:bookmarkStart w:id="91" w:name="_Toc172382885"/>
      <w:r>
        <w:t>Hình 4.</w:t>
      </w:r>
      <w:fldSimple w:instr=" SEQ Hình_4. \* ARABIC ">
        <w:r w:rsidR="00820B36">
          <w:rPr>
            <w:noProof/>
          </w:rPr>
          <w:t>7</w:t>
        </w:r>
      </w:fldSimple>
      <w:r>
        <w:t>. Sử dụng API lấy ra thông tin nơi bán theo ID của một đặc sản với Postman</w:t>
      </w:r>
      <w:bookmarkEnd w:id="91"/>
    </w:p>
    <w:p w:rsidR="00AF4014" w:rsidRDefault="00AB11D0" w:rsidP="00A517DF">
      <w:pPr>
        <w:pStyle w:val="Heading2"/>
      </w:pPr>
      <w:bookmarkStart w:id="92" w:name="_Toc172905603"/>
      <w:r>
        <w:t>Giao diện chức năng người dùng</w:t>
      </w:r>
      <w:bookmarkEnd w:id="92"/>
    </w:p>
    <w:p w:rsidR="004C439D" w:rsidRDefault="004C439D" w:rsidP="004C439D">
      <w:pPr>
        <w:pStyle w:val="Heading3"/>
        <w:numPr>
          <w:ilvl w:val="2"/>
          <w:numId w:val="3"/>
        </w:numPr>
        <w:spacing w:before="120" w:after="120" w:line="360" w:lineRule="auto"/>
        <w:rPr>
          <w:i/>
        </w:rPr>
      </w:pPr>
      <w:bookmarkStart w:id="93" w:name="_Toc172905604"/>
      <w:r>
        <w:rPr>
          <w:i/>
        </w:rPr>
        <w:t>Giao diện trang giới thiệu hệ thống</w:t>
      </w:r>
      <w:bookmarkEnd w:id="93"/>
    </w:p>
    <w:p w:rsidR="004C439D" w:rsidRDefault="00345C4D" w:rsidP="00345C4D">
      <w:pPr>
        <w:keepNext/>
        <w:spacing w:line="360" w:lineRule="auto"/>
        <w:jc w:val="center"/>
      </w:pPr>
      <w:r w:rsidRPr="00345C4D">
        <w:rPr>
          <w:noProof/>
        </w:rPr>
        <w:drawing>
          <wp:inline distT="0" distB="0" distL="0" distR="0" wp14:anchorId="301CFC4E" wp14:editId="630819EB">
            <wp:extent cx="5940425" cy="3004820"/>
            <wp:effectExtent l="19050" t="19050" r="2222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004820"/>
                    </a:xfrm>
                    <a:prstGeom prst="rect">
                      <a:avLst/>
                    </a:prstGeom>
                    <a:ln>
                      <a:solidFill>
                        <a:schemeClr val="bg2"/>
                      </a:solidFill>
                    </a:ln>
                  </pic:spPr>
                </pic:pic>
              </a:graphicData>
            </a:graphic>
          </wp:inline>
        </w:drawing>
      </w:r>
    </w:p>
    <w:p w:rsidR="004C439D" w:rsidRDefault="004C439D" w:rsidP="004C439D">
      <w:pPr>
        <w:pStyle w:val="Caption"/>
        <w:ind w:left="284" w:firstLine="0"/>
      </w:pPr>
      <w:bookmarkStart w:id="94" w:name="_Toc172382886"/>
      <w:r>
        <w:t>Hình 4.</w:t>
      </w:r>
      <w:fldSimple w:instr=" SEQ Hình_4. \* ARABIC ">
        <w:r w:rsidR="00820B36">
          <w:rPr>
            <w:noProof/>
          </w:rPr>
          <w:t>8</w:t>
        </w:r>
      </w:fldSimple>
      <w:r>
        <w:t xml:space="preserve">. </w:t>
      </w:r>
      <w:r w:rsidR="00CA5A5C">
        <w:t>Giao diện giới thiệu Tây Nam Bộ</w:t>
      </w:r>
      <w:bookmarkEnd w:id="94"/>
    </w:p>
    <w:p w:rsidR="004C439D" w:rsidRPr="004C439D" w:rsidRDefault="0004709F" w:rsidP="00B9380B">
      <w:pPr>
        <w:spacing w:line="360" w:lineRule="auto"/>
        <w:jc w:val="center"/>
      </w:pPr>
      <w:r w:rsidRPr="0004709F">
        <w:rPr>
          <w:noProof/>
        </w:rPr>
        <w:lastRenderedPageBreak/>
        <w:drawing>
          <wp:inline distT="0" distB="0" distL="0" distR="0" wp14:anchorId="48D7478E" wp14:editId="05E0DDBE">
            <wp:extent cx="5940425" cy="2433320"/>
            <wp:effectExtent l="19050" t="19050" r="22225" b="2413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33320"/>
                    </a:xfrm>
                    <a:prstGeom prst="rect">
                      <a:avLst/>
                    </a:prstGeom>
                    <a:ln>
                      <a:solidFill>
                        <a:schemeClr val="bg2"/>
                      </a:solidFill>
                    </a:ln>
                  </pic:spPr>
                </pic:pic>
              </a:graphicData>
            </a:graphic>
          </wp:inline>
        </w:drawing>
      </w:r>
    </w:p>
    <w:p w:rsidR="004C439D" w:rsidRDefault="004C439D" w:rsidP="004C439D">
      <w:pPr>
        <w:pStyle w:val="Caption"/>
        <w:ind w:firstLine="0"/>
      </w:pPr>
      <w:bookmarkStart w:id="95" w:name="_Toc172382887"/>
      <w:r>
        <w:t>Hình 4.</w:t>
      </w:r>
      <w:fldSimple w:instr=" SEQ Hình_4. \* ARABIC ">
        <w:r w:rsidR="00820B36">
          <w:rPr>
            <w:noProof/>
          </w:rPr>
          <w:t>9</w:t>
        </w:r>
      </w:fldSimple>
      <w:r>
        <w:t xml:space="preserve">. </w:t>
      </w:r>
      <w:r w:rsidR="00CA5A5C">
        <w:t>Giao diện giới thiệu một só đặc sản loại thức ăn</w:t>
      </w:r>
      <w:bookmarkEnd w:id="95"/>
    </w:p>
    <w:p w:rsidR="00CA5A5C" w:rsidRPr="00CA5A5C" w:rsidRDefault="00CA5A5C" w:rsidP="00CA5A5C"/>
    <w:p w:rsidR="00CA5A5C" w:rsidRDefault="0004709F" w:rsidP="00CA5A5C">
      <w:pPr>
        <w:spacing w:line="360" w:lineRule="auto"/>
        <w:jc w:val="center"/>
      </w:pPr>
      <w:r w:rsidRPr="0004709F">
        <w:rPr>
          <w:noProof/>
        </w:rPr>
        <w:drawing>
          <wp:inline distT="0" distB="0" distL="0" distR="0" wp14:anchorId="1EA77C9F" wp14:editId="1A6494E3">
            <wp:extent cx="5940425" cy="2327275"/>
            <wp:effectExtent l="19050" t="19050" r="22225" b="158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327275"/>
                    </a:xfrm>
                    <a:prstGeom prst="rect">
                      <a:avLst/>
                    </a:prstGeom>
                    <a:ln>
                      <a:solidFill>
                        <a:schemeClr val="bg2"/>
                      </a:solidFill>
                    </a:ln>
                  </pic:spPr>
                </pic:pic>
              </a:graphicData>
            </a:graphic>
          </wp:inline>
        </w:drawing>
      </w:r>
    </w:p>
    <w:p w:rsidR="00CA5A5C" w:rsidRDefault="00CA5A5C" w:rsidP="00CA5A5C">
      <w:pPr>
        <w:pStyle w:val="Caption"/>
        <w:ind w:firstLine="0"/>
      </w:pPr>
      <w:bookmarkStart w:id="96" w:name="_Toc172382888"/>
      <w:r>
        <w:t>Hình 4.</w:t>
      </w:r>
      <w:fldSimple w:instr=" SEQ Hình_4. \* ARABIC ">
        <w:r w:rsidR="00820B36">
          <w:rPr>
            <w:noProof/>
          </w:rPr>
          <w:t>10</w:t>
        </w:r>
      </w:fldSimple>
      <w:r>
        <w:t>. Giao diện giới thiệu một số đặc sản loại trái cây</w:t>
      </w:r>
      <w:bookmarkEnd w:id="96"/>
    </w:p>
    <w:p w:rsidR="00CA5A5C" w:rsidRDefault="00CA5A5C" w:rsidP="00CA5A5C"/>
    <w:p w:rsidR="00CA5A5C" w:rsidRDefault="0004709F" w:rsidP="00CA5A5C">
      <w:pPr>
        <w:spacing w:line="360" w:lineRule="auto"/>
        <w:jc w:val="center"/>
      </w:pPr>
      <w:r w:rsidRPr="0004709F">
        <w:rPr>
          <w:noProof/>
        </w:rPr>
        <w:drawing>
          <wp:inline distT="0" distB="0" distL="0" distR="0" wp14:anchorId="1FB099FD" wp14:editId="55104A5D">
            <wp:extent cx="5940425" cy="2586355"/>
            <wp:effectExtent l="19050" t="19050" r="22225" b="2349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586355"/>
                    </a:xfrm>
                    <a:prstGeom prst="rect">
                      <a:avLst/>
                    </a:prstGeom>
                    <a:ln>
                      <a:solidFill>
                        <a:schemeClr val="bg2"/>
                      </a:solidFill>
                    </a:ln>
                  </pic:spPr>
                </pic:pic>
              </a:graphicData>
            </a:graphic>
          </wp:inline>
        </w:drawing>
      </w:r>
    </w:p>
    <w:p w:rsidR="00CA5A5C" w:rsidRDefault="00CA5A5C" w:rsidP="00CA5A5C">
      <w:pPr>
        <w:pStyle w:val="Caption"/>
        <w:ind w:firstLine="0"/>
      </w:pPr>
      <w:bookmarkStart w:id="97" w:name="_Toc172382889"/>
      <w:r>
        <w:t>Hình 4.</w:t>
      </w:r>
      <w:fldSimple w:instr=" SEQ Hình_4. \* ARABIC ">
        <w:r w:rsidR="00820B36">
          <w:rPr>
            <w:noProof/>
          </w:rPr>
          <w:t>11</w:t>
        </w:r>
      </w:fldSimple>
      <w:r>
        <w:t>. Giao diện giới thiệu một số đặc sản loại rượu</w:t>
      </w:r>
      <w:bookmarkEnd w:id="97"/>
    </w:p>
    <w:p w:rsidR="00CA6856" w:rsidRPr="00CA6856" w:rsidRDefault="00CA6856" w:rsidP="00CA6856"/>
    <w:p w:rsidR="00AF4014" w:rsidRDefault="008A615A" w:rsidP="001E46CF">
      <w:pPr>
        <w:pStyle w:val="Heading3"/>
        <w:numPr>
          <w:ilvl w:val="2"/>
          <w:numId w:val="3"/>
        </w:numPr>
        <w:spacing w:before="120" w:after="120" w:line="360" w:lineRule="auto"/>
        <w:rPr>
          <w:i/>
        </w:rPr>
      </w:pPr>
      <w:bookmarkStart w:id="98" w:name="_Toc172905605"/>
      <w:r>
        <w:rPr>
          <w:i/>
        </w:rPr>
        <w:lastRenderedPageBreak/>
        <w:t>Giao diện trang chủ</w:t>
      </w:r>
      <w:bookmarkEnd w:id="98"/>
    </w:p>
    <w:p w:rsidR="00D00523" w:rsidRDefault="00D519E7" w:rsidP="008A615A">
      <w:pPr>
        <w:spacing w:line="360" w:lineRule="auto"/>
        <w:ind w:left="284" w:firstLine="436"/>
        <w:jc w:val="both"/>
        <w:rPr>
          <w:spacing w:val="-4"/>
        </w:rPr>
      </w:pPr>
      <w:r w:rsidRPr="00D519E7">
        <w:rPr>
          <w:spacing w:val="-4"/>
        </w:rPr>
        <w:t>Trên giao diện trang chủ, người dùng sẽ có thể dễ dàng xem tất cả các đặc sản có trên hệ thống. Mỗi đặc sản sẽ được trình bày với ảnh minh họa sắc nét, giúp người dùng có cái nhìn trực quan về sản phẩm. Bên cạnh mỗi ảnh, tên đặc sản và tỉnh thành xuất xứ</w:t>
      </w:r>
      <w:r w:rsidR="00112DCD">
        <w:rPr>
          <w:spacing w:val="-4"/>
        </w:rPr>
        <w:t xml:space="preserve"> và số lượt xem</w:t>
      </w:r>
      <w:r w:rsidRPr="00D519E7">
        <w:rPr>
          <w:spacing w:val="-4"/>
        </w:rPr>
        <w:t xml:space="preserve"> sẽ được hiển thị rõ ràng</w:t>
      </w:r>
      <w:r w:rsidR="00BC4B13">
        <w:rPr>
          <w:spacing w:val="-4"/>
        </w:rPr>
        <w:t xml:space="preserve">. Đồng thời người dùng có thể thấy được những đặc sản nổi bậc, đó là những </w:t>
      </w:r>
      <w:r w:rsidR="003D4AC9">
        <w:rPr>
          <w:spacing w:val="-4"/>
        </w:rPr>
        <w:t>sản phẩm</w:t>
      </w:r>
      <w:r w:rsidR="00BC4B13">
        <w:rPr>
          <w:spacing w:val="-4"/>
        </w:rPr>
        <w:t xml:space="preserve"> được</w:t>
      </w:r>
      <w:r w:rsidR="00692989">
        <w:rPr>
          <w:spacing w:val="-4"/>
        </w:rPr>
        <w:t xml:space="preserve"> nhiều </w:t>
      </w:r>
      <w:r w:rsidR="00BC4B13">
        <w:rPr>
          <w:spacing w:val="-4"/>
        </w:rPr>
        <w:t>người dùng quan tâm nhất</w:t>
      </w:r>
      <w:r w:rsidR="00692989">
        <w:rPr>
          <w:spacing w:val="-4"/>
        </w:rPr>
        <w:t xml:space="preserve"> được hiển thị lên trước</w:t>
      </w:r>
      <w:r w:rsidR="00432212">
        <w:rPr>
          <w:spacing w:val="-4"/>
        </w:rPr>
        <w:t xml:space="preserve"> với số lược xem sản phẩm</w:t>
      </w:r>
      <w:r w:rsidR="00C65E31">
        <w:rPr>
          <w:spacing w:val="-4"/>
        </w:rPr>
        <w:t xml:space="preserve"> được hiển thị cùng</w:t>
      </w:r>
      <w:r w:rsidR="00BC4B13">
        <w:rPr>
          <w:spacing w:val="-4"/>
        </w:rPr>
        <w:t xml:space="preserve">. </w:t>
      </w:r>
      <w:r w:rsidRPr="00D519E7">
        <w:rPr>
          <w:spacing w:val="-4"/>
        </w:rPr>
        <w:t>Thiết kế trang chủ được tối ưu hóa để người dùn</w:t>
      </w:r>
      <w:r w:rsidR="00BB46B4">
        <w:rPr>
          <w:spacing w:val="-4"/>
        </w:rPr>
        <w:t xml:space="preserve">g có thể nhanh chóng duyệt qua, </w:t>
      </w:r>
      <w:r w:rsidRPr="00D519E7">
        <w:rPr>
          <w:spacing w:val="-4"/>
        </w:rPr>
        <w:t>tìm kiếm các đặc sản một cách thuận tiện và hiệu quả.</w:t>
      </w:r>
    </w:p>
    <w:p w:rsidR="008A615A" w:rsidRDefault="00112DCD" w:rsidP="00BC4B13">
      <w:pPr>
        <w:spacing w:line="360" w:lineRule="auto"/>
        <w:jc w:val="center"/>
        <w:rPr>
          <w:spacing w:val="-4"/>
        </w:rPr>
      </w:pPr>
      <w:r w:rsidRPr="00112DCD">
        <w:rPr>
          <w:noProof/>
          <w:spacing w:val="-4"/>
        </w:rPr>
        <w:drawing>
          <wp:inline distT="0" distB="0" distL="0" distR="0" wp14:anchorId="6D01A840" wp14:editId="73A0909D">
            <wp:extent cx="5940425" cy="2949575"/>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49575"/>
                    </a:xfrm>
                    <a:prstGeom prst="rect">
                      <a:avLst/>
                    </a:prstGeom>
                    <a:ln>
                      <a:solidFill>
                        <a:schemeClr val="bg2"/>
                      </a:solidFill>
                    </a:ln>
                  </pic:spPr>
                </pic:pic>
              </a:graphicData>
            </a:graphic>
          </wp:inline>
        </w:drawing>
      </w:r>
    </w:p>
    <w:p w:rsidR="00CA6856" w:rsidRDefault="008A615A" w:rsidP="00BC4B13">
      <w:pPr>
        <w:pStyle w:val="Caption"/>
        <w:spacing w:line="480" w:lineRule="auto"/>
        <w:ind w:firstLine="0"/>
      </w:pPr>
      <w:bookmarkStart w:id="99" w:name="_Toc172382890"/>
      <w:r>
        <w:t>Hình 4.</w:t>
      </w:r>
      <w:fldSimple w:instr=" SEQ Hình_4. \* ARABIC ">
        <w:r w:rsidR="00820B36">
          <w:rPr>
            <w:noProof/>
          </w:rPr>
          <w:t>12</w:t>
        </w:r>
      </w:fldSimple>
      <w:r w:rsidR="00BC4B13">
        <w:rPr>
          <w:noProof/>
        </w:rPr>
        <w:t>.</w:t>
      </w:r>
      <w:r>
        <w:t xml:space="preserve"> Giao diện trang chủ</w:t>
      </w:r>
      <w:bookmarkEnd w:id="99"/>
    </w:p>
    <w:p w:rsidR="00BC4B13" w:rsidRDefault="00112DCD" w:rsidP="00BC4B13">
      <w:pPr>
        <w:spacing w:line="360" w:lineRule="auto"/>
        <w:jc w:val="center"/>
      </w:pPr>
      <w:r w:rsidRPr="00112DCD">
        <w:rPr>
          <w:noProof/>
        </w:rPr>
        <w:drawing>
          <wp:inline distT="0" distB="0" distL="0" distR="0" wp14:anchorId="71D8D07E" wp14:editId="25C35C8C">
            <wp:extent cx="5940425" cy="280924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09240"/>
                    </a:xfrm>
                    <a:prstGeom prst="rect">
                      <a:avLst/>
                    </a:prstGeom>
                  </pic:spPr>
                </pic:pic>
              </a:graphicData>
            </a:graphic>
          </wp:inline>
        </w:drawing>
      </w:r>
    </w:p>
    <w:p w:rsidR="00BC4B13" w:rsidRDefault="00BC4B13" w:rsidP="00BC4B13">
      <w:pPr>
        <w:pStyle w:val="Caption"/>
        <w:ind w:firstLine="0"/>
      </w:pPr>
      <w:bookmarkStart w:id="100" w:name="_Toc172382891"/>
      <w:r>
        <w:t>Hình 4.</w:t>
      </w:r>
      <w:fldSimple w:instr=" SEQ Hình_4. \* ARABIC ">
        <w:r w:rsidR="00820B36">
          <w:rPr>
            <w:noProof/>
          </w:rPr>
          <w:t>13</w:t>
        </w:r>
      </w:fldSimple>
      <w:r>
        <w:t>. Danh sách tất cả đặc sản</w:t>
      </w:r>
      <w:bookmarkEnd w:id="100"/>
    </w:p>
    <w:p w:rsidR="00CA6856" w:rsidRPr="00CA6856" w:rsidRDefault="00CA6856" w:rsidP="00CA6856">
      <w:pPr>
        <w:spacing w:line="360" w:lineRule="auto"/>
        <w:ind w:left="284" w:firstLine="283"/>
        <w:jc w:val="both"/>
      </w:pPr>
      <w:r>
        <w:rPr>
          <w:spacing w:val="-4"/>
        </w:rPr>
        <w:lastRenderedPageBreak/>
        <w:t>T</w:t>
      </w:r>
      <w:r w:rsidRPr="008A615A">
        <w:rPr>
          <w:spacing w:val="-4"/>
        </w:rPr>
        <w:t xml:space="preserve">rang chủ còn cung cấp một thanh tìm kiếm để người dùng có thể tra cứu </w:t>
      </w:r>
      <w:r>
        <w:rPr>
          <w:spacing w:val="-4"/>
        </w:rPr>
        <w:t>đặc sản theo tên, người dùng có thể nhập từ khoá vào thanh tìm kiếm, sau đó các đặc sản có tên trùng với từ khoá đó sẽ hiện ra.</w:t>
      </w:r>
    </w:p>
    <w:p w:rsidR="008A615A" w:rsidRDefault="00BC4B13" w:rsidP="00BC4B13">
      <w:pPr>
        <w:spacing w:line="360" w:lineRule="auto"/>
        <w:jc w:val="center"/>
      </w:pPr>
      <w:r w:rsidRPr="00BC4B13">
        <w:rPr>
          <w:noProof/>
        </w:rPr>
        <w:drawing>
          <wp:inline distT="0" distB="0" distL="0" distR="0" wp14:anchorId="52C23A8E" wp14:editId="004D2F4F">
            <wp:extent cx="5940425" cy="2757805"/>
            <wp:effectExtent l="19050" t="19050" r="22225" b="2349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757805"/>
                    </a:xfrm>
                    <a:prstGeom prst="rect">
                      <a:avLst/>
                    </a:prstGeom>
                    <a:ln>
                      <a:solidFill>
                        <a:schemeClr val="bg2"/>
                      </a:solidFill>
                    </a:ln>
                  </pic:spPr>
                </pic:pic>
              </a:graphicData>
            </a:graphic>
          </wp:inline>
        </w:drawing>
      </w:r>
    </w:p>
    <w:p w:rsidR="002F183F" w:rsidRDefault="00523820" w:rsidP="00D519E7">
      <w:pPr>
        <w:pStyle w:val="Caption"/>
        <w:ind w:firstLine="0"/>
      </w:pPr>
      <w:bookmarkStart w:id="101" w:name="_Toc172382892"/>
      <w:r>
        <w:t>Hình 4.</w:t>
      </w:r>
      <w:fldSimple w:instr=" SEQ Hình_4. \* ARABIC ">
        <w:r w:rsidR="00820B36">
          <w:rPr>
            <w:noProof/>
          </w:rPr>
          <w:t>14</w:t>
        </w:r>
      </w:fldSimple>
      <w:r w:rsidR="00DA21C3">
        <w:t>. Chức năng tìm kiếm theo tên</w:t>
      </w:r>
      <w:bookmarkEnd w:id="101"/>
    </w:p>
    <w:p w:rsidR="00BC4B13" w:rsidRPr="00BC4B13" w:rsidRDefault="00BC4B13" w:rsidP="00BC4B13"/>
    <w:p w:rsidR="00DA21C3" w:rsidRPr="00DA21C3" w:rsidRDefault="00977BAD" w:rsidP="00977BAD">
      <w:pPr>
        <w:spacing w:line="360" w:lineRule="auto"/>
        <w:ind w:left="284" w:firstLine="426"/>
        <w:jc w:val="both"/>
      </w:pPr>
      <w:r>
        <w:tab/>
      </w:r>
      <w:r w:rsidR="00D519E7" w:rsidRPr="00D519E7">
        <w:t>Người dùng có thể dễ dàng tìm kiếm các đặc sản theo tỉnh thành bằng cách chọn một tỉnh thành từ danh sách thả xuống (dropdown list) nằm bên cạnh thanh tìm kiếm. Khi người dùng chọn một tỉnh thành cụ thể từ danh sách, hệ thống sẽ tự động lọc và hiển thị các đặc sản tương ứng với tỉnh thành đó, giúp người dùng nhanh chóng tìm ra những sản phẩm đến từ khu vực mình quan tâm.</w:t>
      </w:r>
    </w:p>
    <w:p w:rsidR="00DA21C3" w:rsidRDefault="00BC4B13" w:rsidP="00BC4B13">
      <w:pPr>
        <w:spacing w:line="360" w:lineRule="auto"/>
        <w:jc w:val="center"/>
      </w:pPr>
      <w:r w:rsidRPr="00BC4B13">
        <w:rPr>
          <w:noProof/>
        </w:rPr>
        <w:drawing>
          <wp:inline distT="0" distB="0" distL="0" distR="0" wp14:anchorId="2C1C9562" wp14:editId="5F9BA678">
            <wp:extent cx="5940425" cy="2726690"/>
            <wp:effectExtent l="19050" t="19050" r="22225" b="1651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726690"/>
                    </a:xfrm>
                    <a:prstGeom prst="rect">
                      <a:avLst/>
                    </a:prstGeom>
                    <a:ln>
                      <a:solidFill>
                        <a:schemeClr val="bg2"/>
                      </a:solidFill>
                    </a:ln>
                  </pic:spPr>
                </pic:pic>
              </a:graphicData>
            </a:graphic>
          </wp:inline>
        </w:drawing>
      </w:r>
    </w:p>
    <w:p w:rsidR="00DA21C3" w:rsidRDefault="00DA21C3" w:rsidP="00DA21C3">
      <w:pPr>
        <w:pStyle w:val="Caption"/>
        <w:ind w:firstLine="0"/>
      </w:pPr>
      <w:bookmarkStart w:id="102" w:name="_Toc172382893"/>
      <w:r>
        <w:t>Hình 4.</w:t>
      </w:r>
      <w:fldSimple w:instr=" SEQ Hình_4. \* ARABIC ">
        <w:r w:rsidR="00820B36">
          <w:rPr>
            <w:noProof/>
          </w:rPr>
          <w:t>15</w:t>
        </w:r>
      </w:fldSimple>
      <w:r>
        <w:t>. Chức năng tìm kiếm theo tỉnh thành</w:t>
      </w:r>
      <w:bookmarkEnd w:id="102"/>
    </w:p>
    <w:p w:rsidR="00977BAD" w:rsidRDefault="00977BAD" w:rsidP="00DA21C3"/>
    <w:p w:rsidR="00900712" w:rsidRDefault="00900712" w:rsidP="00977BAD">
      <w:pPr>
        <w:spacing w:line="360" w:lineRule="auto"/>
        <w:ind w:left="284" w:firstLine="425"/>
        <w:rPr>
          <w:spacing w:val="-4"/>
        </w:rPr>
      </w:pPr>
    </w:p>
    <w:p w:rsidR="00900712" w:rsidRPr="00900712" w:rsidRDefault="00900712" w:rsidP="00900712">
      <w:pPr>
        <w:spacing w:line="360" w:lineRule="auto"/>
        <w:ind w:left="284" w:firstLine="425"/>
        <w:jc w:val="both"/>
        <w:rPr>
          <w:spacing w:val="-4"/>
        </w:rPr>
      </w:pPr>
      <w:r w:rsidRPr="00900712">
        <w:rPr>
          <w:spacing w:val="-4"/>
        </w:rPr>
        <w:lastRenderedPageBreak/>
        <w:t>Bên cạnh đó, người dùng còn có thể tìm kiếm các đặc sản theo loại của đặc sản bằng cách chọn loại thành từ danh sách thả xuống bên cạnh thanh tìm kiếm theo tỉnh thành. Khi một loại cụ thể được chọn, hệ thống sẽ tự động lọc và hiển thị các đặc sản tương ứng với loại đặc sản đó, giúp người dùng nhanh chóng tìm thấy những sản phẩm mà họ cần thiết.</w:t>
      </w:r>
    </w:p>
    <w:p w:rsidR="00900712" w:rsidRDefault="00900712" w:rsidP="00900712">
      <w:pPr>
        <w:spacing w:line="360" w:lineRule="auto"/>
        <w:jc w:val="center"/>
      </w:pPr>
      <w:r w:rsidRPr="00900712">
        <w:rPr>
          <w:noProof/>
        </w:rPr>
        <w:drawing>
          <wp:inline distT="0" distB="0" distL="0" distR="0" wp14:anchorId="714E37F6" wp14:editId="60C5C78F">
            <wp:extent cx="5940425" cy="2764155"/>
            <wp:effectExtent l="19050" t="19050" r="22225" b="1714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764155"/>
                    </a:xfrm>
                    <a:prstGeom prst="rect">
                      <a:avLst/>
                    </a:prstGeom>
                    <a:ln>
                      <a:solidFill>
                        <a:schemeClr val="bg2"/>
                      </a:solidFill>
                    </a:ln>
                  </pic:spPr>
                </pic:pic>
              </a:graphicData>
            </a:graphic>
          </wp:inline>
        </w:drawing>
      </w:r>
    </w:p>
    <w:p w:rsidR="00900712" w:rsidRPr="00900712" w:rsidRDefault="00900712" w:rsidP="00900712">
      <w:pPr>
        <w:pStyle w:val="Caption"/>
        <w:ind w:firstLine="0"/>
      </w:pPr>
      <w:bookmarkStart w:id="103" w:name="_Toc172382894"/>
      <w:r>
        <w:t>Hình 4.</w:t>
      </w:r>
      <w:fldSimple w:instr=" SEQ Hình_4. \* ARABIC ">
        <w:r w:rsidR="00820B36">
          <w:rPr>
            <w:noProof/>
          </w:rPr>
          <w:t>16</w:t>
        </w:r>
      </w:fldSimple>
      <w:r>
        <w:t>. Tìm kiếm theo loại đặc sản</w:t>
      </w:r>
      <w:bookmarkEnd w:id="103"/>
    </w:p>
    <w:p w:rsidR="00977BAD" w:rsidRDefault="00D519E7" w:rsidP="00900712">
      <w:pPr>
        <w:spacing w:line="360" w:lineRule="auto"/>
        <w:ind w:left="284" w:firstLine="425"/>
        <w:jc w:val="both"/>
      </w:pPr>
      <w:r w:rsidRPr="00D519E7">
        <w:rPr>
          <w:spacing w:val="-4"/>
        </w:rPr>
        <w:t>Đặc biệt, người dùng có thể kết hợp</w:t>
      </w:r>
      <w:r w:rsidR="00900712">
        <w:rPr>
          <w:spacing w:val="-4"/>
        </w:rPr>
        <w:t xml:space="preserve"> tìm kiếm theo cả tên đặc sản,</w:t>
      </w:r>
      <w:r w:rsidRPr="00D519E7">
        <w:rPr>
          <w:spacing w:val="-4"/>
        </w:rPr>
        <w:t xml:space="preserve"> tỉnh thành</w:t>
      </w:r>
      <w:r w:rsidR="00900712">
        <w:rPr>
          <w:spacing w:val="-4"/>
        </w:rPr>
        <w:t xml:space="preserve"> và loại</w:t>
      </w:r>
      <w:r w:rsidRPr="00D519E7">
        <w:rPr>
          <w:spacing w:val="-4"/>
        </w:rPr>
        <w:t xml:space="preserve"> cùng lúc để thuận tiện hơn trong việc tra cứu. Bằng cách nhập tên đặc sản vào thanh tìm kiếm </w:t>
      </w:r>
      <w:r w:rsidR="00900712">
        <w:rPr>
          <w:spacing w:val="-4"/>
        </w:rPr>
        <w:t>đồng thời</w:t>
      </w:r>
      <w:r w:rsidRPr="00D519E7">
        <w:rPr>
          <w:spacing w:val="-4"/>
        </w:rPr>
        <w:t xml:space="preserve"> chọn một tỉnh thành</w:t>
      </w:r>
      <w:r w:rsidR="00900712">
        <w:rPr>
          <w:spacing w:val="-4"/>
        </w:rPr>
        <w:t xml:space="preserve"> và loại đặc sản</w:t>
      </w:r>
      <w:r w:rsidRPr="00D519E7">
        <w:rPr>
          <w:spacing w:val="-4"/>
        </w:rPr>
        <w:t xml:space="preserve"> từ</w:t>
      </w:r>
      <w:r w:rsidR="00900712">
        <w:rPr>
          <w:spacing w:val="-4"/>
        </w:rPr>
        <w:t xml:space="preserve"> các</w:t>
      </w:r>
      <w:r w:rsidRPr="00D519E7">
        <w:rPr>
          <w:spacing w:val="-4"/>
        </w:rPr>
        <w:t xml:space="preserve"> danh sách thả xuống bên cạnh, hệ thống sẽ lọc và hiển th</w:t>
      </w:r>
      <w:r w:rsidR="00900712">
        <w:rPr>
          <w:spacing w:val="-4"/>
        </w:rPr>
        <w:t>ị các kết quả phù hợp với cả ba</w:t>
      </w:r>
      <w:r w:rsidRPr="00D519E7">
        <w:rPr>
          <w:spacing w:val="-4"/>
        </w:rPr>
        <w:t xml:space="preserve"> tiêu chí này. Điều này giúp người dùng nhanh chóng tìm ra cá</w:t>
      </w:r>
      <w:r w:rsidR="00900712">
        <w:rPr>
          <w:spacing w:val="-4"/>
        </w:rPr>
        <w:t xml:space="preserve">c đặc sản chính xác theo tên, </w:t>
      </w:r>
      <w:r w:rsidRPr="00D519E7">
        <w:rPr>
          <w:spacing w:val="-4"/>
        </w:rPr>
        <w:t>khu vực</w:t>
      </w:r>
      <w:r w:rsidR="00900712">
        <w:rPr>
          <w:spacing w:val="-4"/>
        </w:rPr>
        <w:t xml:space="preserve"> và loại</w:t>
      </w:r>
      <w:r w:rsidRPr="00D519E7">
        <w:rPr>
          <w:spacing w:val="-4"/>
        </w:rPr>
        <w:t xml:space="preserve"> mong muốn, nâng cao hiệu quả và độ chính xác của quá trình tìm kiếm.</w:t>
      </w:r>
    </w:p>
    <w:p w:rsidR="00DA21C3" w:rsidRDefault="00900712" w:rsidP="002F183F">
      <w:pPr>
        <w:spacing w:line="360" w:lineRule="auto"/>
        <w:jc w:val="center"/>
      </w:pPr>
      <w:r w:rsidRPr="00900712">
        <w:rPr>
          <w:noProof/>
        </w:rPr>
        <w:drawing>
          <wp:inline distT="0" distB="0" distL="0" distR="0" wp14:anchorId="1E85A812" wp14:editId="088D7C54">
            <wp:extent cx="5940425" cy="2745740"/>
            <wp:effectExtent l="19050" t="19050" r="22225" b="1651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745740"/>
                    </a:xfrm>
                    <a:prstGeom prst="rect">
                      <a:avLst/>
                    </a:prstGeom>
                    <a:ln>
                      <a:solidFill>
                        <a:schemeClr val="bg2"/>
                      </a:solidFill>
                    </a:ln>
                  </pic:spPr>
                </pic:pic>
              </a:graphicData>
            </a:graphic>
          </wp:inline>
        </w:drawing>
      </w:r>
    </w:p>
    <w:p w:rsidR="00DA21C3" w:rsidRPr="00DA21C3" w:rsidRDefault="00DA21C3" w:rsidP="00DA21C3">
      <w:pPr>
        <w:pStyle w:val="Caption"/>
        <w:ind w:firstLine="0"/>
      </w:pPr>
      <w:bookmarkStart w:id="104" w:name="_Toc172382895"/>
      <w:r>
        <w:t>Hình 4.</w:t>
      </w:r>
      <w:fldSimple w:instr=" SEQ Hình_4. \* ARABIC ">
        <w:r w:rsidR="00820B36">
          <w:rPr>
            <w:noProof/>
          </w:rPr>
          <w:t>17</w:t>
        </w:r>
      </w:fldSimple>
      <w:r>
        <w:t>. Chức năng tìm kiếm đồng thời</w:t>
      </w:r>
      <w:bookmarkEnd w:id="104"/>
      <w:r>
        <w:t xml:space="preserve"> </w:t>
      </w:r>
    </w:p>
    <w:p w:rsidR="00AF4014" w:rsidRDefault="00DA21C3" w:rsidP="001E46CF">
      <w:pPr>
        <w:pStyle w:val="Heading3"/>
        <w:numPr>
          <w:ilvl w:val="2"/>
          <w:numId w:val="3"/>
        </w:numPr>
        <w:spacing w:before="120" w:after="120" w:line="360" w:lineRule="auto"/>
        <w:rPr>
          <w:i/>
        </w:rPr>
      </w:pPr>
      <w:bookmarkStart w:id="105" w:name="_Toc172905606"/>
      <w:r>
        <w:rPr>
          <w:i/>
        </w:rPr>
        <w:lastRenderedPageBreak/>
        <w:t>Giao diện thông tin đặc sản</w:t>
      </w:r>
      <w:bookmarkEnd w:id="105"/>
    </w:p>
    <w:p w:rsidR="00DA21C3" w:rsidRPr="00DA21C3" w:rsidRDefault="0007293C" w:rsidP="0007293C">
      <w:pPr>
        <w:spacing w:line="360" w:lineRule="auto"/>
        <w:ind w:left="284" w:firstLine="436"/>
        <w:jc w:val="both"/>
      </w:pPr>
      <w:r>
        <w:t>Khi người dùng nhấn vào một đặc sản tại trang chủ, giao diện thông tin chi tiết của đặc sản đó sẽ xuất hiện. Tại đây, người dùng có thể xem các thông tin chi tiết như tên đặc sản, tỉnh thành xuất xứ, hương vị, cách sử dụng, chứng nhận an toàn thực phẩm, mô tả chi tiết, loại đặc sản, nhà sản xuất, các địa điểm bán và hạn sử dụng.</w:t>
      </w:r>
    </w:p>
    <w:p w:rsidR="00DA21C3" w:rsidRDefault="00DA21C3" w:rsidP="0007293C">
      <w:pPr>
        <w:spacing w:line="360" w:lineRule="auto"/>
        <w:jc w:val="center"/>
      </w:pPr>
      <w:r w:rsidRPr="00DA21C3">
        <w:rPr>
          <w:noProof/>
        </w:rPr>
        <w:drawing>
          <wp:inline distT="0" distB="0" distL="0" distR="0" wp14:anchorId="36E7686D" wp14:editId="669DE321">
            <wp:extent cx="5940425" cy="2920365"/>
            <wp:effectExtent l="19050" t="19050" r="2222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20365"/>
                    </a:xfrm>
                    <a:prstGeom prst="rect">
                      <a:avLst/>
                    </a:prstGeom>
                    <a:ln>
                      <a:solidFill>
                        <a:schemeClr val="bg2"/>
                      </a:solidFill>
                    </a:ln>
                  </pic:spPr>
                </pic:pic>
              </a:graphicData>
            </a:graphic>
          </wp:inline>
        </w:drawing>
      </w:r>
    </w:p>
    <w:p w:rsidR="0007293C" w:rsidRDefault="0007293C" w:rsidP="0007293C">
      <w:pPr>
        <w:pStyle w:val="Caption"/>
        <w:ind w:firstLine="0"/>
      </w:pPr>
      <w:bookmarkStart w:id="106" w:name="_Toc172382896"/>
      <w:r>
        <w:t>Hình 4.</w:t>
      </w:r>
      <w:fldSimple w:instr=" SEQ Hình_4. \* ARABIC ">
        <w:r w:rsidR="00820B36">
          <w:rPr>
            <w:noProof/>
          </w:rPr>
          <w:t>18</w:t>
        </w:r>
      </w:fldSimple>
      <w:r>
        <w:t>. Giao diện thông tin của đặc sản và thông tin về loại đặc sản</w:t>
      </w:r>
      <w:bookmarkEnd w:id="106"/>
    </w:p>
    <w:p w:rsidR="0007293C" w:rsidRPr="0007293C" w:rsidRDefault="0007293C" w:rsidP="0007293C"/>
    <w:p w:rsidR="0007293C" w:rsidRDefault="009E33CF" w:rsidP="009E33CF">
      <w:pPr>
        <w:spacing w:line="360" w:lineRule="auto"/>
        <w:jc w:val="center"/>
      </w:pPr>
      <w:r w:rsidRPr="009E33CF">
        <w:rPr>
          <w:noProof/>
        </w:rPr>
        <w:drawing>
          <wp:inline distT="0" distB="0" distL="0" distR="0" wp14:anchorId="521F5868" wp14:editId="178F6B72">
            <wp:extent cx="5940425" cy="2974975"/>
            <wp:effectExtent l="19050" t="19050" r="222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74975"/>
                    </a:xfrm>
                    <a:prstGeom prst="rect">
                      <a:avLst/>
                    </a:prstGeom>
                    <a:ln>
                      <a:solidFill>
                        <a:schemeClr val="bg2"/>
                      </a:solidFill>
                    </a:ln>
                  </pic:spPr>
                </pic:pic>
              </a:graphicData>
            </a:graphic>
          </wp:inline>
        </w:drawing>
      </w:r>
    </w:p>
    <w:p w:rsidR="003B526A" w:rsidRDefault="0007293C" w:rsidP="00CA5A5C">
      <w:pPr>
        <w:pStyle w:val="Caption"/>
        <w:ind w:firstLine="0"/>
      </w:pPr>
      <w:bookmarkStart w:id="107" w:name="_Toc172382897"/>
      <w:r>
        <w:t>Hình 4.</w:t>
      </w:r>
      <w:fldSimple w:instr=" SEQ Hình_4. \* ARABIC ">
        <w:r w:rsidR="00820B36">
          <w:rPr>
            <w:noProof/>
          </w:rPr>
          <w:t>19</w:t>
        </w:r>
      </w:fldSimple>
      <w:r>
        <w:t>. Giao diện thông tin hạn sử dụng, nơi bán, nhà sản xuất của đặc sản</w:t>
      </w:r>
      <w:bookmarkEnd w:id="107"/>
    </w:p>
    <w:p w:rsidR="003B526A" w:rsidRDefault="003B526A" w:rsidP="003B526A"/>
    <w:p w:rsidR="0007293C" w:rsidRDefault="0007293C" w:rsidP="0007293C">
      <w:pPr>
        <w:pStyle w:val="Heading2"/>
      </w:pPr>
      <w:bookmarkStart w:id="108" w:name="_Toc172905607"/>
      <w:r>
        <w:lastRenderedPageBreak/>
        <w:t>Giao diện chức năng người quản trị</w:t>
      </w:r>
      <w:bookmarkEnd w:id="108"/>
    </w:p>
    <w:p w:rsidR="0007293C" w:rsidRDefault="0007293C" w:rsidP="0007293C">
      <w:pPr>
        <w:pStyle w:val="Heading3"/>
        <w:numPr>
          <w:ilvl w:val="2"/>
          <w:numId w:val="3"/>
        </w:numPr>
        <w:spacing w:before="120" w:after="120" w:line="360" w:lineRule="auto"/>
        <w:rPr>
          <w:i/>
        </w:rPr>
      </w:pPr>
      <w:bookmarkStart w:id="109" w:name="_Toc172905608"/>
      <w:r>
        <w:rPr>
          <w:i/>
        </w:rPr>
        <w:t xml:space="preserve">Giao diện </w:t>
      </w:r>
      <w:r w:rsidR="00FF3AEF">
        <w:rPr>
          <w:i/>
        </w:rPr>
        <w:t>quản lý đặc sản</w:t>
      </w:r>
      <w:bookmarkEnd w:id="109"/>
    </w:p>
    <w:p w:rsidR="00FF3AEF" w:rsidRDefault="00FF3AEF" w:rsidP="00FF3AEF">
      <w:pPr>
        <w:spacing w:line="360" w:lineRule="auto"/>
        <w:ind w:left="284" w:firstLine="436"/>
        <w:jc w:val="both"/>
      </w:pPr>
      <w:r>
        <w:t>Người quản trị có thể sử dụng trang quản lý đặc sản để thực hiện các thao tác với đặc sản như thêm, sửa, xoá đặc sản.</w:t>
      </w:r>
    </w:p>
    <w:p w:rsidR="00FF3AEF" w:rsidRDefault="00FF3AEF" w:rsidP="00FF3AEF">
      <w:pPr>
        <w:spacing w:line="360" w:lineRule="auto"/>
        <w:jc w:val="center"/>
      </w:pPr>
      <w:r w:rsidRPr="00FF3AEF">
        <w:rPr>
          <w:noProof/>
        </w:rPr>
        <w:drawing>
          <wp:inline distT="0" distB="0" distL="0" distR="0" wp14:anchorId="7419A9D6" wp14:editId="17956424">
            <wp:extent cx="5760000" cy="2853834"/>
            <wp:effectExtent l="19050" t="19050" r="1270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00" cy="2853834"/>
                    </a:xfrm>
                    <a:prstGeom prst="rect">
                      <a:avLst/>
                    </a:prstGeom>
                    <a:ln>
                      <a:solidFill>
                        <a:schemeClr val="bg2"/>
                      </a:solidFill>
                    </a:ln>
                  </pic:spPr>
                </pic:pic>
              </a:graphicData>
            </a:graphic>
          </wp:inline>
        </w:drawing>
      </w:r>
    </w:p>
    <w:p w:rsidR="004640E1" w:rsidRPr="004640E1" w:rsidRDefault="006422C0" w:rsidP="003C3281">
      <w:pPr>
        <w:pStyle w:val="Caption"/>
        <w:ind w:firstLine="0"/>
      </w:pPr>
      <w:bookmarkStart w:id="110" w:name="_Toc172382898"/>
      <w:r>
        <w:t>Hình 4.</w:t>
      </w:r>
      <w:fldSimple w:instr=" SEQ Hình_4. \* ARABIC ">
        <w:r w:rsidR="00820B36">
          <w:rPr>
            <w:noProof/>
          </w:rPr>
          <w:t>20</w:t>
        </w:r>
      </w:fldSimple>
      <w:r w:rsidR="00FF3AEF">
        <w:t>. Giao diện quản lý đặc sản</w:t>
      </w:r>
      <w:bookmarkEnd w:id="110"/>
    </w:p>
    <w:p w:rsidR="00CA5A5C" w:rsidRDefault="00CA5A5C" w:rsidP="00824830">
      <w:pPr>
        <w:spacing w:line="360" w:lineRule="auto"/>
        <w:ind w:left="284" w:firstLine="425"/>
        <w:jc w:val="both"/>
        <w:rPr>
          <w:noProof/>
        </w:rPr>
      </w:pPr>
      <w:r>
        <w:t>Khi người quản trị chọn chức năng thêm đặc sản, giao diện sẽ chuyển sang trang nhập liệu chi tiết. Tại đây, người quản trị cần điền đầy đủ thông tin về đặc sản, bao gồm tên,</w:t>
      </w:r>
      <w:r w:rsidR="008036D7">
        <w:t xml:space="preserve"> tỉnh thành, mô tả </w:t>
      </w:r>
      <w:r>
        <w:t>và các thông tin liên quan khác. Sau khi hoàn tất, chọn nút "Thêm" để lưu lại. Đặc sản mới này sẽ ngay lập tức xuất hiện trên trang quản lý đặc sản, hiển thị tất cả các thông tin vừa được nhập.</w:t>
      </w:r>
    </w:p>
    <w:p w:rsidR="00FF3AEF" w:rsidRDefault="00FF3AEF" w:rsidP="00FF3AEF">
      <w:pPr>
        <w:spacing w:line="360" w:lineRule="auto"/>
        <w:jc w:val="center"/>
      </w:pPr>
      <w:r w:rsidRPr="00FF3AEF">
        <w:rPr>
          <w:noProof/>
        </w:rPr>
        <w:drawing>
          <wp:inline distT="0" distB="0" distL="0" distR="0" wp14:anchorId="592F740C" wp14:editId="0C83C854">
            <wp:extent cx="5692259" cy="2844000"/>
            <wp:effectExtent l="19050" t="19050" r="2286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2259" cy="2844000"/>
                    </a:xfrm>
                    <a:prstGeom prst="rect">
                      <a:avLst/>
                    </a:prstGeom>
                    <a:ln>
                      <a:solidFill>
                        <a:schemeClr val="bg2"/>
                      </a:solidFill>
                    </a:ln>
                  </pic:spPr>
                </pic:pic>
              </a:graphicData>
            </a:graphic>
          </wp:inline>
        </w:drawing>
      </w:r>
    </w:p>
    <w:p w:rsidR="00824830" w:rsidRPr="00824830" w:rsidRDefault="002C14BF" w:rsidP="00BA582F">
      <w:pPr>
        <w:pStyle w:val="Caption"/>
        <w:ind w:firstLine="0"/>
      </w:pPr>
      <w:bookmarkStart w:id="111" w:name="_Toc172382899"/>
      <w:r>
        <w:t>Hình 4.</w:t>
      </w:r>
      <w:fldSimple w:instr=" SEQ Hình_4. \* ARABIC ">
        <w:r w:rsidR="00820B36">
          <w:rPr>
            <w:noProof/>
          </w:rPr>
          <w:t>21</w:t>
        </w:r>
      </w:fldSimple>
      <w:r>
        <w:t>. Giao diện chức năng thêm đặc sản mới</w:t>
      </w:r>
      <w:bookmarkEnd w:id="111"/>
    </w:p>
    <w:p w:rsidR="002C14BF" w:rsidRDefault="008036D7" w:rsidP="00824830">
      <w:pPr>
        <w:spacing w:line="360" w:lineRule="auto"/>
        <w:ind w:left="284" w:firstLine="425"/>
        <w:jc w:val="both"/>
      </w:pPr>
      <w:r>
        <w:lastRenderedPageBreak/>
        <w:tab/>
        <w:t>Khi người quản trị chọn chức năng sửa đặc sản, giao diện sẽ chuyển sang trang nhập liệu với các thông tin có sẵn của đặc sản. Người quản trị có thể chỉnh sửa thông tin của đặc sản. Cuối cùng chọn “Lưu” để lưu lại.</w:t>
      </w:r>
    </w:p>
    <w:p w:rsidR="002C14BF" w:rsidRDefault="002C14BF" w:rsidP="002C14BF">
      <w:pPr>
        <w:spacing w:line="360" w:lineRule="auto"/>
        <w:jc w:val="center"/>
      </w:pPr>
      <w:r w:rsidRPr="002C14BF">
        <w:rPr>
          <w:noProof/>
        </w:rPr>
        <w:drawing>
          <wp:inline distT="0" distB="0" distL="0" distR="0" wp14:anchorId="36A8FB6F" wp14:editId="0BC29EA7">
            <wp:extent cx="5940425" cy="2952115"/>
            <wp:effectExtent l="19050" t="19050" r="2222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52115"/>
                    </a:xfrm>
                    <a:prstGeom prst="rect">
                      <a:avLst/>
                    </a:prstGeom>
                    <a:ln>
                      <a:solidFill>
                        <a:schemeClr val="bg2"/>
                      </a:solidFill>
                    </a:ln>
                  </pic:spPr>
                </pic:pic>
              </a:graphicData>
            </a:graphic>
          </wp:inline>
        </w:drawing>
      </w:r>
    </w:p>
    <w:p w:rsidR="002C14BF" w:rsidRDefault="002C14BF" w:rsidP="002C14BF">
      <w:pPr>
        <w:pStyle w:val="Caption"/>
        <w:ind w:firstLine="0"/>
      </w:pPr>
      <w:bookmarkStart w:id="112" w:name="_Toc172382900"/>
      <w:r>
        <w:t>Hình 4.</w:t>
      </w:r>
      <w:fldSimple w:instr=" SEQ Hình_4. \* ARABIC ">
        <w:r w:rsidR="00820B36">
          <w:rPr>
            <w:noProof/>
          </w:rPr>
          <w:t>22</w:t>
        </w:r>
      </w:fldSimple>
      <w:r w:rsidR="00D54969">
        <w:rPr>
          <w:noProof/>
        </w:rPr>
        <w:t>.</w:t>
      </w:r>
      <w:r>
        <w:t xml:space="preserve"> Giao diện chức năng sửa thông tin đặc sản</w:t>
      </w:r>
      <w:bookmarkEnd w:id="112"/>
    </w:p>
    <w:p w:rsidR="00BA582F" w:rsidRPr="00BA582F" w:rsidRDefault="00BA582F" w:rsidP="00BA582F"/>
    <w:p w:rsidR="008036D7" w:rsidRPr="008036D7" w:rsidRDefault="008036D7" w:rsidP="00824830">
      <w:pPr>
        <w:spacing w:line="360" w:lineRule="auto"/>
        <w:ind w:left="284" w:firstLine="425"/>
        <w:jc w:val="both"/>
      </w:pPr>
      <w:r>
        <w:tab/>
        <w:t>Người quản trị có thể xóa đặc sản bằng cách chọn một hoặc nhiều mục cần xóa. Sau đó, nhấn nút "Xóa" và một hộp thoại xác nhận sẽ xuất hiện để hỏi xem có chắc chắn muốn xóa các mục đã chọn hay không. Nếu xác nhận, các đặc sản này sẽ được xóa khỏi hệ thống.</w:t>
      </w:r>
    </w:p>
    <w:p w:rsidR="002C14BF" w:rsidRDefault="002C14BF" w:rsidP="002C14BF">
      <w:pPr>
        <w:spacing w:line="360" w:lineRule="auto"/>
        <w:jc w:val="center"/>
      </w:pPr>
      <w:r w:rsidRPr="002C14BF">
        <w:rPr>
          <w:noProof/>
        </w:rPr>
        <w:drawing>
          <wp:inline distT="0" distB="0" distL="0" distR="0" wp14:anchorId="444D3187" wp14:editId="6071DF1C">
            <wp:extent cx="5940425" cy="2905125"/>
            <wp:effectExtent l="19050" t="19050" r="2222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05125"/>
                    </a:xfrm>
                    <a:prstGeom prst="rect">
                      <a:avLst/>
                    </a:prstGeom>
                    <a:ln>
                      <a:solidFill>
                        <a:schemeClr val="bg2"/>
                      </a:solidFill>
                    </a:ln>
                  </pic:spPr>
                </pic:pic>
              </a:graphicData>
            </a:graphic>
          </wp:inline>
        </w:drawing>
      </w:r>
    </w:p>
    <w:p w:rsidR="002C14BF" w:rsidRPr="002C14BF" w:rsidRDefault="002C14BF" w:rsidP="002C14BF">
      <w:pPr>
        <w:pStyle w:val="Caption"/>
        <w:ind w:firstLine="0"/>
      </w:pPr>
      <w:bookmarkStart w:id="113" w:name="_Toc172382901"/>
      <w:r>
        <w:t>Hình 4.</w:t>
      </w:r>
      <w:fldSimple w:instr=" SEQ Hình_4. \* ARABIC ">
        <w:r w:rsidR="00820B36">
          <w:rPr>
            <w:noProof/>
          </w:rPr>
          <w:t>23</w:t>
        </w:r>
      </w:fldSimple>
      <w:r>
        <w:t>. Chức năng xoá nhiều đặc sản</w:t>
      </w:r>
      <w:bookmarkEnd w:id="113"/>
    </w:p>
    <w:p w:rsidR="0007293C" w:rsidRDefault="0007293C" w:rsidP="0007293C">
      <w:pPr>
        <w:pStyle w:val="Heading3"/>
        <w:numPr>
          <w:ilvl w:val="2"/>
          <w:numId w:val="3"/>
        </w:numPr>
        <w:spacing w:before="120" w:after="120" w:line="360" w:lineRule="auto"/>
        <w:rPr>
          <w:i/>
        </w:rPr>
      </w:pPr>
      <w:bookmarkStart w:id="114" w:name="_Toc172905609"/>
      <w:r>
        <w:rPr>
          <w:i/>
        </w:rPr>
        <w:lastRenderedPageBreak/>
        <w:t xml:space="preserve">Giao diện </w:t>
      </w:r>
      <w:r w:rsidR="007A0F58">
        <w:rPr>
          <w:i/>
        </w:rPr>
        <w:t>quản lý loại đặc sản</w:t>
      </w:r>
      <w:bookmarkEnd w:id="114"/>
    </w:p>
    <w:p w:rsidR="007A0F58" w:rsidRDefault="007A0F58" w:rsidP="007A0F58">
      <w:pPr>
        <w:spacing w:line="360" w:lineRule="auto"/>
        <w:ind w:left="284" w:firstLine="436"/>
        <w:jc w:val="both"/>
      </w:pPr>
      <w:r w:rsidRPr="007A0F58">
        <w:t xml:space="preserve">Người quản trị có thể sử dụng trang quản lý </w:t>
      </w:r>
      <w:r>
        <w:t>loại đặc sản để chọn một đặc sản và thêm loại cho đặc sản đó, đồng thời người quản trị còn có thể</w:t>
      </w:r>
      <w:r w:rsidRPr="007A0F58">
        <w:t xml:space="preserve"> sửa, xoá</w:t>
      </w:r>
      <w:r>
        <w:t xml:space="preserve"> loại của</w:t>
      </w:r>
      <w:r w:rsidRPr="007A0F58">
        <w:t xml:space="preserve"> đặc sản.</w:t>
      </w:r>
    </w:p>
    <w:p w:rsidR="007A0F58" w:rsidRDefault="00E934B5" w:rsidP="00E934B5">
      <w:pPr>
        <w:spacing w:line="360" w:lineRule="auto"/>
        <w:jc w:val="center"/>
      </w:pPr>
      <w:r w:rsidRPr="00E934B5">
        <w:rPr>
          <w:noProof/>
        </w:rPr>
        <w:drawing>
          <wp:inline distT="0" distB="0" distL="0" distR="0" wp14:anchorId="0B891190" wp14:editId="2473735E">
            <wp:extent cx="5940425" cy="2981325"/>
            <wp:effectExtent l="19050" t="19050" r="2222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81325"/>
                    </a:xfrm>
                    <a:prstGeom prst="rect">
                      <a:avLst/>
                    </a:prstGeom>
                    <a:ln>
                      <a:solidFill>
                        <a:schemeClr val="bg2"/>
                      </a:solidFill>
                    </a:ln>
                  </pic:spPr>
                </pic:pic>
              </a:graphicData>
            </a:graphic>
          </wp:inline>
        </w:drawing>
      </w:r>
    </w:p>
    <w:p w:rsidR="00BA582F" w:rsidRPr="00BA582F" w:rsidRDefault="00E934B5" w:rsidP="00BA582F">
      <w:pPr>
        <w:pStyle w:val="Caption"/>
      </w:pPr>
      <w:bookmarkStart w:id="115" w:name="_Toc172382902"/>
      <w:r>
        <w:t>Hình 4.</w:t>
      </w:r>
      <w:fldSimple w:instr=" SEQ Hình_4. \* ARABIC ">
        <w:r w:rsidR="00820B36">
          <w:rPr>
            <w:noProof/>
          </w:rPr>
          <w:t>24</w:t>
        </w:r>
      </w:fldSimple>
      <w:r>
        <w:t>. Giao diện quản lý loại đặc sản</w:t>
      </w:r>
      <w:bookmarkEnd w:id="115"/>
    </w:p>
    <w:p w:rsidR="00D644E9" w:rsidRPr="00D644E9" w:rsidRDefault="00D644E9" w:rsidP="00824830">
      <w:pPr>
        <w:spacing w:line="360" w:lineRule="auto"/>
        <w:ind w:left="284" w:firstLine="425"/>
        <w:jc w:val="both"/>
        <w:rPr>
          <w:noProof/>
        </w:rPr>
      </w:pPr>
      <w:r>
        <w:t>Khi người quản trị chọn chức năng thêm loại cho đặc sản, giao diện sẽ chuyển sang trang nhập thông tin chi tiết. Tại đây, người quản trị cần lựa chọn đặc sản cụ thể, sau đó điền đầy đủ thông tin về loại cho đặc sản đó. Sau khi nhập liệu xong, người quản trị nhấn nút "Thêm" để lưu lại. Loại của đặc sản được chọn sẽ được thêm vào với tất cả thông tin đã được nhập.</w:t>
      </w:r>
    </w:p>
    <w:p w:rsidR="00E934B5" w:rsidRDefault="00E934B5" w:rsidP="00E934B5">
      <w:pPr>
        <w:spacing w:line="360" w:lineRule="auto"/>
        <w:jc w:val="center"/>
      </w:pPr>
      <w:r w:rsidRPr="00E934B5">
        <w:rPr>
          <w:noProof/>
        </w:rPr>
        <w:drawing>
          <wp:inline distT="0" distB="0" distL="0" distR="0" wp14:anchorId="7C1D9D82" wp14:editId="1730858E">
            <wp:extent cx="5940000" cy="2911267"/>
            <wp:effectExtent l="19050" t="19050" r="2286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000" cy="2911267"/>
                    </a:xfrm>
                    <a:prstGeom prst="rect">
                      <a:avLst/>
                    </a:prstGeom>
                    <a:ln>
                      <a:solidFill>
                        <a:schemeClr val="bg2"/>
                      </a:solidFill>
                    </a:ln>
                  </pic:spPr>
                </pic:pic>
              </a:graphicData>
            </a:graphic>
          </wp:inline>
        </w:drawing>
      </w:r>
    </w:p>
    <w:p w:rsidR="00E934B5" w:rsidRDefault="00E934B5" w:rsidP="00E934B5">
      <w:pPr>
        <w:pStyle w:val="Caption"/>
      </w:pPr>
      <w:bookmarkStart w:id="116" w:name="_Toc172382903"/>
      <w:r>
        <w:t>Hình 4.</w:t>
      </w:r>
      <w:fldSimple w:instr=" SEQ Hình_4. \* ARABIC ">
        <w:r w:rsidR="00820B36">
          <w:rPr>
            <w:noProof/>
          </w:rPr>
          <w:t>25</w:t>
        </w:r>
      </w:fldSimple>
      <w:r w:rsidR="000F7732">
        <w:t>.</w:t>
      </w:r>
      <w:r>
        <w:t xml:space="preserve"> Giao diện chức năng thêm loại cho đặc sản</w:t>
      </w:r>
      <w:bookmarkEnd w:id="116"/>
    </w:p>
    <w:p w:rsidR="00E934B5" w:rsidRDefault="00D644E9" w:rsidP="00824830">
      <w:pPr>
        <w:spacing w:line="360" w:lineRule="auto"/>
        <w:ind w:left="284" w:firstLine="425"/>
        <w:jc w:val="both"/>
      </w:pPr>
      <w:r>
        <w:lastRenderedPageBreak/>
        <w:t>Khi người quản trị chọn chức năng sửa loại của đặc sản, giao diện sẽ chuyển sang trang nhập liệu với các thông tin loại có sẵn của đặc sản. Người quản trị có thể chỉnh sửa thông tin loại của đặc sản. Cuối cùng chọn “Lưu” để lưu lại.</w:t>
      </w:r>
    </w:p>
    <w:p w:rsidR="00E934B5" w:rsidRDefault="00E934B5" w:rsidP="00E934B5">
      <w:pPr>
        <w:spacing w:line="360" w:lineRule="auto"/>
        <w:jc w:val="center"/>
      </w:pPr>
      <w:r w:rsidRPr="00E934B5">
        <w:rPr>
          <w:noProof/>
        </w:rPr>
        <w:drawing>
          <wp:inline distT="0" distB="0" distL="0" distR="0" wp14:anchorId="3B805FD8" wp14:editId="46E9B158">
            <wp:extent cx="5940000" cy="2908727"/>
            <wp:effectExtent l="19050" t="19050" r="22860" b="2540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000" cy="2908727"/>
                    </a:xfrm>
                    <a:prstGeom prst="rect">
                      <a:avLst/>
                    </a:prstGeom>
                    <a:ln>
                      <a:solidFill>
                        <a:schemeClr val="bg2"/>
                      </a:solidFill>
                    </a:ln>
                  </pic:spPr>
                </pic:pic>
              </a:graphicData>
            </a:graphic>
          </wp:inline>
        </w:drawing>
      </w:r>
    </w:p>
    <w:p w:rsidR="00E934B5" w:rsidRDefault="00E934B5" w:rsidP="00E934B5">
      <w:pPr>
        <w:pStyle w:val="Caption"/>
        <w:ind w:firstLine="0"/>
      </w:pPr>
      <w:bookmarkStart w:id="117" w:name="_Toc172382904"/>
      <w:r>
        <w:t>Hình 4.</w:t>
      </w:r>
      <w:fldSimple w:instr=" SEQ Hình_4. \* ARABIC ">
        <w:r w:rsidR="00820B36">
          <w:rPr>
            <w:noProof/>
          </w:rPr>
          <w:t>26</w:t>
        </w:r>
      </w:fldSimple>
      <w:r>
        <w:t>. Giao diện chức năng sửa thông tin về loại cho đặc sản</w:t>
      </w:r>
      <w:bookmarkEnd w:id="117"/>
    </w:p>
    <w:p w:rsidR="00E934B5" w:rsidRDefault="00E934B5" w:rsidP="00E934B5"/>
    <w:p w:rsidR="00D644E9" w:rsidRDefault="00D644E9" w:rsidP="00824830">
      <w:pPr>
        <w:spacing w:line="360" w:lineRule="auto"/>
        <w:ind w:left="284" w:firstLine="425"/>
        <w:jc w:val="both"/>
      </w:pPr>
      <w:r>
        <w:t xml:space="preserve">Người quản trị có thể xoá loại của đặc sản bằng cách chọn biểu tượng xoá. Sau đó, một hộp thoại xác nhận sẽ xuất hiện để hỏi xem có chắc chắn muốn xóa không. Nếu xác nhận, loại đặc sản </w:t>
      </w:r>
      <w:r w:rsidR="0074028A">
        <w:t>đó</w:t>
      </w:r>
      <w:r>
        <w:t xml:space="preserve"> sẽ được xóa khỏi hệ thống.</w:t>
      </w:r>
    </w:p>
    <w:p w:rsidR="00E934B5" w:rsidRDefault="00D5074D" w:rsidP="00D5074D">
      <w:pPr>
        <w:spacing w:line="360" w:lineRule="auto"/>
        <w:jc w:val="center"/>
      </w:pPr>
      <w:r w:rsidRPr="00D5074D">
        <w:rPr>
          <w:noProof/>
        </w:rPr>
        <w:drawing>
          <wp:inline distT="0" distB="0" distL="0" distR="0" wp14:anchorId="0E454893" wp14:editId="12FDED72">
            <wp:extent cx="5940000" cy="2888471"/>
            <wp:effectExtent l="19050" t="19050" r="22860" b="266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000" cy="2888471"/>
                    </a:xfrm>
                    <a:prstGeom prst="rect">
                      <a:avLst/>
                    </a:prstGeom>
                    <a:ln>
                      <a:solidFill>
                        <a:schemeClr val="bg2"/>
                      </a:solidFill>
                    </a:ln>
                  </pic:spPr>
                </pic:pic>
              </a:graphicData>
            </a:graphic>
          </wp:inline>
        </w:drawing>
      </w:r>
    </w:p>
    <w:p w:rsidR="00D5074D" w:rsidRPr="00E934B5" w:rsidRDefault="00D5074D" w:rsidP="00D5074D">
      <w:pPr>
        <w:pStyle w:val="Caption"/>
      </w:pPr>
      <w:bookmarkStart w:id="118" w:name="_Toc172382905"/>
      <w:r>
        <w:t>Hình 4.</w:t>
      </w:r>
      <w:fldSimple w:instr=" SEQ Hình_4. \* ARABIC ">
        <w:r w:rsidR="00820B36">
          <w:rPr>
            <w:noProof/>
          </w:rPr>
          <w:t>27</w:t>
        </w:r>
      </w:fldSimple>
      <w:r w:rsidR="000F7732">
        <w:t>.</w:t>
      </w:r>
      <w:r>
        <w:t xml:space="preserve"> Chức năng xoá loại của đặc sản</w:t>
      </w:r>
      <w:bookmarkEnd w:id="118"/>
    </w:p>
    <w:p w:rsidR="0007293C" w:rsidRDefault="0007293C" w:rsidP="0007293C">
      <w:pPr>
        <w:pStyle w:val="Heading3"/>
        <w:numPr>
          <w:ilvl w:val="2"/>
          <w:numId w:val="3"/>
        </w:numPr>
        <w:spacing w:before="120" w:after="120" w:line="360" w:lineRule="auto"/>
        <w:rPr>
          <w:i/>
        </w:rPr>
      </w:pPr>
      <w:bookmarkStart w:id="119" w:name="_Toc172905610"/>
      <w:r>
        <w:rPr>
          <w:i/>
        </w:rPr>
        <w:lastRenderedPageBreak/>
        <w:t xml:space="preserve">Giao diện </w:t>
      </w:r>
      <w:r w:rsidR="00D5074D">
        <w:rPr>
          <w:i/>
        </w:rPr>
        <w:t>quản lý nhà sản xuất</w:t>
      </w:r>
      <w:bookmarkEnd w:id="119"/>
    </w:p>
    <w:p w:rsidR="00D5074D" w:rsidRPr="00D5074D" w:rsidRDefault="00D5074D" w:rsidP="00D5074D">
      <w:pPr>
        <w:spacing w:line="360" w:lineRule="auto"/>
        <w:ind w:left="284" w:firstLine="436"/>
        <w:jc w:val="both"/>
      </w:pPr>
      <w:r w:rsidRPr="007A0F58">
        <w:t xml:space="preserve">Người quản trị có thể sử dụng trang quản lý </w:t>
      </w:r>
      <w:r>
        <w:t>nhà sản xuất để chọn một đặc sản và thêm nhà sản xuất cho đặc sản đó, đồng thời người quản trị còn có thể</w:t>
      </w:r>
      <w:r w:rsidRPr="007A0F58">
        <w:t xml:space="preserve"> sửa, xoá</w:t>
      </w:r>
      <w:r>
        <w:t xml:space="preserve"> nhà sản xuất của</w:t>
      </w:r>
      <w:r w:rsidRPr="007A0F58">
        <w:t xml:space="preserve"> đặc sản.</w:t>
      </w:r>
    </w:p>
    <w:p w:rsidR="00D5074D" w:rsidRDefault="00D5074D" w:rsidP="00D5074D">
      <w:pPr>
        <w:spacing w:line="360" w:lineRule="auto"/>
        <w:jc w:val="center"/>
      </w:pPr>
      <w:r w:rsidRPr="00D5074D">
        <w:rPr>
          <w:noProof/>
        </w:rPr>
        <w:drawing>
          <wp:inline distT="0" distB="0" distL="0" distR="0" wp14:anchorId="328AF12D" wp14:editId="17531F1F">
            <wp:extent cx="5940425" cy="2949575"/>
            <wp:effectExtent l="19050" t="19050" r="22225" b="222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949575"/>
                    </a:xfrm>
                    <a:prstGeom prst="rect">
                      <a:avLst/>
                    </a:prstGeom>
                    <a:ln>
                      <a:solidFill>
                        <a:schemeClr val="bg2"/>
                      </a:solidFill>
                    </a:ln>
                  </pic:spPr>
                </pic:pic>
              </a:graphicData>
            </a:graphic>
          </wp:inline>
        </w:drawing>
      </w:r>
    </w:p>
    <w:p w:rsidR="00D5074D" w:rsidRPr="00D5074D" w:rsidRDefault="00D5074D" w:rsidP="00D5074D">
      <w:pPr>
        <w:pStyle w:val="Caption"/>
        <w:ind w:firstLine="0"/>
      </w:pPr>
      <w:bookmarkStart w:id="120" w:name="_Toc172382906"/>
      <w:r>
        <w:t>Hình 4.</w:t>
      </w:r>
      <w:fldSimple w:instr=" SEQ Hình_4. \* ARABIC ">
        <w:r w:rsidR="00820B36">
          <w:rPr>
            <w:noProof/>
          </w:rPr>
          <w:t>28</w:t>
        </w:r>
      </w:fldSimple>
      <w:r w:rsidR="000F7732">
        <w:t>.</w:t>
      </w:r>
      <w:r>
        <w:t xml:space="preserve"> Giao diện quản lý nhà sản xuất</w:t>
      </w:r>
      <w:bookmarkEnd w:id="120"/>
    </w:p>
    <w:p w:rsidR="0007293C" w:rsidRDefault="0007293C" w:rsidP="0007293C"/>
    <w:p w:rsidR="00D644E9" w:rsidRPr="0007293C" w:rsidRDefault="00D644E9" w:rsidP="0074028A">
      <w:pPr>
        <w:spacing w:line="360" w:lineRule="auto"/>
        <w:ind w:left="284" w:firstLine="436"/>
        <w:jc w:val="both"/>
        <w:rPr>
          <w:noProof/>
        </w:rPr>
      </w:pPr>
      <w:r>
        <w:t>Khi người quản trị chọn chức năng thêm nhà sản xuấ</w:t>
      </w:r>
      <w:r w:rsidR="0074028A">
        <w:t>t</w:t>
      </w:r>
      <w:r>
        <w:t>, giao diện sẽ chuyển sang trang nhập thông tin chi tiết. Tại đây, người quản trị cần lựa chọn đặc sản cụ thể, sau đó điền đầy đủ thông tin về nhà sản xuất cho đặc sản đó. Sau khi nhập liệu xong, người quản trị nhấn nút "Thêm" để lưu lại. Nhà sản xuất của đặc sản được chọn sẽ được thêm vào với tất cả thông tin đã được nhập.</w:t>
      </w:r>
    </w:p>
    <w:p w:rsidR="0007293C" w:rsidRPr="0007293C" w:rsidRDefault="002753DB" w:rsidP="000F7732">
      <w:pPr>
        <w:spacing w:line="360" w:lineRule="auto"/>
        <w:jc w:val="center"/>
      </w:pPr>
      <w:r w:rsidRPr="002753DB">
        <w:rPr>
          <w:noProof/>
        </w:rPr>
        <w:drawing>
          <wp:inline distT="0" distB="0" distL="0" distR="0" wp14:anchorId="6ADD9E95" wp14:editId="5319AE6B">
            <wp:extent cx="5940425" cy="2346960"/>
            <wp:effectExtent l="19050" t="19050" r="2222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46960"/>
                    </a:xfrm>
                    <a:prstGeom prst="rect">
                      <a:avLst/>
                    </a:prstGeom>
                    <a:ln>
                      <a:solidFill>
                        <a:schemeClr val="bg2"/>
                      </a:solidFill>
                    </a:ln>
                  </pic:spPr>
                </pic:pic>
              </a:graphicData>
            </a:graphic>
          </wp:inline>
        </w:drawing>
      </w:r>
    </w:p>
    <w:p w:rsidR="002753DB" w:rsidRPr="002753DB" w:rsidRDefault="000F7732" w:rsidP="002753DB">
      <w:pPr>
        <w:pStyle w:val="Caption"/>
        <w:ind w:firstLine="0"/>
      </w:pPr>
      <w:bookmarkStart w:id="121" w:name="_Toc172382907"/>
      <w:r>
        <w:t>Hình 4.</w:t>
      </w:r>
      <w:fldSimple w:instr=" SEQ Hình_4. \* ARABIC ">
        <w:r w:rsidR="00820B36">
          <w:rPr>
            <w:noProof/>
          </w:rPr>
          <w:t>29</w:t>
        </w:r>
      </w:fldSimple>
      <w:r>
        <w:t>. Giao diện chức năng thêm nhà sản xuất</w:t>
      </w:r>
      <w:bookmarkEnd w:id="121"/>
    </w:p>
    <w:p w:rsidR="000F7732" w:rsidRDefault="000F7732" w:rsidP="000F7732"/>
    <w:p w:rsidR="00D644E9" w:rsidRDefault="00D644E9" w:rsidP="0074028A">
      <w:pPr>
        <w:spacing w:line="360" w:lineRule="auto"/>
        <w:ind w:left="284" w:firstLine="425"/>
        <w:jc w:val="both"/>
      </w:pPr>
      <w:r>
        <w:lastRenderedPageBreak/>
        <w:t xml:space="preserve">Khi người quản trị chọn chức năng sửa nhà sản xuất của đặc sản, giao diện sẽ chuyển sang trang nhập liệu với các thông tin nhà sản xuất có sẵn của đặc sản. Người quản trị có thể chỉnh sửa thông tin </w:t>
      </w:r>
      <w:r w:rsidR="0074028A">
        <w:t>nhà sản xuất</w:t>
      </w:r>
      <w:r>
        <w:t xml:space="preserve"> của đặc sản. Cuối cùng chọn “Lưu” để lưu lại.</w:t>
      </w:r>
    </w:p>
    <w:p w:rsidR="000F7732" w:rsidRDefault="002753DB" w:rsidP="000F7732">
      <w:pPr>
        <w:spacing w:line="360" w:lineRule="auto"/>
        <w:jc w:val="center"/>
      </w:pPr>
      <w:r w:rsidRPr="002753DB">
        <w:rPr>
          <w:noProof/>
        </w:rPr>
        <w:drawing>
          <wp:inline distT="0" distB="0" distL="0" distR="0" wp14:anchorId="1B45151E" wp14:editId="4447D5FF">
            <wp:extent cx="5940425" cy="1972310"/>
            <wp:effectExtent l="19050" t="19050" r="22225" b="279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972310"/>
                    </a:xfrm>
                    <a:prstGeom prst="rect">
                      <a:avLst/>
                    </a:prstGeom>
                    <a:ln>
                      <a:solidFill>
                        <a:schemeClr val="bg2"/>
                      </a:solidFill>
                    </a:ln>
                  </pic:spPr>
                </pic:pic>
              </a:graphicData>
            </a:graphic>
          </wp:inline>
        </w:drawing>
      </w:r>
    </w:p>
    <w:p w:rsidR="000F7732" w:rsidRDefault="002753DB" w:rsidP="002753DB">
      <w:pPr>
        <w:pStyle w:val="Caption"/>
        <w:ind w:firstLine="0"/>
      </w:pPr>
      <w:bookmarkStart w:id="122" w:name="_Toc172382908"/>
      <w:r>
        <w:t>Hình 4.</w:t>
      </w:r>
      <w:fldSimple w:instr=" SEQ Hình_4. \* ARABIC ">
        <w:r w:rsidR="00820B36">
          <w:rPr>
            <w:noProof/>
          </w:rPr>
          <w:t>30</w:t>
        </w:r>
      </w:fldSimple>
      <w:r>
        <w:t>. Giao diện chứ năng sửa thông tin nhà sản xuất</w:t>
      </w:r>
      <w:bookmarkEnd w:id="122"/>
    </w:p>
    <w:p w:rsidR="002753DB" w:rsidRDefault="002753DB" w:rsidP="002753DB"/>
    <w:p w:rsidR="0074028A" w:rsidRPr="002753DB" w:rsidRDefault="0074028A" w:rsidP="004640E1">
      <w:pPr>
        <w:spacing w:line="360" w:lineRule="auto"/>
        <w:ind w:left="284" w:firstLine="425"/>
        <w:jc w:val="both"/>
      </w:pPr>
      <w:r>
        <w:t>Người quản trị có thể xoá nhà sản xuất của đặc sản bằng cách chọn biểu tượng xoá. Sau đó, một hộp thoại xác nhận sẽ xuất hiện để hỏi xem có chắc chắn muốn xóa không. Nếu xác nhận, nhà sản xuất của đặc sả</w:t>
      </w:r>
      <w:r w:rsidR="004640E1">
        <w:t>n đó sẽ được xóa khỏi hệ thống.</w:t>
      </w:r>
    </w:p>
    <w:p w:rsidR="00AF4014" w:rsidRDefault="002753DB" w:rsidP="002753DB">
      <w:pPr>
        <w:spacing w:before="120" w:after="120" w:line="360" w:lineRule="auto"/>
        <w:jc w:val="center"/>
      </w:pPr>
      <w:r w:rsidRPr="002753DB">
        <w:rPr>
          <w:noProof/>
        </w:rPr>
        <w:drawing>
          <wp:inline distT="0" distB="0" distL="0" distR="0" wp14:anchorId="12E97706" wp14:editId="2187DD6D">
            <wp:extent cx="5940425" cy="2931795"/>
            <wp:effectExtent l="19050" t="19050" r="22225" b="209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931795"/>
                    </a:xfrm>
                    <a:prstGeom prst="rect">
                      <a:avLst/>
                    </a:prstGeom>
                    <a:ln>
                      <a:solidFill>
                        <a:schemeClr val="bg2"/>
                      </a:solidFill>
                    </a:ln>
                  </pic:spPr>
                </pic:pic>
              </a:graphicData>
            </a:graphic>
          </wp:inline>
        </w:drawing>
      </w:r>
    </w:p>
    <w:p w:rsidR="00AF4014" w:rsidRDefault="002753DB" w:rsidP="002753DB">
      <w:pPr>
        <w:pStyle w:val="Caption"/>
        <w:ind w:firstLine="0"/>
      </w:pPr>
      <w:bookmarkStart w:id="123" w:name="_Toc172382909"/>
      <w:r>
        <w:t>Hình 4.</w:t>
      </w:r>
      <w:fldSimple w:instr=" SEQ Hình_4. \* ARABIC ">
        <w:r w:rsidR="00820B36">
          <w:rPr>
            <w:noProof/>
          </w:rPr>
          <w:t>31</w:t>
        </w:r>
      </w:fldSimple>
      <w:r>
        <w:t>. Chức năng xoá nhà sản xuất</w:t>
      </w:r>
      <w:bookmarkEnd w:id="123"/>
    </w:p>
    <w:p w:rsidR="004640E1" w:rsidRPr="004640E1" w:rsidRDefault="004640E1" w:rsidP="004640E1"/>
    <w:p w:rsidR="002753DB" w:rsidRDefault="002753DB" w:rsidP="00515E40">
      <w:pPr>
        <w:pStyle w:val="Heading3"/>
        <w:numPr>
          <w:ilvl w:val="2"/>
          <w:numId w:val="3"/>
        </w:numPr>
        <w:spacing w:before="120" w:after="120" w:line="360" w:lineRule="auto"/>
        <w:rPr>
          <w:i/>
        </w:rPr>
      </w:pPr>
      <w:bookmarkStart w:id="124" w:name="_Toc172905611"/>
      <w:r>
        <w:rPr>
          <w:i/>
        </w:rPr>
        <w:lastRenderedPageBreak/>
        <w:t>Giao diện quản lý hạn sử dụng</w:t>
      </w:r>
      <w:bookmarkEnd w:id="124"/>
    </w:p>
    <w:p w:rsidR="002753DB" w:rsidRDefault="002753DB" w:rsidP="002753DB">
      <w:pPr>
        <w:spacing w:line="360" w:lineRule="auto"/>
        <w:ind w:left="284" w:firstLine="436"/>
        <w:jc w:val="both"/>
      </w:pPr>
      <w:r w:rsidRPr="007A0F58">
        <w:t xml:space="preserve">Người quản trị có thể sử dụng trang quản lý </w:t>
      </w:r>
      <w:r>
        <w:t>hạn sử dụng để chọn một đặc sản và thêm hạn sử dung cho đặc sản đó, đồng thời người quản trị còn có thể</w:t>
      </w:r>
      <w:r w:rsidRPr="007A0F58">
        <w:t xml:space="preserve"> sửa, xoá</w:t>
      </w:r>
      <w:r>
        <w:t xml:space="preserve"> hạn sử dụng của</w:t>
      </w:r>
      <w:r w:rsidRPr="007A0F58">
        <w:t xml:space="preserve"> đặc sản.</w:t>
      </w:r>
    </w:p>
    <w:p w:rsidR="002753DB" w:rsidRDefault="002753DB" w:rsidP="002753DB">
      <w:pPr>
        <w:spacing w:line="360" w:lineRule="auto"/>
        <w:jc w:val="center"/>
      </w:pPr>
      <w:r w:rsidRPr="002753DB">
        <w:rPr>
          <w:noProof/>
        </w:rPr>
        <w:drawing>
          <wp:inline distT="0" distB="0" distL="0" distR="0" wp14:anchorId="74465392" wp14:editId="4900F1FD">
            <wp:extent cx="5940425" cy="2958465"/>
            <wp:effectExtent l="19050" t="19050" r="22225" b="1333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958465"/>
                    </a:xfrm>
                    <a:prstGeom prst="rect">
                      <a:avLst/>
                    </a:prstGeom>
                    <a:ln>
                      <a:solidFill>
                        <a:schemeClr val="bg2"/>
                      </a:solidFill>
                    </a:ln>
                  </pic:spPr>
                </pic:pic>
              </a:graphicData>
            </a:graphic>
          </wp:inline>
        </w:drawing>
      </w:r>
    </w:p>
    <w:p w:rsidR="0074028A" w:rsidRDefault="002753DB" w:rsidP="004640E1">
      <w:pPr>
        <w:pStyle w:val="Caption"/>
        <w:ind w:firstLine="0"/>
      </w:pPr>
      <w:bookmarkStart w:id="125" w:name="_Toc172382910"/>
      <w:r>
        <w:t>Hình 4.</w:t>
      </w:r>
      <w:fldSimple w:instr=" SEQ Hình_4. \* ARABIC ">
        <w:r w:rsidR="00820B36">
          <w:rPr>
            <w:noProof/>
          </w:rPr>
          <w:t>32</w:t>
        </w:r>
      </w:fldSimple>
      <w:r>
        <w:t>. Giao diện quản lý hạn sử dụng</w:t>
      </w:r>
      <w:bookmarkEnd w:id="125"/>
    </w:p>
    <w:p w:rsidR="0074028A" w:rsidRPr="002753DB" w:rsidRDefault="0074028A" w:rsidP="0074028A">
      <w:pPr>
        <w:spacing w:line="360" w:lineRule="auto"/>
        <w:ind w:left="284" w:firstLine="425"/>
        <w:jc w:val="both"/>
      </w:pPr>
      <w:r>
        <w:t>Khi người quản trị chọn chức năng thêm hạn sử dụng, giao diện sẽ chuyển sang trang nhập thông tin chi tiết. Tại đây, người quản trị cần lựa chọn đặc sản cụ thể, sau đó điền đầy đủ thông tin về hạn sử dụng cho đặc sản đó. Sau khi nhập liệu xong, người quản trị nhấn nút "Thêm" để lưu lại. Hạn sản xuất của đặc sản được chọn sẽ được thêm vào với tất cả thông tin đã được nhập.</w:t>
      </w:r>
    </w:p>
    <w:p w:rsidR="002753DB" w:rsidRDefault="002753DB" w:rsidP="002753DB">
      <w:pPr>
        <w:spacing w:line="360" w:lineRule="auto"/>
        <w:jc w:val="center"/>
      </w:pPr>
      <w:r w:rsidRPr="002753DB">
        <w:rPr>
          <w:noProof/>
        </w:rPr>
        <w:drawing>
          <wp:inline distT="0" distB="0" distL="0" distR="0" wp14:anchorId="44504AC1" wp14:editId="5750B1C4">
            <wp:extent cx="5940425" cy="2732405"/>
            <wp:effectExtent l="0" t="0" r="317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732405"/>
                    </a:xfrm>
                    <a:prstGeom prst="rect">
                      <a:avLst/>
                    </a:prstGeom>
                  </pic:spPr>
                </pic:pic>
              </a:graphicData>
            </a:graphic>
          </wp:inline>
        </w:drawing>
      </w:r>
    </w:p>
    <w:p w:rsidR="0074028A" w:rsidRDefault="00515E40" w:rsidP="004640E1">
      <w:pPr>
        <w:pStyle w:val="Caption"/>
        <w:ind w:firstLine="0"/>
      </w:pPr>
      <w:bookmarkStart w:id="126" w:name="_Toc172382911"/>
      <w:r>
        <w:t>Hình 4.</w:t>
      </w:r>
      <w:fldSimple w:instr=" SEQ Hình_4. \* ARABIC ">
        <w:r w:rsidR="00820B36">
          <w:rPr>
            <w:noProof/>
          </w:rPr>
          <w:t>33</w:t>
        </w:r>
      </w:fldSimple>
      <w:r>
        <w:t>. Giao diện chức năng thêm hạn sử dụng</w:t>
      </w:r>
      <w:bookmarkEnd w:id="126"/>
    </w:p>
    <w:p w:rsidR="0074028A" w:rsidRPr="0074028A" w:rsidRDefault="0074028A" w:rsidP="0074028A">
      <w:pPr>
        <w:spacing w:line="360" w:lineRule="auto"/>
        <w:ind w:left="284" w:firstLine="436"/>
        <w:jc w:val="both"/>
      </w:pPr>
      <w:r>
        <w:lastRenderedPageBreak/>
        <w:t>Khi người quản trị chọn chức năng sửa hạn sử dụng của đặc sản, giao diện sẽ chuyển sang trang nhập liệu với các thông tin hạn sử dụng có sẵn của đặc sản. Người quản trị có thể chỉnh sửa thông tin hạn sử dụng của đặc sản. Cuối cùng chọn “Lưu” để lưu lại.</w:t>
      </w:r>
    </w:p>
    <w:p w:rsidR="00515E40" w:rsidRDefault="00515E40" w:rsidP="00515E40">
      <w:pPr>
        <w:spacing w:line="360" w:lineRule="auto"/>
        <w:jc w:val="center"/>
      </w:pPr>
      <w:r w:rsidRPr="00515E40">
        <w:rPr>
          <w:noProof/>
        </w:rPr>
        <w:drawing>
          <wp:inline distT="0" distB="0" distL="0" distR="0" wp14:anchorId="4DC09C5F" wp14:editId="713BBF20">
            <wp:extent cx="5940425" cy="2374265"/>
            <wp:effectExtent l="19050" t="19050" r="22225" b="260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374265"/>
                    </a:xfrm>
                    <a:prstGeom prst="rect">
                      <a:avLst/>
                    </a:prstGeom>
                    <a:ln>
                      <a:solidFill>
                        <a:schemeClr val="bg2"/>
                      </a:solidFill>
                    </a:ln>
                  </pic:spPr>
                </pic:pic>
              </a:graphicData>
            </a:graphic>
          </wp:inline>
        </w:drawing>
      </w:r>
    </w:p>
    <w:p w:rsidR="00515E40" w:rsidRDefault="00515E40" w:rsidP="00515E40">
      <w:pPr>
        <w:pStyle w:val="Caption"/>
        <w:ind w:firstLine="0"/>
      </w:pPr>
      <w:bookmarkStart w:id="127" w:name="_Toc172382912"/>
      <w:r>
        <w:t>Hình 4.</w:t>
      </w:r>
      <w:fldSimple w:instr=" SEQ Hình_4. \* ARABIC ">
        <w:r w:rsidR="00820B36">
          <w:rPr>
            <w:noProof/>
          </w:rPr>
          <w:t>34</w:t>
        </w:r>
      </w:fldSimple>
      <w:r>
        <w:t>. Giao diện chức năng sửa hạn sử dụng</w:t>
      </w:r>
      <w:bookmarkEnd w:id="127"/>
    </w:p>
    <w:p w:rsidR="0074028A" w:rsidRDefault="0074028A" w:rsidP="00515E40"/>
    <w:p w:rsidR="0074028A" w:rsidRPr="00515E40" w:rsidRDefault="0074028A" w:rsidP="0074028A">
      <w:pPr>
        <w:spacing w:line="360" w:lineRule="auto"/>
        <w:ind w:left="284" w:firstLine="425"/>
        <w:jc w:val="both"/>
      </w:pPr>
      <w:r>
        <w:t>Người quản trị có thể xoá nhà sản xuất của đặc sản bằng cách chọn biểu tượng xoá. Sau đó, một hộp thoại xác nhận sẽ xuất hiện để hỏi xem có chắc chắn muốn xóa không. Nếu xác nhận, nhà sản xuất của đặc sản đó sẽ được xóa khỏi hệ thống.</w:t>
      </w:r>
    </w:p>
    <w:p w:rsidR="00515E40" w:rsidRDefault="00515E40" w:rsidP="00515E40">
      <w:pPr>
        <w:spacing w:line="360" w:lineRule="auto"/>
        <w:jc w:val="center"/>
      </w:pPr>
      <w:r w:rsidRPr="00515E40">
        <w:rPr>
          <w:noProof/>
        </w:rPr>
        <w:drawing>
          <wp:inline distT="0" distB="0" distL="0" distR="0" wp14:anchorId="1C202DEE" wp14:editId="198ECE51">
            <wp:extent cx="5940425" cy="2890520"/>
            <wp:effectExtent l="0" t="0" r="3175" b="508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890520"/>
                    </a:xfrm>
                    <a:prstGeom prst="rect">
                      <a:avLst/>
                    </a:prstGeom>
                  </pic:spPr>
                </pic:pic>
              </a:graphicData>
            </a:graphic>
          </wp:inline>
        </w:drawing>
      </w:r>
    </w:p>
    <w:p w:rsidR="00515E40" w:rsidRDefault="00515E40" w:rsidP="00515E40">
      <w:pPr>
        <w:pStyle w:val="Caption"/>
        <w:ind w:firstLine="0"/>
      </w:pPr>
      <w:bookmarkStart w:id="128" w:name="_Toc172382913"/>
      <w:r>
        <w:t>Hình 4.</w:t>
      </w:r>
      <w:fldSimple w:instr=" SEQ Hình_4. \* ARABIC ">
        <w:r w:rsidR="00820B36">
          <w:rPr>
            <w:noProof/>
          </w:rPr>
          <w:t>35</w:t>
        </w:r>
      </w:fldSimple>
      <w:r>
        <w:t>. Chức năng xoá hạn sử dụng của đặc sản</w:t>
      </w:r>
      <w:bookmarkEnd w:id="128"/>
    </w:p>
    <w:p w:rsidR="00515E40" w:rsidRPr="00515E40" w:rsidRDefault="00515E40" w:rsidP="00515E40"/>
    <w:p w:rsidR="00515E40" w:rsidRDefault="00515E40" w:rsidP="00515E40">
      <w:pPr>
        <w:pStyle w:val="Heading3"/>
        <w:numPr>
          <w:ilvl w:val="2"/>
          <w:numId w:val="3"/>
        </w:numPr>
        <w:spacing w:before="120" w:after="120" w:line="360" w:lineRule="auto"/>
        <w:rPr>
          <w:i/>
        </w:rPr>
      </w:pPr>
      <w:bookmarkStart w:id="129" w:name="_Toc172905612"/>
      <w:r>
        <w:rPr>
          <w:i/>
        </w:rPr>
        <w:lastRenderedPageBreak/>
        <w:t>Giao diện quản lý nơi bán</w:t>
      </w:r>
      <w:bookmarkEnd w:id="129"/>
    </w:p>
    <w:p w:rsidR="00515E40" w:rsidRPr="00515E40" w:rsidRDefault="00515E40" w:rsidP="00515E40">
      <w:pPr>
        <w:spacing w:line="360" w:lineRule="auto"/>
        <w:ind w:left="284" w:firstLine="436"/>
        <w:jc w:val="both"/>
        <w:rPr>
          <w:spacing w:val="4"/>
        </w:rPr>
      </w:pPr>
      <w:r w:rsidRPr="00515E40">
        <w:rPr>
          <w:spacing w:val="4"/>
        </w:rPr>
        <w:t xml:space="preserve">Người quản trị có thể sử dụng trang quản lý </w:t>
      </w:r>
      <w:r>
        <w:rPr>
          <w:spacing w:val="4"/>
        </w:rPr>
        <w:t>địa điểm</w:t>
      </w:r>
      <w:r w:rsidRPr="00515E40">
        <w:rPr>
          <w:spacing w:val="4"/>
        </w:rPr>
        <w:t xml:space="preserve"> bán để chọn một đặc sản và thêm </w:t>
      </w:r>
      <w:r>
        <w:rPr>
          <w:spacing w:val="4"/>
        </w:rPr>
        <w:t>địa điểm</w:t>
      </w:r>
      <w:r w:rsidRPr="00515E40">
        <w:rPr>
          <w:spacing w:val="4"/>
        </w:rPr>
        <w:t xml:space="preserve"> bán cho đặc sản đó, đồng thời người quản trị còn có thể sửa, xoá </w:t>
      </w:r>
      <w:r>
        <w:rPr>
          <w:spacing w:val="4"/>
        </w:rPr>
        <w:t>đại điểm</w:t>
      </w:r>
      <w:r w:rsidRPr="00515E40">
        <w:rPr>
          <w:spacing w:val="4"/>
        </w:rPr>
        <w:t xml:space="preserve"> bán của đặc sản.</w:t>
      </w:r>
    </w:p>
    <w:p w:rsidR="00515E40" w:rsidRDefault="00515E40" w:rsidP="00515E40">
      <w:pPr>
        <w:spacing w:line="276" w:lineRule="auto"/>
        <w:jc w:val="center"/>
      </w:pPr>
      <w:r w:rsidRPr="00515E40">
        <w:rPr>
          <w:noProof/>
        </w:rPr>
        <w:drawing>
          <wp:inline distT="0" distB="0" distL="0" distR="0" wp14:anchorId="168DBE83" wp14:editId="56D26D32">
            <wp:extent cx="5940425" cy="2907030"/>
            <wp:effectExtent l="19050" t="19050" r="22225" b="2667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907030"/>
                    </a:xfrm>
                    <a:prstGeom prst="rect">
                      <a:avLst/>
                    </a:prstGeom>
                    <a:ln>
                      <a:solidFill>
                        <a:schemeClr val="bg2"/>
                      </a:solidFill>
                    </a:ln>
                  </pic:spPr>
                </pic:pic>
              </a:graphicData>
            </a:graphic>
          </wp:inline>
        </w:drawing>
      </w:r>
    </w:p>
    <w:p w:rsidR="00515E40" w:rsidRPr="00515E40" w:rsidRDefault="00515E40" w:rsidP="00A878AB">
      <w:pPr>
        <w:pStyle w:val="Caption"/>
        <w:ind w:firstLine="0"/>
      </w:pPr>
      <w:bookmarkStart w:id="130" w:name="_Toc172382914"/>
      <w:r>
        <w:t>Hình 4.</w:t>
      </w:r>
      <w:fldSimple w:instr=" SEQ Hình_4. \* ARABIC ">
        <w:r w:rsidR="00820B36">
          <w:rPr>
            <w:noProof/>
          </w:rPr>
          <w:t>36</w:t>
        </w:r>
      </w:fldSimple>
      <w:r>
        <w:t>. Giao diện quản lý địa điểm bán</w:t>
      </w:r>
      <w:bookmarkEnd w:id="130"/>
    </w:p>
    <w:p w:rsidR="00515E40" w:rsidRDefault="00515E40" w:rsidP="00515E40"/>
    <w:p w:rsidR="00824830" w:rsidRDefault="00824830" w:rsidP="00824830">
      <w:pPr>
        <w:spacing w:line="360" w:lineRule="auto"/>
        <w:ind w:left="284" w:firstLine="425"/>
        <w:jc w:val="both"/>
      </w:pPr>
      <w:r>
        <w:t>Khi người quản trị chọn chức năng thêm địa điểm bán, giao diện sẽ chuyển sang trang nhập thông tin chi tiết. Tại đây, người quản trị cần lựa chọn đặc sản cụ thể, sau đó điền đầy đủ thông tin về địa điểm bán cho đặc sản đó. Sau khi nhập liệu xong, người quản trị nhấn nút "Thêm" để lưu lại. Nơi bán của đặc sản được chọn sẽ được thêm vào với tất cả thông tin đã được nhập.</w:t>
      </w:r>
    </w:p>
    <w:p w:rsidR="00515E40" w:rsidRDefault="00515E40" w:rsidP="00515E40">
      <w:pPr>
        <w:spacing w:line="360" w:lineRule="auto"/>
        <w:jc w:val="center"/>
      </w:pPr>
      <w:r w:rsidRPr="00515E40">
        <w:rPr>
          <w:noProof/>
        </w:rPr>
        <w:drawing>
          <wp:inline distT="0" distB="0" distL="0" distR="0" wp14:anchorId="61B40D8D" wp14:editId="5378B3C3">
            <wp:extent cx="5940425" cy="2084070"/>
            <wp:effectExtent l="19050" t="19050" r="22225" b="1143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084070"/>
                    </a:xfrm>
                    <a:prstGeom prst="rect">
                      <a:avLst/>
                    </a:prstGeom>
                    <a:ln>
                      <a:solidFill>
                        <a:schemeClr val="bg2"/>
                      </a:solidFill>
                    </a:ln>
                  </pic:spPr>
                </pic:pic>
              </a:graphicData>
            </a:graphic>
          </wp:inline>
        </w:drawing>
      </w:r>
    </w:p>
    <w:p w:rsidR="00515E40" w:rsidRDefault="00A878AB" w:rsidP="00515E40">
      <w:pPr>
        <w:pStyle w:val="Caption"/>
        <w:ind w:firstLine="0"/>
      </w:pPr>
      <w:bookmarkStart w:id="131" w:name="_Toc172382915"/>
      <w:r>
        <w:t>Hình 4.</w:t>
      </w:r>
      <w:fldSimple w:instr=" SEQ Hình_4. \* ARABIC ">
        <w:r w:rsidR="00820B36">
          <w:rPr>
            <w:noProof/>
          </w:rPr>
          <w:t>37</w:t>
        </w:r>
      </w:fldSimple>
      <w:r w:rsidR="00515E40">
        <w:t>. Giao diện chức năng thêm địa điểm bán</w:t>
      </w:r>
      <w:bookmarkEnd w:id="131"/>
    </w:p>
    <w:p w:rsidR="00824830" w:rsidRPr="00824830" w:rsidRDefault="00824830" w:rsidP="00824830"/>
    <w:p w:rsidR="00A878AB" w:rsidRDefault="00824830" w:rsidP="00824830">
      <w:pPr>
        <w:spacing w:line="360" w:lineRule="auto"/>
        <w:ind w:left="284" w:firstLine="425"/>
        <w:jc w:val="both"/>
      </w:pPr>
      <w:r>
        <w:lastRenderedPageBreak/>
        <w:t>Khi người quản trị chọn chức năng sửa địa điểm bán của đặc sản, giao diện sẽ chuyển sang trang nhập liệu với các thông tin địa điểm bán có sẵn của đặc sản. Người quản trị có thể chỉnh sửa thông tin địa điểm bán của đặc sản. Cuối cùng chọn “Lưu” để lưu lại</w:t>
      </w:r>
    </w:p>
    <w:p w:rsidR="00A878AB" w:rsidRDefault="00A878AB" w:rsidP="00A878AB">
      <w:pPr>
        <w:spacing w:line="360" w:lineRule="auto"/>
        <w:jc w:val="center"/>
      </w:pPr>
      <w:r w:rsidRPr="00A878AB">
        <w:rPr>
          <w:noProof/>
        </w:rPr>
        <w:drawing>
          <wp:inline distT="0" distB="0" distL="0" distR="0" wp14:anchorId="58951C00" wp14:editId="6B6015DF">
            <wp:extent cx="5940425" cy="1880235"/>
            <wp:effectExtent l="19050" t="19050" r="22225" b="2476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880235"/>
                    </a:xfrm>
                    <a:prstGeom prst="rect">
                      <a:avLst/>
                    </a:prstGeom>
                    <a:ln>
                      <a:solidFill>
                        <a:schemeClr val="bg2"/>
                      </a:solidFill>
                    </a:ln>
                  </pic:spPr>
                </pic:pic>
              </a:graphicData>
            </a:graphic>
          </wp:inline>
        </w:drawing>
      </w:r>
    </w:p>
    <w:p w:rsidR="00A878AB" w:rsidRDefault="00A878AB" w:rsidP="00A878AB">
      <w:pPr>
        <w:pStyle w:val="Caption"/>
        <w:ind w:firstLine="0"/>
      </w:pPr>
      <w:bookmarkStart w:id="132" w:name="_Toc172382916"/>
      <w:r>
        <w:t>Hình 4.</w:t>
      </w:r>
      <w:fldSimple w:instr=" SEQ Hình_4. \* ARABIC ">
        <w:r w:rsidR="00820B36">
          <w:rPr>
            <w:noProof/>
          </w:rPr>
          <w:t>38</w:t>
        </w:r>
      </w:fldSimple>
      <w:r>
        <w:t>. Giao diện chức năng sửa địa điểm bán</w:t>
      </w:r>
      <w:bookmarkEnd w:id="132"/>
    </w:p>
    <w:p w:rsidR="00824830" w:rsidRDefault="00824830" w:rsidP="00824830"/>
    <w:p w:rsidR="00824830" w:rsidRPr="00824830" w:rsidRDefault="00824830" w:rsidP="00A6428B">
      <w:pPr>
        <w:spacing w:line="360" w:lineRule="auto"/>
        <w:ind w:left="284" w:firstLine="425"/>
        <w:jc w:val="both"/>
      </w:pPr>
      <w:r>
        <w:t>Người quản trị có thể xoá địa điểm của đặc sản bằng cách chọn biểu tượng xoá. Sau đó, một hộp thoại xác nhận sẽ xuất hiện để hỏi xem có chắc chắn muốn xóa không. Nếu xác nhận, địa điểm bán của đặc sản đó sẽ được xóa khỏi hệ thống.</w:t>
      </w:r>
    </w:p>
    <w:p w:rsidR="00A878AB" w:rsidRDefault="00A878AB" w:rsidP="00A878AB">
      <w:pPr>
        <w:spacing w:line="360" w:lineRule="auto"/>
        <w:jc w:val="center"/>
      </w:pPr>
      <w:r w:rsidRPr="00A878AB">
        <w:rPr>
          <w:noProof/>
        </w:rPr>
        <w:drawing>
          <wp:inline distT="0" distB="0" distL="0" distR="0" wp14:anchorId="6033FF1A" wp14:editId="45CE6249">
            <wp:extent cx="5940425" cy="2891155"/>
            <wp:effectExtent l="19050" t="19050" r="22225" b="2349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891155"/>
                    </a:xfrm>
                    <a:prstGeom prst="rect">
                      <a:avLst/>
                    </a:prstGeom>
                    <a:ln>
                      <a:solidFill>
                        <a:schemeClr val="bg2"/>
                      </a:solidFill>
                    </a:ln>
                  </pic:spPr>
                </pic:pic>
              </a:graphicData>
            </a:graphic>
          </wp:inline>
        </w:drawing>
      </w:r>
    </w:p>
    <w:p w:rsidR="00A878AB" w:rsidRPr="00515E40" w:rsidRDefault="00A878AB" w:rsidP="00A878AB">
      <w:pPr>
        <w:pStyle w:val="Caption"/>
        <w:ind w:firstLine="0"/>
      </w:pPr>
      <w:bookmarkStart w:id="133" w:name="_Toc172382917"/>
      <w:r>
        <w:t>Hình 4.</w:t>
      </w:r>
      <w:fldSimple w:instr=" SEQ Hình_4. \* ARABIC ">
        <w:r w:rsidR="00820B36">
          <w:rPr>
            <w:noProof/>
          </w:rPr>
          <w:t>39</w:t>
        </w:r>
      </w:fldSimple>
      <w:r>
        <w:t>. Chức năng xoá địa điểm bán</w:t>
      </w:r>
      <w:bookmarkEnd w:id="133"/>
    </w:p>
    <w:p w:rsidR="00515E40" w:rsidRPr="00515E40" w:rsidRDefault="00515E40" w:rsidP="00515E40"/>
    <w:p w:rsidR="00515E40" w:rsidRPr="00515E40" w:rsidRDefault="00515E40" w:rsidP="00515E40"/>
    <w:p w:rsidR="002753DB" w:rsidRPr="002753DB" w:rsidRDefault="002753DB" w:rsidP="002753DB">
      <w:pPr>
        <w:pStyle w:val="Caption"/>
        <w:ind w:firstLine="0"/>
        <w:jc w:val="left"/>
      </w:pPr>
      <w:r>
        <w:br/>
      </w:r>
    </w:p>
    <w:p w:rsidR="002753DB" w:rsidRPr="002753DB" w:rsidRDefault="002753DB" w:rsidP="002753DB"/>
    <w:p w:rsidR="002753DB" w:rsidRDefault="002753DB">
      <w:pPr>
        <w:spacing w:after="160" w:line="259" w:lineRule="auto"/>
        <w:rPr>
          <w:b/>
        </w:rPr>
      </w:pPr>
    </w:p>
    <w:p w:rsidR="00AF4014" w:rsidRDefault="00AF4014" w:rsidP="002723F3">
      <w:pPr>
        <w:pStyle w:val="Heading1"/>
        <w:numPr>
          <w:ilvl w:val="0"/>
          <w:numId w:val="3"/>
        </w:numPr>
        <w:spacing w:before="120" w:after="120" w:line="360" w:lineRule="auto"/>
        <w:ind w:left="-142"/>
      </w:pPr>
      <w:bookmarkStart w:id="134" w:name="_Toc172905613"/>
      <w:r>
        <w:lastRenderedPageBreak/>
        <w:t>KẾT LUẬN VÀ HƯỚNG PHÁT TRIỂN</w:t>
      </w:r>
      <w:bookmarkEnd w:id="134"/>
    </w:p>
    <w:p w:rsidR="001F3D20" w:rsidRDefault="00AF4014" w:rsidP="001F3D20">
      <w:pPr>
        <w:pStyle w:val="Heading2"/>
      </w:pPr>
      <w:bookmarkStart w:id="135" w:name="_Toc172905614"/>
      <w:r>
        <w:t>Kết luận</w:t>
      </w:r>
      <w:bookmarkEnd w:id="135"/>
    </w:p>
    <w:p w:rsidR="001F3D20" w:rsidRDefault="001F3D20" w:rsidP="001F3D20">
      <w:pPr>
        <w:spacing w:line="360" w:lineRule="auto"/>
        <w:ind w:firstLine="426"/>
        <w:jc w:val="both"/>
      </w:pPr>
      <w:r>
        <w:t xml:space="preserve">- </w:t>
      </w:r>
      <w:r w:rsidR="00453487" w:rsidRPr="00453487">
        <w:t>Về mặt kiến thức: Tôi mong muốn được hỗ trợ để có thêm nhiều kiến thức sâu rộng về cơ sở dữ liệu phi quan hệ, đặc biệt là MongoDB. Điều này không chỉ giúp tôi hiểu rõ cách thức hoạt động của các hệ thống cơ sở dữ liệu phi quan hệ mà còn trang bị cho tôi khả năng áp dụng MongoDB một cách hiệu quả trong các dự án thực tế. Bên cạnh đó, tôi cũng cần nắm vững các công nghệ liên quan như Node.js, RESTful API, và ReactJS. Việc hiểu rõ và sử dụng thành thạo những công nghệ này sẽ giúp tôi phát triển các ứng dụng web hiện đại, đảm bảo tính linh hoạt, khả năng mở rộng, và hiệu suất cao. Mục tiêu của tôi là có thể áp dụng những kiến thức này một cách hiệu quả để xây dựng thành công hệ thống quảng bá đặc sản Tây Nam Bộ, từ đó mang lại trải nghiệm tốt nhất cho người dùng và giúp nâng cao giá trị của các sản phẩm đặc sản. Việc này không chỉ đóng góp vào việc bảo tồn và phát triển văn hóa ẩm thực địa phương mà còn mở ra cơ hội kinh doanh mới cho các sản phẩm đặc sản.</w:t>
      </w:r>
    </w:p>
    <w:p w:rsidR="001F3D20" w:rsidRPr="001F3D20" w:rsidRDefault="001F3D20" w:rsidP="001F3D20">
      <w:pPr>
        <w:spacing w:line="360" w:lineRule="auto"/>
        <w:ind w:firstLine="426"/>
        <w:jc w:val="both"/>
      </w:pPr>
      <w:r>
        <w:t xml:space="preserve">- </w:t>
      </w:r>
      <w:r w:rsidR="00453487" w:rsidRPr="00453487">
        <w:t>Về mặt kỹ năng: Tôi hy vọng sẽ được giúp đỡ để cải thiện nhiều kỹ năng quan trọng. Trước tiên là kỹ năng tự học, giúp tôi có thể tiếp thu kiến thức mới một cách nhanh chóng và hiệu quả. Khả năng tự học sẽ cho phép tôi luôn cập nhật và nắm bắt được những xu hướng và công nghệ mới nhất trong lĩnh vực công nghệ thông tin. Tiếp theo, tôi muốn nâng cao khả năng đọc và hiểu các tài liệu chuyên ngành bằng tiếng Anh, điều này rất quan trọng để tôi có thể cập nhật và áp dụng các công nghệ mới. Việc nắm vững tiếng Anh chuyên ngành sẽ giúp tôi tiếp cận được nguồn tài liệu phong phú và chất lượng, từ đó nâng cao kiến thức và kỹ năng của bản thân. Ngoài ra, tôi cần phát triển kỹ năng quản lý và sắp xếp thời gian để có thể hoàn thành công việc một cách hiệu quả nhất. Quản lý thời gian tốt sẽ giúp tôi đảm bảo tiến độ công việc và đạt được mục tiêu đề ra. Cuối cùng, kỹ năng viết báo cáo cũng rất cần thiết để tôi có thể trình bày kết quả và tiến độ công việc một cách rõ ràng và chuyên nghiệp. Việc này không chỉ giúp tôi giao tiếp hiệu quả với đồng nghiệp và khách hàng mà còn tạo ấn tượng tốt trong các dự án và báo cáo công việc.</w:t>
      </w:r>
    </w:p>
    <w:p w:rsidR="00CE3964" w:rsidRDefault="00AF4014" w:rsidP="00CE3964">
      <w:pPr>
        <w:pStyle w:val="Heading2"/>
      </w:pPr>
      <w:bookmarkStart w:id="136" w:name="_Toc172905615"/>
      <w:r>
        <w:t>Hướng phát triển</w:t>
      </w:r>
      <w:bookmarkStart w:id="137" w:name="_Toc126865593"/>
      <w:bookmarkStart w:id="138" w:name="_Toc127730524"/>
      <w:bookmarkEnd w:id="59"/>
      <w:bookmarkEnd w:id="60"/>
      <w:bookmarkEnd w:id="136"/>
    </w:p>
    <w:p w:rsidR="00453487" w:rsidRDefault="00453487" w:rsidP="00453487">
      <w:pPr>
        <w:spacing w:line="360" w:lineRule="auto"/>
        <w:ind w:firstLine="426"/>
        <w:jc w:val="both"/>
      </w:pPr>
      <w:r>
        <w:t xml:space="preserve">Để làm cho trang web trở nên hấp dẫn và thu hút hơn, tôi sẽ tiến hành cải thiện giao diện người dùng một cách toàn diện, đảm bảo rằng mọi chi tiết đều được tối ưu hóa về mặt thẩm mỹ và tính năng. Tôi sẽ chú trọng vào việc thiết kế các phần tử giao diện sao cho đẹp </w:t>
      </w:r>
      <w:r>
        <w:lastRenderedPageBreak/>
        <w:t>mắt, dễ nhìn, và thuận tiện cho người dùng thao tác. Bên cạnh đó, tôi sẽ phát triển và tích hợp thêm nhiều tính năng mới để trang web không chỉ phong phú về nội dung mà còn đa dạng về trải nghiệm người dùng. Những tính năng mới này sẽ được thiết kế nhằm tăng cường sự tương tác và tính tiện ích cho người dùng, giúp họ cảm thấy hứng thú và dễ dàng sử dụng trang web.</w:t>
      </w:r>
    </w:p>
    <w:p w:rsidR="00A50B3D" w:rsidRDefault="00453487" w:rsidP="00453487">
      <w:pPr>
        <w:spacing w:line="360" w:lineRule="auto"/>
        <w:ind w:firstLine="426"/>
        <w:jc w:val="both"/>
      </w:pPr>
      <w:r>
        <w:t>Đồng thời, tôi sẽ cập nhật và bổ sung thêm nhiều thông tin chi tiết và hữu ích về từng đặc sản. Những thông tin này sẽ bao gồm lịch sử, nguồn gốc, cách chế biến, và các công dụng của từng đặc sản, giúp người dùng có cái nhìn toàn diện và sâu sắc hơn về các sản phẩm. Điều này không chỉ giúp trang web trở nên đầy đủ và hấp dẫn hơn mà còn giúp người dùng dễ dàng tìm kiếm và tiếp cận thông tin một cách thuận tiện và nhanh chóng. Nhờ vào sự cải tiến này, tôi hy vọng trang web sẽ trở thành một nguồn thông tin tin cậy và hữu ích cho người dùng, từ đó thu hút nhiều lượt truy cập hơn và tạo dựng được uy tín trong lòng khách hàng.</w:t>
      </w: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F4014" w:rsidRPr="00941090" w:rsidRDefault="00AF4014" w:rsidP="00CE3964">
      <w:pPr>
        <w:spacing w:line="360" w:lineRule="auto"/>
        <w:ind w:firstLine="426"/>
        <w:jc w:val="both"/>
      </w:pPr>
      <w:r>
        <w:br w:type="page"/>
      </w:r>
      <w:bookmarkEnd w:id="137"/>
      <w:bookmarkEnd w:id="138"/>
    </w:p>
    <w:p w:rsidR="00AF4014" w:rsidRPr="00941090" w:rsidRDefault="00AF4014" w:rsidP="00AF4014">
      <w:pPr>
        <w:spacing w:after="160" w:line="259" w:lineRule="auto"/>
        <w:jc w:val="center"/>
        <w:outlineLvl w:val="0"/>
        <w:rPr>
          <w:bCs/>
          <w:szCs w:val="26"/>
        </w:rPr>
      </w:pPr>
      <w:bookmarkStart w:id="139" w:name="_Toc172905616"/>
      <w:r w:rsidRPr="000A1F1C">
        <w:rPr>
          <w:b/>
          <w:sz w:val="28"/>
          <w:szCs w:val="28"/>
        </w:rPr>
        <w:lastRenderedPageBreak/>
        <w:t>DANH MỤC TÀI LIỆU THAM KHẢO</w:t>
      </w:r>
      <w:bookmarkEnd w:id="139"/>
    </w:p>
    <w:p w:rsidR="00BA1E85" w:rsidRPr="00BA1E85" w:rsidRDefault="00BA1E85" w:rsidP="005E1899">
      <w:pPr>
        <w:pStyle w:val="NormalWeb"/>
        <w:spacing w:line="360" w:lineRule="auto"/>
        <w:jc w:val="both"/>
        <w:rPr>
          <w:color w:val="000000"/>
          <w:sz w:val="26"/>
          <w:szCs w:val="26"/>
        </w:rPr>
      </w:pPr>
      <w:r w:rsidRPr="00BA1E85">
        <w:rPr>
          <w:color w:val="000000"/>
          <w:sz w:val="26"/>
          <w:szCs w:val="26"/>
        </w:rPr>
        <w:t>[1] Phan Thị Phương Nam (2022), Bài tập thực hành NoSQL – Môn: Cơ sở dữ liệu, Trường Đại học Trà Vinh.</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[2] Andreas Meier, Michael Kaufmann (2019), SQL &amp; NoSQL Databases_Models, Languages, Consistency Options and Architectures for Big Data Management.</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[3] Shannon Bradshaw, Eoin Brazil, Kristina Chodorow (2019), MongoDB_ The Definitive Guide_ Powerful and Scalable Data Storage.</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[4] Lâm Văn Hải (2020), Cẩm nang đặc sản miền Tây Nam Bộ, NXB Lao động xã hội.</w:t>
      </w:r>
    </w:p>
    <w:p w:rsidR="003462D3" w:rsidRDefault="00FF3DC9" w:rsidP="00AF18E0">
      <w:pPr>
        <w:pStyle w:val="NormalWeb"/>
        <w:jc w:val="both"/>
        <w:rPr>
          <w:noProof/>
          <w:sz w:val="26"/>
          <w:szCs w:val="26"/>
        </w:rPr>
      </w:pPr>
      <w:r>
        <w:rPr>
          <w:noProof/>
          <w:sz w:val="26"/>
          <w:szCs w:val="26"/>
        </w:rPr>
        <w:t xml:space="preserve"> </w:t>
      </w:r>
      <w:r w:rsidR="003462D3">
        <w:rPr>
          <w:noProof/>
          <w:sz w:val="26"/>
          <w:szCs w:val="26"/>
        </w:rPr>
        <w:t>[</w:t>
      </w:r>
      <w:r>
        <w:rPr>
          <w:noProof/>
          <w:sz w:val="26"/>
          <w:szCs w:val="26"/>
        </w:rPr>
        <w:t>5</w:t>
      </w:r>
      <w:r w:rsidR="003462D3">
        <w:rPr>
          <w:noProof/>
          <w:sz w:val="26"/>
          <w:szCs w:val="26"/>
        </w:rPr>
        <w:t>] Wikipedia, "Đồng bằng sông Cửu Long". 2024,</w:t>
      </w:r>
      <w:r w:rsidR="003462D3" w:rsidRPr="003462D3">
        <w:rPr>
          <w:noProof/>
          <w:sz w:val="26"/>
          <w:szCs w:val="26"/>
        </w:rPr>
        <w:t xml:space="preserve"> [Online]. </w:t>
      </w:r>
      <w:r w:rsidR="003462D3">
        <w:rPr>
          <w:noProof/>
          <w:sz w:val="26"/>
          <w:szCs w:val="26"/>
        </w:rPr>
        <w:t>Từ</w:t>
      </w:r>
      <w:r w:rsidR="003462D3" w:rsidRPr="003462D3">
        <w:rPr>
          <w:noProof/>
          <w:sz w:val="26"/>
          <w:szCs w:val="26"/>
        </w:rPr>
        <w:t>:</w:t>
      </w:r>
      <w:r w:rsidR="003462D3">
        <w:rPr>
          <w:noProof/>
          <w:sz w:val="26"/>
          <w:szCs w:val="26"/>
        </w:rPr>
        <w:t xml:space="preserve"> </w:t>
      </w:r>
    </w:p>
    <w:p w:rsidR="00EF31C4" w:rsidRPr="00EF31C4" w:rsidRDefault="00317973" w:rsidP="00EF31C4">
      <w:pPr>
        <w:pStyle w:val="NormalWeb"/>
        <w:spacing w:line="360" w:lineRule="auto"/>
        <w:jc w:val="both"/>
        <w:rPr>
          <w:noProof/>
          <w:color w:val="0563C1" w:themeColor="hyperlink"/>
          <w:sz w:val="26"/>
          <w:szCs w:val="26"/>
          <w:u w:val="single"/>
        </w:rPr>
      </w:pPr>
      <w:hyperlink r:id="rId69" w:history="1">
        <w:r w:rsidR="00FF3DC9" w:rsidRPr="00B92CC0">
          <w:rPr>
            <w:rStyle w:val="Hyperlink"/>
            <w:noProof/>
            <w:sz w:val="26"/>
            <w:szCs w:val="26"/>
          </w:rPr>
          <w:t>https://vi.wikipedia.org/wiki/%C4%90%E1%BB%93ng_b%E1%BA%B1ng_s%C3%B4ng_C%E1%BB%ADu_Long</w:t>
        </w:r>
      </w:hyperlink>
      <w:r w:rsidR="00EF31C4" w:rsidRPr="005E1899">
        <w:rPr>
          <w:noProof/>
          <w:sz w:val="26"/>
          <w:szCs w:val="26"/>
        </w:rPr>
        <w:t>.</w:t>
      </w:r>
      <w:r w:rsidR="00EF31C4" w:rsidRPr="00EF31C4">
        <w:rPr>
          <w:noProof/>
        </w:rPr>
        <w:t xml:space="preserve"> </w:t>
      </w:r>
      <w:r w:rsidR="00EF31C4">
        <w:rPr>
          <w:noProof/>
        </w:rPr>
        <w:t>[Ngày truy cập:</w:t>
      </w:r>
      <w:r w:rsidR="008D6F1C">
        <w:rPr>
          <w:noProof/>
        </w:rPr>
        <w:t xml:space="preserve"> 5</w:t>
      </w:r>
      <w:r w:rsidR="00EF31C4">
        <w:rPr>
          <w:noProof/>
        </w:rPr>
        <w:t>/6/2024]</w:t>
      </w:r>
    </w:p>
    <w:p w:rsidR="00BE0782" w:rsidRDefault="00BE0782" w:rsidP="00AF18E0">
      <w:pPr>
        <w:pStyle w:val="NormalWeb"/>
        <w:jc w:val="both"/>
        <w:rPr>
          <w:noProof/>
          <w:sz w:val="26"/>
          <w:szCs w:val="26"/>
        </w:rPr>
      </w:pPr>
      <w:r>
        <w:rPr>
          <w:noProof/>
          <w:sz w:val="26"/>
          <w:szCs w:val="26"/>
        </w:rPr>
        <w:t xml:space="preserve"> [6] Wikipedia, "MongoDB". 2024,</w:t>
      </w:r>
      <w:r w:rsidRPr="003462D3">
        <w:rPr>
          <w:noProof/>
          <w:sz w:val="26"/>
          <w:szCs w:val="26"/>
        </w:rPr>
        <w:t xml:space="preserve"> [Online]. </w:t>
      </w:r>
      <w:r>
        <w:rPr>
          <w:noProof/>
          <w:sz w:val="26"/>
          <w:szCs w:val="26"/>
        </w:rPr>
        <w:t>Từ</w:t>
      </w:r>
      <w:r w:rsidRPr="003462D3">
        <w:rPr>
          <w:noProof/>
          <w:sz w:val="26"/>
          <w:szCs w:val="26"/>
        </w:rPr>
        <w:t>:</w:t>
      </w:r>
      <w:r>
        <w:rPr>
          <w:noProof/>
          <w:sz w:val="26"/>
          <w:szCs w:val="26"/>
        </w:rPr>
        <w:t xml:space="preserve"> </w:t>
      </w:r>
    </w:p>
    <w:p w:rsidR="00EF31C4" w:rsidRPr="00EF31C4" w:rsidRDefault="00317973" w:rsidP="00EF31C4">
      <w:pPr>
        <w:pStyle w:val="NormalWeb"/>
        <w:spacing w:line="360" w:lineRule="auto"/>
        <w:jc w:val="both"/>
        <w:rPr>
          <w:noProof/>
          <w:color w:val="0563C1" w:themeColor="hyperlink"/>
          <w:sz w:val="26"/>
          <w:szCs w:val="26"/>
          <w:u w:val="single"/>
        </w:rPr>
      </w:pPr>
      <w:hyperlink r:id="rId70" w:history="1">
        <w:r w:rsidR="00BE0782" w:rsidRPr="00B92CC0">
          <w:rPr>
            <w:rStyle w:val="Hyperlink"/>
            <w:noProof/>
            <w:sz w:val="26"/>
            <w:szCs w:val="26"/>
          </w:rPr>
          <w:t>https://en.wikipedia.org/wiki/MongoDB</w:t>
        </w:r>
      </w:hyperlink>
      <w:r w:rsidR="00EF31C4" w:rsidRPr="005E1899">
        <w:rPr>
          <w:noProof/>
          <w:sz w:val="26"/>
          <w:szCs w:val="26"/>
        </w:rPr>
        <w:t>.</w:t>
      </w:r>
      <w:r w:rsidR="00EF31C4" w:rsidRPr="00EF31C4">
        <w:rPr>
          <w:noProof/>
        </w:rPr>
        <w:t xml:space="preserve"> </w:t>
      </w:r>
      <w:r w:rsidR="00EF31C4">
        <w:rPr>
          <w:noProof/>
        </w:rPr>
        <w:t>[Ngày truy cập: 10/6/2024]</w:t>
      </w:r>
    </w:p>
    <w:p w:rsidR="00BE0782" w:rsidRDefault="00BE0782" w:rsidP="00AF18E0">
      <w:pPr>
        <w:pStyle w:val="NormalWeb"/>
        <w:jc w:val="both"/>
        <w:rPr>
          <w:noProof/>
          <w:sz w:val="26"/>
          <w:szCs w:val="26"/>
        </w:rPr>
      </w:pPr>
      <w:r>
        <w:rPr>
          <w:noProof/>
          <w:sz w:val="26"/>
          <w:szCs w:val="26"/>
        </w:rPr>
        <w:t xml:space="preserve"> [7] Wikipedia, "React (software) ". 2024,</w:t>
      </w:r>
      <w:r w:rsidRPr="003462D3">
        <w:rPr>
          <w:noProof/>
          <w:sz w:val="26"/>
          <w:szCs w:val="26"/>
        </w:rPr>
        <w:t xml:space="preserve"> [Online]. </w:t>
      </w:r>
      <w:r>
        <w:rPr>
          <w:noProof/>
          <w:sz w:val="26"/>
          <w:szCs w:val="26"/>
        </w:rPr>
        <w:t>Từ</w:t>
      </w:r>
      <w:r w:rsidRPr="003462D3">
        <w:rPr>
          <w:noProof/>
          <w:sz w:val="26"/>
          <w:szCs w:val="26"/>
        </w:rPr>
        <w:t>:</w:t>
      </w:r>
    </w:p>
    <w:p w:rsidR="00BE0782" w:rsidRPr="00EF31C4" w:rsidRDefault="00BE0782" w:rsidP="00BE0782">
      <w:pPr>
        <w:pStyle w:val="NormalWeb"/>
        <w:spacing w:line="360" w:lineRule="auto"/>
        <w:jc w:val="both"/>
        <w:rPr>
          <w:noProof/>
          <w:color w:val="0563C1" w:themeColor="hyperlink"/>
          <w:sz w:val="26"/>
          <w:szCs w:val="26"/>
          <w:u w:val="single"/>
        </w:rPr>
      </w:pPr>
      <w:r>
        <w:rPr>
          <w:noProof/>
          <w:sz w:val="26"/>
          <w:szCs w:val="26"/>
        </w:rPr>
        <w:t xml:space="preserve"> </w:t>
      </w:r>
      <w:hyperlink r:id="rId71" w:history="1">
        <w:r w:rsidRPr="00B92CC0">
          <w:rPr>
            <w:rStyle w:val="Hyperlink"/>
            <w:noProof/>
            <w:sz w:val="26"/>
            <w:szCs w:val="26"/>
          </w:rPr>
          <w:t>https://en.wikipedia.org/wiki/React_(software)</w:t>
        </w:r>
      </w:hyperlink>
      <w:r w:rsidR="00EF31C4" w:rsidRPr="005E1899">
        <w:rPr>
          <w:noProof/>
          <w:sz w:val="26"/>
          <w:szCs w:val="26"/>
        </w:rPr>
        <w:t>.</w:t>
      </w:r>
      <w:r w:rsidR="00EF31C4" w:rsidRPr="00EF31C4">
        <w:rPr>
          <w:noProof/>
        </w:rPr>
        <w:t xml:space="preserve"> </w:t>
      </w:r>
      <w:r w:rsidR="00EF31C4">
        <w:rPr>
          <w:noProof/>
        </w:rPr>
        <w:t>[Ngày truy cập:</w:t>
      </w:r>
      <w:r w:rsidR="0023784B">
        <w:rPr>
          <w:noProof/>
        </w:rPr>
        <w:t xml:space="preserve"> 11</w:t>
      </w:r>
      <w:r w:rsidR="00EF31C4">
        <w:rPr>
          <w:noProof/>
        </w:rPr>
        <w:t>/6/2024]</w:t>
      </w:r>
    </w:p>
    <w:p w:rsidR="00BE0782" w:rsidRDefault="00BE0782" w:rsidP="00AF18E0">
      <w:pPr>
        <w:pStyle w:val="NormalWeb"/>
        <w:jc w:val="both"/>
        <w:rPr>
          <w:noProof/>
          <w:sz w:val="26"/>
          <w:szCs w:val="26"/>
        </w:rPr>
      </w:pPr>
      <w:r>
        <w:rPr>
          <w:noProof/>
          <w:sz w:val="26"/>
          <w:szCs w:val="26"/>
        </w:rPr>
        <w:t>[8] Wikipedia, "</w:t>
      </w:r>
      <w:r w:rsidR="005E1899">
        <w:rPr>
          <w:noProof/>
          <w:sz w:val="26"/>
          <w:szCs w:val="26"/>
        </w:rPr>
        <w:t>Node.js</w:t>
      </w:r>
      <w:r>
        <w:rPr>
          <w:noProof/>
          <w:sz w:val="26"/>
          <w:szCs w:val="26"/>
        </w:rPr>
        <w:t>". 2024,</w:t>
      </w:r>
      <w:r w:rsidRPr="003462D3">
        <w:rPr>
          <w:noProof/>
          <w:sz w:val="26"/>
          <w:szCs w:val="26"/>
        </w:rPr>
        <w:t xml:space="preserve"> [Online]. </w:t>
      </w:r>
      <w:r>
        <w:rPr>
          <w:noProof/>
          <w:sz w:val="26"/>
          <w:szCs w:val="26"/>
        </w:rPr>
        <w:t>Từ</w:t>
      </w:r>
      <w:r w:rsidRPr="003462D3">
        <w:rPr>
          <w:noProof/>
          <w:sz w:val="26"/>
          <w:szCs w:val="26"/>
        </w:rPr>
        <w:t>:</w:t>
      </w:r>
    </w:p>
    <w:p w:rsidR="00BE0782" w:rsidRPr="00EF31C4" w:rsidRDefault="00BE0782" w:rsidP="00BE0782">
      <w:pPr>
        <w:pStyle w:val="NormalWeb"/>
        <w:spacing w:line="360" w:lineRule="auto"/>
        <w:jc w:val="both"/>
        <w:rPr>
          <w:noProof/>
          <w:color w:val="0563C1" w:themeColor="hyperlink"/>
          <w:sz w:val="26"/>
          <w:szCs w:val="26"/>
          <w:u w:val="single"/>
        </w:rPr>
      </w:pPr>
      <w:r>
        <w:rPr>
          <w:noProof/>
          <w:sz w:val="26"/>
          <w:szCs w:val="26"/>
        </w:rPr>
        <w:t xml:space="preserve"> </w:t>
      </w:r>
      <w:hyperlink r:id="rId72" w:history="1">
        <w:r w:rsidR="005E1899" w:rsidRPr="00B92CC0">
          <w:rPr>
            <w:rStyle w:val="Hyperlink"/>
            <w:noProof/>
            <w:sz w:val="26"/>
            <w:szCs w:val="26"/>
          </w:rPr>
          <w:t>https://en.wikipedia.org/wiki/Node.js</w:t>
        </w:r>
      </w:hyperlink>
      <w:r w:rsidR="005E1899" w:rsidRPr="005E1899">
        <w:rPr>
          <w:noProof/>
          <w:sz w:val="26"/>
          <w:szCs w:val="26"/>
        </w:rPr>
        <w:t>.</w:t>
      </w:r>
      <w:r w:rsidR="00EF31C4" w:rsidRPr="00EF31C4">
        <w:rPr>
          <w:noProof/>
        </w:rPr>
        <w:t xml:space="preserve"> </w:t>
      </w:r>
      <w:r w:rsidR="00EF31C4">
        <w:rPr>
          <w:noProof/>
        </w:rPr>
        <w:t>[Ngày truy cập: 10/6/2024]</w:t>
      </w:r>
    </w:p>
    <w:p w:rsidR="00BE0782" w:rsidRDefault="00BE0782" w:rsidP="00AF18E0">
      <w:pPr>
        <w:pStyle w:val="NormalWeb"/>
        <w:jc w:val="both"/>
        <w:rPr>
          <w:noProof/>
          <w:sz w:val="26"/>
          <w:szCs w:val="26"/>
        </w:rPr>
      </w:pPr>
      <w:r>
        <w:rPr>
          <w:noProof/>
          <w:sz w:val="26"/>
          <w:szCs w:val="26"/>
        </w:rPr>
        <w:t xml:space="preserve"> [9] </w:t>
      </w:r>
      <w:r w:rsidR="005E1899">
        <w:rPr>
          <w:noProof/>
          <w:sz w:val="26"/>
          <w:szCs w:val="26"/>
        </w:rPr>
        <w:t>AWS</w:t>
      </w:r>
      <w:r>
        <w:rPr>
          <w:noProof/>
          <w:sz w:val="26"/>
          <w:szCs w:val="26"/>
        </w:rPr>
        <w:t>, "</w:t>
      </w:r>
      <w:r w:rsidR="005E1899">
        <w:rPr>
          <w:noProof/>
          <w:sz w:val="26"/>
          <w:szCs w:val="26"/>
        </w:rPr>
        <w:t>Resful API</w:t>
      </w:r>
      <w:r>
        <w:rPr>
          <w:noProof/>
          <w:sz w:val="26"/>
          <w:szCs w:val="26"/>
        </w:rPr>
        <w:t>". 2024,</w:t>
      </w:r>
      <w:r w:rsidRPr="003462D3">
        <w:rPr>
          <w:noProof/>
          <w:sz w:val="26"/>
          <w:szCs w:val="26"/>
        </w:rPr>
        <w:t xml:space="preserve"> [Online]. </w:t>
      </w:r>
      <w:r>
        <w:rPr>
          <w:noProof/>
          <w:sz w:val="26"/>
          <w:szCs w:val="26"/>
        </w:rPr>
        <w:t>Từ</w:t>
      </w:r>
      <w:r w:rsidRPr="003462D3">
        <w:rPr>
          <w:noProof/>
          <w:sz w:val="26"/>
          <w:szCs w:val="26"/>
        </w:rPr>
        <w:t>:</w:t>
      </w:r>
    </w:p>
    <w:p w:rsidR="005E1899" w:rsidRDefault="00317973" w:rsidP="00BE0782">
      <w:pPr>
        <w:pStyle w:val="NormalWeb"/>
        <w:spacing w:line="360" w:lineRule="auto"/>
        <w:jc w:val="both"/>
        <w:rPr>
          <w:noProof/>
          <w:sz w:val="26"/>
          <w:szCs w:val="26"/>
        </w:rPr>
      </w:pPr>
      <w:hyperlink r:id="rId73" w:history="1">
        <w:r w:rsidR="005E1899" w:rsidRPr="00B92CC0">
          <w:rPr>
            <w:rStyle w:val="Hyperlink"/>
            <w:noProof/>
            <w:sz w:val="26"/>
            <w:szCs w:val="26"/>
          </w:rPr>
          <w:t>https://aws.amazon.com/vi/what-is/restful-api/</w:t>
        </w:r>
      </w:hyperlink>
      <w:r w:rsidR="00EF31C4" w:rsidRPr="005E1899">
        <w:rPr>
          <w:noProof/>
          <w:sz w:val="26"/>
          <w:szCs w:val="26"/>
        </w:rPr>
        <w:t>.</w:t>
      </w:r>
      <w:r w:rsidR="00EF31C4">
        <w:rPr>
          <w:noProof/>
          <w:sz w:val="26"/>
          <w:szCs w:val="26"/>
        </w:rPr>
        <w:t xml:space="preserve"> </w:t>
      </w:r>
      <w:r w:rsidR="00EF31C4">
        <w:rPr>
          <w:noProof/>
        </w:rPr>
        <w:t>[Ngày truy cập: 10/6/2024]</w:t>
      </w:r>
    </w:p>
    <w:p w:rsidR="00FF3DC9" w:rsidRPr="003462D3" w:rsidRDefault="00FF3DC9" w:rsidP="003462D3">
      <w:pPr>
        <w:pStyle w:val="NormalWeb"/>
        <w:spacing w:line="360" w:lineRule="auto"/>
        <w:jc w:val="both"/>
        <w:rPr>
          <w:noProof/>
          <w:sz w:val="26"/>
          <w:szCs w:val="26"/>
        </w:rPr>
      </w:pPr>
    </w:p>
    <w:p w:rsidR="00482B94" w:rsidRDefault="00482B94"/>
    <w:sectPr w:rsidR="00482B94" w:rsidSect="00EF43E5">
      <w:pgSz w:w="11907" w:h="16840" w:code="9"/>
      <w:pgMar w:top="1134" w:right="1134" w:bottom="1134" w:left="1418" w:header="720" w:footer="720" w:gutter="0"/>
      <w:pgNumType w:start="29"/>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2673" w:rsidRDefault="00E92673" w:rsidP="002A2A70">
      <w:r>
        <w:separator/>
      </w:r>
    </w:p>
  </w:endnote>
  <w:endnote w:type="continuationSeparator" w:id="0">
    <w:p w:rsidR="00E92673" w:rsidRDefault="00E92673"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973" w:rsidRDefault="00317973">
    <w:pPr>
      <w:pStyle w:val="Footer"/>
      <w:jc w:val="center"/>
    </w:pPr>
  </w:p>
  <w:p w:rsidR="00317973" w:rsidRDefault="003179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973" w:rsidRDefault="0031797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973" w:rsidRDefault="00317973">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973" w:rsidRDefault="0031797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9544246"/>
      <w:docPartObj>
        <w:docPartGallery w:val="Page Numbers (Bottom of Page)"/>
        <w:docPartUnique/>
      </w:docPartObj>
    </w:sdtPr>
    <w:sdtEndPr>
      <w:rPr>
        <w:noProof/>
      </w:rPr>
    </w:sdtEndPr>
    <w:sdtContent>
      <w:p w:rsidR="00317973" w:rsidRDefault="00317973">
        <w:pPr>
          <w:pStyle w:val="Footer"/>
          <w:jc w:val="center"/>
        </w:pPr>
        <w:r>
          <w:fldChar w:fldCharType="begin"/>
        </w:r>
        <w:r>
          <w:instrText xml:space="preserve"> PAGE   \* MERGEFORMAT </w:instrText>
        </w:r>
        <w:r>
          <w:fldChar w:fldCharType="separate"/>
        </w:r>
        <w:r w:rsidR="00DC67ED">
          <w:rPr>
            <w:noProof/>
          </w:rPr>
          <w:t>6</w:t>
        </w:r>
        <w:r>
          <w:rPr>
            <w:noProof/>
          </w:rPr>
          <w:fldChar w:fldCharType="end"/>
        </w:r>
      </w:p>
    </w:sdtContent>
  </w:sdt>
  <w:p w:rsidR="00317973" w:rsidRDefault="00317973" w:rsidP="00641E6B">
    <w:pPr>
      <w:pStyle w:val="Footer"/>
      <w:tabs>
        <w:tab w:val="clear" w:pos="4320"/>
        <w:tab w:val="clear" w:pos="8640"/>
        <w:tab w:val="left" w:pos="5100"/>
      </w:tabs>
      <w:ind w:right="360"/>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2673" w:rsidRDefault="00E92673" w:rsidP="002A2A70">
      <w:r>
        <w:separator/>
      </w:r>
    </w:p>
  </w:footnote>
  <w:footnote w:type="continuationSeparator" w:id="0">
    <w:p w:rsidR="00E92673" w:rsidRDefault="00E92673" w:rsidP="002A2A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973" w:rsidRDefault="003179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973" w:rsidRDefault="0031797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973" w:rsidRDefault="0031797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nsid w:val="0000000C"/>
    <w:multiLevelType w:val="multilevel"/>
    <w:tmpl w:val="F1CEF286"/>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nsid w:val="02692EA3"/>
    <w:multiLevelType w:val="hybridMultilevel"/>
    <w:tmpl w:val="AEC69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3DD5BD1"/>
    <w:multiLevelType w:val="hybridMultilevel"/>
    <w:tmpl w:val="3AF2A1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A6C0A6A"/>
    <w:multiLevelType w:val="hybridMultilevel"/>
    <w:tmpl w:val="9080E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CCC2837"/>
    <w:multiLevelType w:val="hybridMultilevel"/>
    <w:tmpl w:val="F7E01182"/>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3170C4A"/>
    <w:multiLevelType w:val="hybridMultilevel"/>
    <w:tmpl w:val="62E66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7154B8"/>
    <w:multiLevelType w:val="hybridMultilevel"/>
    <w:tmpl w:val="A724A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EA307B5"/>
    <w:multiLevelType w:val="hybridMultilevel"/>
    <w:tmpl w:val="D3E6D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14E765E"/>
    <w:multiLevelType w:val="hybridMultilevel"/>
    <w:tmpl w:val="8A905508"/>
    <w:lvl w:ilvl="0" w:tplc="E144845A">
      <w:start w:val="3"/>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nsid w:val="22D90561"/>
    <w:multiLevelType w:val="hybridMultilevel"/>
    <w:tmpl w:val="9F5AEF5A"/>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7220F32"/>
    <w:multiLevelType w:val="hybridMultilevel"/>
    <w:tmpl w:val="6A8AC4D6"/>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800F6F"/>
    <w:multiLevelType w:val="hybridMultilevel"/>
    <w:tmpl w:val="6D583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063A93"/>
    <w:multiLevelType w:val="hybridMultilevel"/>
    <w:tmpl w:val="97ECD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730DCB"/>
    <w:multiLevelType w:val="hybridMultilevel"/>
    <w:tmpl w:val="B5F29AC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8F875E7"/>
    <w:multiLevelType w:val="hybridMultilevel"/>
    <w:tmpl w:val="D39C9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nsid w:val="2C3D6993"/>
    <w:multiLevelType w:val="hybridMultilevel"/>
    <w:tmpl w:val="D0280F0A"/>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nsid w:val="2C9879FC"/>
    <w:multiLevelType w:val="hybridMultilevel"/>
    <w:tmpl w:val="09C8A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F85613"/>
    <w:multiLevelType w:val="hybridMultilevel"/>
    <w:tmpl w:val="A81E0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1">
    <w:nsid w:val="3C402488"/>
    <w:multiLevelType w:val="hybridMultilevel"/>
    <w:tmpl w:val="847C0250"/>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D6D34EA"/>
    <w:multiLevelType w:val="hybridMultilevel"/>
    <w:tmpl w:val="70A6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DB759EB"/>
    <w:multiLevelType w:val="hybridMultilevel"/>
    <w:tmpl w:val="9A22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E1B4BB0"/>
    <w:multiLevelType w:val="hybridMultilevel"/>
    <w:tmpl w:val="AC4EC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F2F33CE"/>
    <w:multiLevelType w:val="hybridMultilevel"/>
    <w:tmpl w:val="7312089C"/>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AB1EC2"/>
    <w:multiLevelType w:val="hybridMultilevel"/>
    <w:tmpl w:val="BFBC3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7E449FA"/>
    <w:multiLevelType w:val="hybridMultilevel"/>
    <w:tmpl w:val="720A427A"/>
    <w:lvl w:ilvl="0" w:tplc="E144845A">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6641F2"/>
    <w:multiLevelType w:val="hybridMultilevel"/>
    <w:tmpl w:val="D92E603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BA41D77"/>
    <w:multiLevelType w:val="hybridMultilevel"/>
    <w:tmpl w:val="31585C42"/>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nsid w:val="4EC64272"/>
    <w:multiLevelType w:val="hybridMultilevel"/>
    <w:tmpl w:val="3160B41C"/>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FB175CB"/>
    <w:multiLevelType w:val="hybridMultilevel"/>
    <w:tmpl w:val="652CC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495128C"/>
    <w:multiLevelType w:val="hybridMultilevel"/>
    <w:tmpl w:val="702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64B4922"/>
    <w:multiLevelType w:val="hybridMultilevel"/>
    <w:tmpl w:val="697AFABA"/>
    <w:lvl w:ilvl="0" w:tplc="E144845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197D03"/>
    <w:multiLevelType w:val="hybridMultilevel"/>
    <w:tmpl w:val="5234F18E"/>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AE7207E"/>
    <w:multiLevelType w:val="hybridMultilevel"/>
    <w:tmpl w:val="6A18B554"/>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8717B9F"/>
    <w:multiLevelType w:val="hybridMultilevel"/>
    <w:tmpl w:val="F034BCE4"/>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8EA2AB4"/>
    <w:multiLevelType w:val="hybridMultilevel"/>
    <w:tmpl w:val="095EA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nsid w:val="6E987B58"/>
    <w:multiLevelType w:val="hybridMultilevel"/>
    <w:tmpl w:val="80B87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F002BE7"/>
    <w:multiLevelType w:val="hybridMultilevel"/>
    <w:tmpl w:val="56A46C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nsid w:val="72A460C5"/>
    <w:multiLevelType w:val="hybridMultilevel"/>
    <w:tmpl w:val="7A9E7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39456CC"/>
    <w:multiLevelType w:val="hybridMultilevel"/>
    <w:tmpl w:val="C3680D58"/>
    <w:lvl w:ilvl="0" w:tplc="E144845A">
      <w:start w:val="3"/>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nsid w:val="769A5439"/>
    <w:multiLevelType w:val="hybridMultilevel"/>
    <w:tmpl w:val="BFCA5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94636B9"/>
    <w:multiLevelType w:val="hybridMultilevel"/>
    <w:tmpl w:val="676CF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CAA6C0E"/>
    <w:multiLevelType w:val="hybridMultilevel"/>
    <w:tmpl w:val="B8C048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16"/>
  </w:num>
  <w:num w:numId="3">
    <w:abstractNumId w:val="1"/>
  </w:num>
  <w:num w:numId="4">
    <w:abstractNumId w:val="0"/>
  </w:num>
  <w:num w:numId="5">
    <w:abstractNumId w:val="34"/>
  </w:num>
  <w:num w:numId="6">
    <w:abstractNumId w:val="25"/>
  </w:num>
  <w:num w:numId="7">
    <w:abstractNumId w:val="10"/>
  </w:num>
  <w:num w:numId="8">
    <w:abstractNumId w:val="36"/>
  </w:num>
  <w:num w:numId="9">
    <w:abstractNumId w:val="30"/>
  </w:num>
  <w:num w:numId="10">
    <w:abstractNumId w:val="17"/>
  </w:num>
  <w:num w:numId="11">
    <w:abstractNumId w:val="11"/>
  </w:num>
  <w:num w:numId="12">
    <w:abstractNumId w:val="29"/>
  </w:num>
  <w:num w:numId="13">
    <w:abstractNumId w:val="33"/>
  </w:num>
  <w:num w:numId="14">
    <w:abstractNumId w:val="39"/>
  </w:num>
  <w:num w:numId="15">
    <w:abstractNumId w:val="12"/>
  </w:num>
  <w:num w:numId="16">
    <w:abstractNumId w:val="15"/>
  </w:num>
  <w:num w:numId="17">
    <w:abstractNumId w:val="38"/>
  </w:num>
  <w:num w:numId="18">
    <w:abstractNumId w:val="3"/>
  </w:num>
  <w:num w:numId="19">
    <w:abstractNumId w:val="7"/>
  </w:num>
  <w:num w:numId="20">
    <w:abstractNumId w:val="22"/>
  </w:num>
  <w:num w:numId="21">
    <w:abstractNumId w:val="40"/>
  </w:num>
  <w:num w:numId="22">
    <w:abstractNumId w:val="13"/>
  </w:num>
  <w:num w:numId="23">
    <w:abstractNumId w:val="32"/>
  </w:num>
  <w:num w:numId="24">
    <w:abstractNumId w:val="24"/>
  </w:num>
  <w:num w:numId="25">
    <w:abstractNumId w:val="8"/>
  </w:num>
  <w:num w:numId="26">
    <w:abstractNumId w:val="19"/>
  </w:num>
  <w:num w:numId="27">
    <w:abstractNumId w:val="4"/>
  </w:num>
  <w:num w:numId="28">
    <w:abstractNumId w:val="21"/>
  </w:num>
  <w:num w:numId="29">
    <w:abstractNumId w:val="41"/>
  </w:num>
  <w:num w:numId="30">
    <w:abstractNumId w:val="9"/>
  </w:num>
  <w:num w:numId="31">
    <w:abstractNumId w:val="35"/>
  </w:num>
  <w:num w:numId="32">
    <w:abstractNumId w:val="2"/>
  </w:num>
  <w:num w:numId="33">
    <w:abstractNumId w:val="27"/>
  </w:num>
  <w:num w:numId="34">
    <w:abstractNumId w:val="42"/>
  </w:num>
  <w:num w:numId="35">
    <w:abstractNumId w:val="18"/>
  </w:num>
  <w:num w:numId="36">
    <w:abstractNumId w:val="44"/>
  </w:num>
  <w:num w:numId="37">
    <w:abstractNumId w:val="23"/>
  </w:num>
  <w:num w:numId="38">
    <w:abstractNumId w:val="43"/>
  </w:num>
  <w:num w:numId="39">
    <w:abstractNumId w:val="31"/>
  </w:num>
  <w:num w:numId="40">
    <w:abstractNumId w:val="26"/>
  </w:num>
  <w:num w:numId="41">
    <w:abstractNumId w:val="37"/>
  </w:num>
  <w:num w:numId="42">
    <w:abstractNumId w:val="6"/>
  </w:num>
  <w:num w:numId="43">
    <w:abstractNumId w:val="28"/>
  </w:num>
  <w:num w:numId="44">
    <w:abstractNumId w:val="14"/>
  </w:num>
  <w:num w:numId="45">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F7A"/>
    <w:rsid w:val="00000AA5"/>
    <w:rsid w:val="00003435"/>
    <w:rsid w:val="000115FF"/>
    <w:rsid w:val="00013C4C"/>
    <w:rsid w:val="0001680B"/>
    <w:rsid w:val="0004709F"/>
    <w:rsid w:val="0005196A"/>
    <w:rsid w:val="00052CD7"/>
    <w:rsid w:val="0007078F"/>
    <w:rsid w:val="00070934"/>
    <w:rsid w:val="0007293C"/>
    <w:rsid w:val="00074078"/>
    <w:rsid w:val="00085E58"/>
    <w:rsid w:val="00086F08"/>
    <w:rsid w:val="0009514F"/>
    <w:rsid w:val="000A186A"/>
    <w:rsid w:val="000A549E"/>
    <w:rsid w:val="000B11C4"/>
    <w:rsid w:val="000B29E4"/>
    <w:rsid w:val="000C0411"/>
    <w:rsid w:val="000C4AEE"/>
    <w:rsid w:val="000D1B28"/>
    <w:rsid w:val="000D2B0C"/>
    <w:rsid w:val="000E0EE9"/>
    <w:rsid w:val="000E2EC5"/>
    <w:rsid w:val="000E6AA3"/>
    <w:rsid w:val="000F142C"/>
    <w:rsid w:val="000F3072"/>
    <w:rsid w:val="000F3BD8"/>
    <w:rsid w:val="000F7732"/>
    <w:rsid w:val="00101C8C"/>
    <w:rsid w:val="0010263B"/>
    <w:rsid w:val="00103AC6"/>
    <w:rsid w:val="001053AA"/>
    <w:rsid w:val="001057DC"/>
    <w:rsid w:val="00106318"/>
    <w:rsid w:val="0010649F"/>
    <w:rsid w:val="00106DE0"/>
    <w:rsid w:val="00111195"/>
    <w:rsid w:val="00112DCD"/>
    <w:rsid w:val="00113632"/>
    <w:rsid w:val="00133598"/>
    <w:rsid w:val="001379FB"/>
    <w:rsid w:val="00150064"/>
    <w:rsid w:val="001506F1"/>
    <w:rsid w:val="00151520"/>
    <w:rsid w:val="00151E94"/>
    <w:rsid w:val="00152EB9"/>
    <w:rsid w:val="00171644"/>
    <w:rsid w:val="001807C3"/>
    <w:rsid w:val="00195EDD"/>
    <w:rsid w:val="0019708C"/>
    <w:rsid w:val="00197BFC"/>
    <w:rsid w:val="001A1587"/>
    <w:rsid w:val="001A3188"/>
    <w:rsid w:val="001A3DAE"/>
    <w:rsid w:val="001B47DF"/>
    <w:rsid w:val="001B65E1"/>
    <w:rsid w:val="001D13DE"/>
    <w:rsid w:val="001D3936"/>
    <w:rsid w:val="001D4CF1"/>
    <w:rsid w:val="001D6822"/>
    <w:rsid w:val="001E46CF"/>
    <w:rsid w:val="001F3D20"/>
    <w:rsid w:val="001F51AB"/>
    <w:rsid w:val="00202095"/>
    <w:rsid w:val="00205077"/>
    <w:rsid w:val="00206ED1"/>
    <w:rsid w:val="00210161"/>
    <w:rsid w:val="00220851"/>
    <w:rsid w:val="002316FD"/>
    <w:rsid w:val="00234F69"/>
    <w:rsid w:val="002368AC"/>
    <w:rsid w:val="002377DA"/>
    <w:rsid w:val="0023784B"/>
    <w:rsid w:val="002414D5"/>
    <w:rsid w:val="00242D1A"/>
    <w:rsid w:val="0025084C"/>
    <w:rsid w:val="002575BA"/>
    <w:rsid w:val="00261337"/>
    <w:rsid w:val="00264525"/>
    <w:rsid w:val="00266BEB"/>
    <w:rsid w:val="00266DCB"/>
    <w:rsid w:val="00267B53"/>
    <w:rsid w:val="002723F3"/>
    <w:rsid w:val="00273F98"/>
    <w:rsid w:val="002740D1"/>
    <w:rsid w:val="00274E89"/>
    <w:rsid w:val="002753DB"/>
    <w:rsid w:val="00275C58"/>
    <w:rsid w:val="002769E6"/>
    <w:rsid w:val="00280751"/>
    <w:rsid w:val="00281B3A"/>
    <w:rsid w:val="00282E85"/>
    <w:rsid w:val="002837D4"/>
    <w:rsid w:val="00286AD8"/>
    <w:rsid w:val="00296245"/>
    <w:rsid w:val="002A2A70"/>
    <w:rsid w:val="002A4E97"/>
    <w:rsid w:val="002B5571"/>
    <w:rsid w:val="002B670B"/>
    <w:rsid w:val="002B6C6D"/>
    <w:rsid w:val="002C0EE6"/>
    <w:rsid w:val="002C14BF"/>
    <w:rsid w:val="002C65CA"/>
    <w:rsid w:val="002D5B53"/>
    <w:rsid w:val="002D7280"/>
    <w:rsid w:val="002E5E9E"/>
    <w:rsid w:val="002E62C1"/>
    <w:rsid w:val="002F0B50"/>
    <w:rsid w:val="002F15BC"/>
    <w:rsid w:val="002F183F"/>
    <w:rsid w:val="002F4589"/>
    <w:rsid w:val="002F514E"/>
    <w:rsid w:val="00301009"/>
    <w:rsid w:val="00303F7C"/>
    <w:rsid w:val="00317973"/>
    <w:rsid w:val="0032060C"/>
    <w:rsid w:val="00320B64"/>
    <w:rsid w:val="003211E0"/>
    <w:rsid w:val="00324FE1"/>
    <w:rsid w:val="003262B0"/>
    <w:rsid w:val="00326E77"/>
    <w:rsid w:val="003337BF"/>
    <w:rsid w:val="0033660F"/>
    <w:rsid w:val="003379D4"/>
    <w:rsid w:val="00340F27"/>
    <w:rsid w:val="00345C4D"/>
    <w:rsid w:val="003462D3"/>
    <w:rsid w:val="00354532"/>
    <w:rsid w:val="00355E03"/>
    <w:rsid w:val="00356451"/>
    <w:rsid w:val="00360B5F"/>
    <w:rsid w:val="0036514E"/>
    <w:rsid w:val="00365156"/>
    <w:rsid w:val="00365C9D"/>
    <w:rsid w:val="00366F88"/>
    <w:rsid w:val="0036788A"/>
    <w:rsid w:val="003741A9"/>
    <w:rsid w:val="00383386"/>
    <w:rsid w:val="00385829"/>
    <w:rsid w:val="003922B7"/>
    <w:rsid w:val="00395006"/>
    <w:rsid w:val="003A3218"/>
    <w:rsid w:val="003A548E"/>
    <w:rsid w:val="003A661B"/>
    <w:rsid w:val="003B2601"/>
    <w:rsid w:val="003B526A"/>
    <w:rsid w:val="003B78A5"/>
    <w:rsid w:val="003C0B02"/>
    <w:rsid w:val="003C3281"/>
    <w:rsid w:val="003C3CD9"/>
    <w:rsid w:val="003C560D"/>
    <w:rsid w:val="003C65C0"/>
    <w:rsid w:val="003D4AC9"/>
    <w:rsid w:val="003D5C8C"/>
    <w:rsid w:val="003E00E6"/>
    <w:rsid w:val="003E38F9"/>
    <w:rsid w:val="004117F8"/>
    <w:rsid w:val="004154DA"/>
    <w:rsid w:val="00416DE2"/>
    <w:rsid w:val="00425740"/>
    <w:rsid w:val="00426ADF"/>
    <w:rsid w:val="004277B8"/>
    <w:rsid w:val="00432212"/>
    <w:rsid w:val="00433F04"/>
    <w:rsid w:val="00437D12"/>
    <w:rsid w:val="00453487"/>
    <w:rsid w:val="00460EFF"/>
    <w:rsid w:val="00461C5F"/>
    <w:rsid w:val="00461D45"/>
    <w:rsid w:val="0046409C"/>
    <w:rsid w:val="004640E1"/>
    <w:rsid w:val="00464293"/>
    <w:rsid w:val="00470734"/>
    <w:rsid w:val="004711E8"/>
    <w:rsid w:val="00471248"/>
    <w:rsid w:val="004744F0"/>
    <w:rsid w:val="00475B84"/>
    <w:rsid w:val="00476933"/>
    <w:rsid w:val="004817F9"/>
    <w:rsid w:val="00482B94"/>
    <w:rsid w:val="00483FF8"/>
    <w:rsid w:val="004B0033"/>
    <w:rsid w:val="004B1343"/>
    <w:rsid w:val="004B2583"/>
    <w:rsid w:val="004B77C0"/>
    <w:rsid w:val="004C3379"/>
    <w:rsid w:val="004C439D"/>
    <w:rsid w:val="004C6E1E"/>
    <w:rsid w:val="004C7521"/>
    <w:rsid w:val="004D0AAB"/>
    <w:rsid w:val="004D3B15"/>
    <w:rsid w:val="004D51C3"/>
    <w:rsid w:val="004F3659"/>
    <w:rsid w:val="00503A84"/>
    <w:rsid w:val="005047D2"/>
    <w:rsid w:val="00515E40"/>
    <w:rsid w:val="00517054"/>
    <w:rsid w:val="00523820"/>
    <w:rsid w:val="005279B6"/>
    <w:rsid w:val="00556FCA"/>
    <w:rsid w:val="00566B4A"/>
    <w:rsid w:val="00567D2C"/>
    <w:rsid w:val="00582E53"/>
    <w:rsid w:val="0058463E"/>
    <w:rsid w:val="005A0CD1"/>
    <w:rsid w:val="005A13E1"/>
    <w:rsid w:val="005B16F3"/>
    <w:rsid w:val="005B2899"/>
    <w:rsid w:val="005B2ADA"/>
    <w:rsid w:val="005B4564"/>
    <w:rsid w:val="005B5D40"/>
    <w:rsid w:val="005B6105"/>
    <w:rsid w:val="005B6E89"/>
    <w:rsid w:val="005C1A45"/>
    <w:rsid w:val="005C4AF1"/>
    <w:rsid w:val="005D1B65"/>
    <w:rsid w:val="005D5973"/>
    <w:rsid w:val="005D6B36"/>
    <w:rsid w:val="005E1899"/>
    <w:rsid w:val="005E7B56"/>
    <w:rsid w:val="005F380E"/>
    <w:rsid w:val="005F710D"/>
    <w:rsid w:val="006026FB"/>
    <w:rsid w:val="00602F79"/>
    <w:rsid w:val="0061185B"/>
    <w:rsid w:val="00611B7D"/>
    <w:rsid w:val="00611C59"/>
    <w:rsid w:val="00615892"/>
    <w:rsid w:val="00627535"/>
    <w:rsid w:val="00630B8D"/>
    <w:rsid w:val="00630C4A"/>
    <w:rsid w:val="00632324"/>
    <w:rsid w:val="006412F3"/>
    <w:rsid w:val="00641E6B"/>
    <w:rsid w:val="006422C0"/>
    <w:rsid w:val="0064346B"/>
    <w:rsid w:val="00647761"/>
    <w:rsid w:val="00650464"/>
    <w:rsid w:val="00657403"/>
    <w:rsid w:val="006622A7"/>
    <w:rsid w:val="00663961"/>
    <w:rsid w:val="006667DA"/>
    <w:rsid w:val="0066711C"/>
    <w:rsid w:val="00670849"/>
    <w:rsid w:val="00681FBF"/>
    <w:rsid w:val="006857CA"/>
    <w:rsid w:val="0068732B"/>
    <w:rsid w:val="006919F7"/>
    <w:rsid w:val="00692989"/>
    <w:rsid w:val="006934AE"/>
    <w:rsid w:val="00697192"/>
    <w:rsid w:val="006A127E"/>
    <w:rsid w:val="006A19C0"/>
    <w:rsid w:val="006B02C3"/>
    <w:rsid w:val="006B1637"/>
    <w:rsid w:val="006B5C9F"/>
    <w:rsid w:val="006C0D8D"/>
    <w:rsid w:val="006C2BFE"/>
    <w:rsid w:val="006C2CC7"/>
    <w:rsid w:val="006C57F4"/>
    <w:rsid w:val="006D13D3"/>
    <w:rsid w:val="006D1A05"/>
    <w:rsid w:val="006D33F5"/>
    <w:rsid w:val="006D45F9"/>
    <w:rsid w:val="006E3E89"/>
    <w:rsid w:val="006E7F53"/>
    <w:rsid w:val="006F1DD2"/>
    <w:rsid w:val="006F3C54"/>
    <w:rsid w:val="006F793F"/>
    <w:rsid w:val="00700366"/>
    <w:rsid w:val="00706AC6"/>
    <w:rsid w:val="00710E85"/>
    <w:rsid w:val="007119B7"/>
    <w:rsid w:val="007227B4"/>
    <w:rsid w:val="007239F4"/>
    <w:rsid w:val="00730FFB"/>
    <w:rsid w:val="0073155E"/>
    <w:rsid w:val="00735040"/>
    <w:rsid w:val="0073685C"/>
    <w:rsid w:val="0073792B"/>
    <w:rsid w:val="0074028A"/>
    <w:rsid w:val="007427AE"/>
    <w:rsid w:val="0074338A"/>
    <w:rsid w:val="00750BD6"/>
    <w:rsid w:val="00757493"/>
    <w:rsid w:val="00757534"/>
    <w:rsid w:val="00766748"/>
    <w:rsid w:val="007701C4"/>
    <w:rsid w:val="00771E8D"/>
    <w:rsid w:val="00775A11"/>
    <w:rsid w:val="00784B67"/>
    <w:rsid w:val="00787DE4"/>
    <w:rsid w:val="007A0F58"/>
    <w:rsid w:val="007B217A"/>
    <w:rsid w:val="007B2F19"/>
    <w:rsid w:val="007B47F4"/>
    <w:rsid w:val="007C6F7A"/>
    <w:rsid w:val="007D13AB"/>
    <w:rsid w:val="007E4FF1"/>
    <w:rsid w:val="007E5D24"/>
    <w:rsid w:val="007F15F2"/>
    <w:rsid w:val="007F309C"/>
    <w:rsid w:val="0080116A"/>
    <w:rsid w:val="008036D7"/>
    <w:rsid w:val="00807670"/>
    <w:rsid w:val="00811298"/>
    <w:rsid w:val="00815C65"/>
    <w:rsid w:val="00820B36"/>
    <w:rsid w:val="00824830"/>
    <w:rsid w:val="0083120D"/>
    <w:rsid w:val="0083576F"/>
    <w:rsid w:val="00837541"/>
    <w:rsid w:val="00837643"/>
    <w:rsid w:val="0084044A"/>
    <w:rsid w:val="00841319"/>
    <w:rsid w:val="00841B66"/>
    <w:rsid w:val="00844827"/>
    <w:rsid w:val="008553DD"/>
    <w:rsid w:val="00874438"/>
    <w:rsid w:val="00875161"/>
    <w:rsid w:val="00882251"/>
    <w:rsid w:val="00897098"/>
    <w:rsid w:val="008A0305"/>
    <w:rsid w:val="008A0A02"/>
    <w:rsid w:val="008A5A2A"/>
    <w:rsid w:val="008A615A"/>
    <w:rsid w:val="008B2BF2"/>
    <w:rsid w:val="008B6343"/>
    <w:rsid w:val="008B7903"/>
    <w:rsid w:val="008D6F1C"/>
    <w:rsid w:val="008E383C"/>
    <w:rsid w:val="008E38FE"/>
    <w:rsid w:val="008E4F0B"/>
    <w:rsid w:val="008E668A"/>
    <w:rsid w:val="008E6834"/>
    <w:rsid w:val="008E684C"/>
    <w:rsid w:val="008F1A90"/>
    <w:rsid w:val="008F2BBB"/>
    <w:rsid w:val="00900712"/>
    <w:rsid w:val="0090642E"/>
    <w:rsid w:val="0092109E"/>
    <w:rsid w:val="00926FA4"/>
    <w:rsid w:val="00927439"/>
    <w:rsid w:val="00927B67"/>
    <w:rsid w:val="0094476D"/>
    <w:rsid w:val="00956E64"/>
    <w:rsid w:val="00957128"/>
    <w:rsid w:val="009759B4"/>
    <w:rsid w:val="0097668C"/>
    <w:rsid w:val="00976DCE"/>
    <w:rsid w:val="00976EB5"/>
    <w:rsid w:val="00977AE1"/>
    <w:rsid w:val="00977B5A"/>
    <w:rsid w:val="00977BAD"/>
    <w:rsid w:val="00980A7D"/>
    <w:rsid w:val="00991C8F"/>
    <w:rsid w:val="00992794"/>
    <w:rsid w:val="009A5396"/>
    <w:rsid w:val="009A53CD"/>
    <w:rsid w:val="009A5411"/>
    <w:rsid w:val="009A6701"/>
    <w:rsid w:val="009B1843"/>
    <w:rsid w:val="009B2842"/>
    <w:rsid w:val="009C0D03"/>
    <w:rsid w:val="009C46A1"/>
    <w:rsid w:val="009C6101"/>
    <w:rsid w:val="009D0058"/>
    <w:rsid w:val="009D05AF"/>
    <w:rsid w:val="009D22FB"/>
    <w:rsid w:val="009D46F4"/>
    <w:rsid w:val="009E33CF"/>
    <w:rsid w:val="009E5D32"/>
    <w:rsid w:val="009E6F1D"/>
    <w:rsid w:val="009E7991"/>
    <w:rsid w:val="009F21D0"/>
    <w:rsid w:val="009F5D2D"/>
    <w:rsid w:val="00A01F7E"/>
    <w:rsid w:val="00A01F82"/>
    <w:rsid w:val="00A1108D"/>
    <w:rsid w:val="00A16326"/>
    <w:rsid w:val="00A1716F"/>
    <w:rsid w:val="00A17DAE"/>
    <w:rsid w:val="00A21D5D"/>
    <w:rsid w:val="00A337ED"/>
    <w:rsid w:val="00A33D81"/>
    <w:rsid w:val="00A34992"/>
    <w:rsid w:val="00A36C8C"/>
    <w:rsid w:val="00A4519A"/>
    <w:rsid w:val="00A4656A"/>
    <w:rsid w:val="00A47BFC"/>
    <w:rsid w:val="00A50B3D"/>
    <w:rsid w:val="00A517DF"/>
    <w:rsid w:val="00A51DF2"/>
    <w:rsid w:val="00A54732"/>
    <w:rsid w:val="00A60F12"/>
    <w:rsid w:val="00A631ED"/>
    <w:rsid w:val="00A6428B"/>
    <w:rsid w:val="00A75546"/>
    <w:rsid w:val="00A761B2"/>
    <w:rsid w:val="00A846AE"/>
    <w:rsid w:val="00A86DBC"/>
    <w:rsid w:val="00A878AB"/>
    <w:rsid w:val="00A91716"/>
    <w:rsid w:val="00A91C75"/>
    <w:rsid w:val="00A94E8D"/>
    <w:rsid w:val="00AA3A9F"/>
    <w:rsid w:val="00AA5476"/>
    <w:rsid w:val="00AB11D0"/>
    <w:rsid w:val="00AB705B"/>
    <w:rsid w:val="00AC12C2"/>
    <w:rsid w:val="00AC6F02"/>
    <w:rsid w:val="00AD128D"/>
    <w:rsid w:val="00AD6EC8"/>
    <w:rsid w:val="00AD79BD"/>
    <w:rsid w:val="00AF18E0"/>
    <w:rsid w:val="00AF2A64"/>
    <w:rsid w:val="00AF4014"/>
    <w:rsid w:val="00AF6D52"/>
    <w:rsid w:val="00B00520"/>
    <w:rsid w:val="00B01195"/>
    <w:rsid w:val="00B016E0"/>
    <w:rsid w:val="00B040D2"/>
    <w:rsid w:val="00B0438A"/>
    <w:rsid w:val="00B066DB"/>
    <w:rsid w:val="00B1369D"/>
    <w:rsid w:val="00B13B03"/>
    <w:rsid w:val="00B15F1C"/>
    <w:rsid w:val="00B1684E"/>
    <w:rsid w:val="00B22E4F"/>
    <w:rsid w:val="00B23CEE"/>
    <w:rsid w:val="00B24B7A"/>
    <w:rsid w:val="00B25AD9"/>
    <w:rsid w:val="00B31AD3"/>
    <w:rsid w:val="00B34FDE"/>
    <w:rsid w:val="00B417C1"/>
    <w:rsid w:val="00B418CA"/>
    <w:rsid w:val="00B42A88"/>
    <w:rsid w:val="00B50D25"/>
    <w:rsid w:val="00B54ACE"/>
    <w:rsid w:val="00B57991"/>
    <w:rsid w:val="00B57B38"/>
    <w:rsid w:val="00B6644D"/>
    <w:rsid w:val="00B70FE4"/>
    <w:rsid w:val="00B710AC"/>
    <w:rsid w:val="00B86966"/>
    <w:rsid w:val="00B9380B"/>
    <w:rsid w:val="00BA1E85"/>
    <w:rsid w:val="00BA582F"/>
    <w:rsid w:val="00BA6250"/>
    <w:rsid w:val="00BA7CBE"/>
    <w:rsid w:val="00BB217C"/>
    <w:rsid w:val="00BB3A04"/>
    <w:rsid w:val="00BB3BCC"/>
    <w:rsid w:val="00BB46B4"/>
    <w:rsid w:val="00BB4831"/>
    <w:rsid w:val="00BB5248"/>
    <w:rsid w:val="00BB5869"/>
    <w:rsid w:val="00BC4B13"/>
    <w:rsid w:val="00BC62EF"/>
    <w:rsid w:val="00BD0C57"/>
    <w:rsid w:val="00BD1D48"/>
    <w:rsid w:val="00BD654F"/>
    <w:rsid w:val="00BE0782"/>
    <w:rsid w:val="00BE1185"/>
    <w:rsid w:val="00BF1928"/>
    <w:rsid w:val="00BF3041"/>
    <w:rsid w:val="00BF3913"/>
    <w:rsid w:val="00C005CF"/>
    <w:rsid w:val="00C0258F"/>
    <w:rsid w:val="00C0351B"/>
    <w:rsid w:val="00C04746"/>
    <w:rsid w:val="00C055B5"/>
    <w:rsid w:val="00C074B8"/>
    <w:rsid w:val="00C0765C"/>
    <w:rsid w:val="00C163E6"/>
    <w:rsid w:val="00C21EFE"/>
    <w:rsid w:val="00C30663"/>
    <w:rsid w:val="00C5143D"/>
    <w:rsid w:val="00C536D8"/>
    <w:rsid w:val="00C613A4"/>
    <w:rsid w:val="00C62E32"/>
    <w:rsid w:val="00C65E31"/>
    <w:rsid w:val="00C732C5"/>
    <w:rsid w:val="00C73D9D"/>
    <w:rsid w:val="00C76AFF"/>
    <w:rsid w:val="00C77F1F"/>
    <w:rsid w:val="00C77FEF"/>
    <w:rsid w:val="00C825E4"/>
    <w:rsid w:val="00C828B1"/>
    <w:rsid w:val="00C851A1"/>
    <w:rsid w:val="00C85A57"/>
    <w:rsid w:val="00C8639A"/>
    <w:rsid w:val="00C95274"/>
    <w:rsid w:val="00CA5A5C"/>
    <w:rsid w:val="00CA6856"/>
    <w:rsid w:val="00CB12E9"/>
    <w:rsid w:val="00CB18E3"/>
    <w:rsid w:val="00CD0683"/>
    <w:rsid w:val="00CD523F"/>
    <w:rsid w:val="00CE3964"/>
    <w:rsid w:val="00CE625A"/>
    <w:rsid w:val="00CE6529"/>
    <w:rsid w:val="00CF01B9"/>
    <w:rsid w:val="00CF39D2"/>
    <w:rsid w:val="00CF7001"/>
    <w:rsid w:val="00CF7209"/>
    <w:rsid w:val="00D00523"/>
    <w:rsid w:val="00D00F7B"/>
    <w:rsid w:val="00D106CB"/>
    <w:rsid w:val="00D16C96"/>
    <w:rsid w:val="00D2000C"/>
    <w:rsid w:val="00D303DA"/>
    <w:rsid w:val="00D31985"/>
    <w:rsid w:val="00D32BE8"/>
    <w:rsid w:val="00D36F19"/>
    <w:rsid w:val="00D40342"/>
    <w:rsid w:val="00D5074D"/>
    <w:rsid w:val="00D519E7"/>
    <w:rsid w:val="00D525A0"/>
    <w:rsid w:val="00D53569"/>
    <w:rsid w:val="00D54969"/>
    <w:rsid w:val="00D55776"/>
    <w:rsid w:val="00D56370"/>
    <w:rsid w:val="00D644E9"/>
    <w:rsid w:val="00D6598F"/>
    <w:rsid w:val="00D65A0C"/>
    <w:rsid w:val="00D660DB"/>
    <w:rsid w:val="00D755A7"/>
    <w:rsid w:val="00D8149C"/>
    <w:rsid w:val="00D903AA"/>
    <w:rsid w:val="00D92669"/>
    <w:rsid w:val="00D92BD5"/>
    <w:rsid w:val="00D92D25"/>
    <w:rsid w:val="00DA2119"/>
    <w:rsid w:val="00DA21C3"/>
    <w:rsid w:val="00DA3AAF"/>
    <w:rsid w:val="00DA663F"/>
    <w:rsid w:val="00DA74A5"/>
    <w:rsid w:val="00DC3262"/>
    <w:rsid w:val="00DC67ED"/>
    <w:rsid w:val="00DD1A21"/>
    <w:rsid w:val="00DD4FDC"/>
    <w:rsid w:val="00DD510A"/>
    <w:rsid w:val="00DE7C1C"/>
    <w:rsid w:val="00DF2E49"/>
    <w:rsid w:val="00DF578B"/>
    <w:rsid w:val="00DF7A82"/>
    <w:rsid w:val="00E01EB3"/>
    <w:rsid w:val="00E0636F"/>
    <w:rsid w:val="00E066D4"/>
    <w:rsid w:val="00E2649B"/>
    <w:rsid w:val="00E27BF1"/>
    <w:rsid w:val="00E301F5"/>
    <w:rsid w:val="00E31318"/>
    <w:rsid w:val="00E32FC7"/>
    <w:rsid w:val="00E34D3D"/>
    <w:rsid w:val="00E35CDD"/>
    <w:rsid w:val="00E35FF8"/>
    <w:rsid w:val="00E373B9"/>
    <w:rsid w:val="00E3759C"/>
    <w:rsid w:val="00E42912"/>
    <w:rsid w:val="00E42AFF"/>
    <w:rsid w:val="00E46532"/>
    <w:rsid w:val="00E47BFB"/>
    <w:rsid w:val="00E506BC"/>
    <w:rsid w:val="00E509B6"/>
    <w:rsid w:val="00E60048"/>
    <w:rsid w:val="00E603BC"/>
    <w:rsid w:val="00E70219"/>
    <w:rsid w:val="00E7027A"/>
    <w:rsid w:val="00E7062B"/>
    <w:rsid w:val="00E7219E"/>
    <w:rsid w:val="00E80D54"/>
    <w:rsid w:val="00E80D7B"/>
    <w:rsid w:val="00E82D2B"/>
    <w:rsid w:val="00E85D70"/>
    <w:rsid w:val="00E904FD"/>
    <w:rsid w:val="00E92673"/>
    <w:rsid w:val="00E934B5"/>
    <w:rsid w:val="00EA5D35"/>
    <w:rsid w:val="00EC0B64"/>
    <w:rsid w:val="00ED2373"/>
    <w:rsid w:val="00ED23C1"/>
    <w:rsid w:val="00ED6EEE"/>
    <w:rsid w:val="00EE7895"/>
    <w:rsid w:val="00EF0D82"/>
    <w:rsid w:val="00EF31C4"/>
    <w:rsid w:val="00EF43E5"/>
    <w:rsid w:val="00EF6EDF"/>
    <w:rsid w:val="00F21770"/>
    <w:rsid w:val="00F22207"/>
    <w:rsid w:val="00F250DF"/>
    <w:rsid w:val="00F2580F"/>
    <w:rsid w:val="00F26458"/>
    <w:rsid w:val="00F33CFE"/>
    <w:rsid w:val="00F40460"/>
    <w:rsid w:val="00F42209"/>
    <w:rsid w:val="00F44E86"/>
    <w:rsid w:val="00F45582"/>
    <w:rsid w:val="00F46544"/>
    <w:rsid w:val="00F51D6E"/>
    <w:rsid w:val="00F600C0"/>
    <w:rsid w:val="00F71820"/>
    <w:rsid w:val="00F732AB"/>
    <w:rsid w:val="00F75CAA"/>
    <w:rsid w:val="00F76FC3"/>
    <w:rsid w:val="00F81710"/>
    <w:rsid w:val="00F81DD6"/>
    <w:rsid w:val="00F90611"/>
    <w:rsid w:val="00F91FB7"/>
    <w:rsid w:val="00FA4404"/>
    <w:rsid w:val="00FA5EE9"/>
    <w:rsid w:val="00FA5F6D"/>
    <w:rsid w:val="00FB2FA0"/>
    <w:rsid w:val="00FC0642"/>
    <w:rsid w:val="00FD53B7"/>
    <w:rsid w:val="00FE5F03"/>
    <w:rsid w:val="00FE7CFD"/>
    <w:rsid w:val="00FF027B"/>
    <w:rsid w:val="00FF3AEF"/>
    <w:rsid w:val="00FF3DC9"/>
    <w:rsid w:val="00FF3EB3"/>
    <w:rsid w:val="00FF5B1C"/>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7EF42B-9758-4F82-A14D-38724FB0C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A517DF"/>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A517DF"/>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aliases w:val="Code1"/>
    <w:basedOn w:val="Heading1"/>
    <w:next w:val="Normal"/>
    <w:link w:val="TOCHeadingChar"/>
    <w:uiPriority w:val="39"/>
    <w:unhideWhenUsed/>
    <w:qFormat/>
    <w:rsid w:val="0073685C"/>
    <w:pPr>
      <w:keepLines/>
      <w:numPr>
        <w:numId w:val="0"/>
      </w:numPr>
      <w:pBdr>
        <w:top w:val="dashSmallGap" w:sz="4" w:space="1" w:color="auto"/>
        <w:left w:val="dashSmallGap" w:sz="4" w:space="4" w:color="auto"/>
        <w:bottom w:val="dashSmallGap" w:sz="4" w:space="1" w:color="auto"/>
        <w:right w:val="dashSmallGap" w:sz="4" w:space="4" w:color="auto"/>
      </w:pBdr>
      <w:spacing w:before="240" w:line="259" w:lineRule="auto"/>
      <w:jc w:val="both"/>
      <w:outlineLvl w:val="9"/>
    </w:pPr>
    <w:rPr>
      <w:rFonts w:ascii="Courier New" w:eastAsiaTheme="majorEastAsia" w:hAnsi="Courier New" w:cstheme="majorBidi"/>
      <w:b w:val="0"/>
      <w:sz w:val="2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AB11D0"/>
    <w:pPr>
      <w:spacing w:line="360" w:lineRule="auto"/>
      <w:ind w:firstLine="720"/>
      <w:jc w:val="center"/>
    </w:pPr>
    <w:rPr>
      <w:i/>
      <w:iCs/>
      <w:sz w:val="24"/>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Code">
    <w:name w:val="Code"/>
    <w:link w:val="CodeChar"/>
    <w:qFormat/>
    <w:rsid w:val="005C4AF1"/>
    <w:pPr>
      <w:pBdr>
        <w:top w:val="dashSmallGap" w:sz="4" w:space="1" w:color="auto"/>
        <w:left w:val="dashSmallGap" w:sz="4" w:space="4" w:color="auto"/>
        <w:bottom w:val="dashSmallGap" w:sz="4" w:space="1" w:color="auto"/>
        <w:right w:val="dashSmallGap" w:sz="4" w:space="4" w:color="auto"/>
      </w:pBdr>
    </w:pPr>
    <w:rPr>
      <w:rFonts w:ascii="Courier New" w:eastAsiaTheme="majorEastAsia" w:hAnsi="Courier New" w:cstheme="majorBidi"/>
      <w:szCs w:val="32"/>
    </w:rPr>
  </w:style>
  <w:style w:type="character" w:customStyle="1" w:styleId="TOCHeadingChar">
    <w:name w:val="TOC Heading Char"/>
    <w:aliases w:val="Code1 Char"/>
    <w:basedOn w:val="Heading1Char"/>
    <w:link w:val="TOCHeading"/>
    <w:uiPriority w:val="39"/>
    <w:rsid w:val="0073685C"/>
    <w:rPr>
      <w:rFonts w:ascii="Courier New" w:eastAsiaTheme="majorEastAsia" w:hAnsi="Courier New" w:cstheme="majorBidi"/>
      <w:b w:val="0"/>
      <w:sz w:val="26"/>
      <w:szCs w:val="32"/>
    </w:rPr>
  </w:style>
  <w:style w:type="character" w:customStyle="1" w:styleId="CodeChar">
    <w:name w:val="Code Char"/>
    <w:basedOn w:val="TOCHeadingChar"/>
    <w:link w:val="Code"/>
    <w:rsid w:val="005C4AF1"/>
    <w:rPr>
      <w:rFonts w:ascii="Courier New" w:eastAsiaTheme="majorEastAsia" w:hAnsi="Courier New" w:cstheme="majorBidi"/>
      <w:b w:val="0"/>
      <w:sz w:val="26"/>
      <w:szCs w:val="32"/>
    </w:rPr>
  </w:style>
  <w:style w:type="character" w:styleId="FollowedHyperlink">
    <w:name w:val="FollowedHyperlink"/>
    <w:basedOn w:val="DefaultParagraphFont"/>
    <w:uiPriority w:val="99"/>
    <w:semiHidden/>
    <w:unhideWhenUsed/>
    <w:rsid w:val="00F404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100621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04241918">
      <w:bodyDiv w:val="1"/>
      <w:marLeft w:val="0"/>
      <w:marRight w:val="0"/>
      <w:marTop w:val="0"/>
      <w:marBottom w:val="0"/>
      <w:divBdr>
        <w:top w:val="none" w:sz="0" w:space="0" w:color="auto"/>
        <w:left w:val="none" w:sz="0" w:space="0" w:color="auto"/>
        <w:bottom w:val="none" w:sz="0" w:space="0" w:color="auto"/>
        <w:right w:val="none" w:sz="0" w:space="0" w:color="auto"/>
      </w:divBdr>
      <w:divsChild>
        <w:div w:id="1990403482">
          <w:marLeft w:val="0"/>
          <w:marRight w:val="0"/>
          <w:marTop w:val="0"/>
          <w:marBottom w:val="0"/>
          <w:divBdr>
            <w:top w:val="none" w:sz="0" w:space="0" w:color="auto"/>
            <w:left w:val="none" w:sz="0" w:space="0" w:color="auto"/>
            <w:bottom w:val="none" w:sz="0" w:space="0" w:color="auto"/>
            <w:right w:val="none" w:sz="0" w:space="0" w:color="auto"/>
          </w:divBdr>
          <w:divsChild>
            <w:div w:id="8764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018346">
      <w:bodyDiv w:val="1"/>
      <w:marLeft w:val="0"/>
      <w:marRight w:val="0"/>
      <w:marTop w:val="0"/>
      <w:marBottom w:val="0"/>
      <w:divBdr>
        <w:top w:val="none" w:sz="0" w:space="0" w:color="auto"/>
        <w:left w:val="none" w:sz="0" w:space="0" w:color="auto"/>
        <w:bottom w:val="none" w:sz="0" w:space="0" w:color="auto"/>
        <w:right w:val="none" w:sz="0" w:space="0" w:color="auto"/>
      </w:divBdr>
      <w:divsChild>
        <w:div w:id="1898978867">
          <w:marLeft w:val="0"/>
          <w:marRight w:val="0"/>
          <w:marTop w:val="0"/>
          <w:marBottom w:val="0"/>
          <w:divBdr>
            <w:top w:val="none" w:sz="0" w:space="0" w:color="auto"/>
            <w:left w:val="none" w:sz="0" w:space="0" w:color="auto"/>
            <w:bottom w:val="none" w:sz="0" w:space="0" w:color="auto"/>
            <w:right w:val="none" w:sz="0" w:space="0" w:color="auto"/>
          </w:divBdr>
          <w:divsChild>
            <w:div w:id="5846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8106">
      <w:bodyDiv w:val="1"/>
      <w:marLeft w:val="0"/>
      <w:marRight w:val="0"/>
      <w:marTop w:val="0"/>
      <w:marBottom w:val="0"/>
      <w:divBdr>
        <w:top w:val="none" w:sz="0" w:space="0" w:color="auto"/>
        <w:left w:val="none" w:sz="0" w:space="0" w:color="auto"/>
        <w:bottom w:val="none" w:sz="0" w:space="0" w:color="auto"/>
        <w:right w:val="none" w:sz="0" w:space="0" w:color="auto"/>
      </w:divBdr>
      <w:divsChild>
        <w:div w:id="314459308">
          <w:marLeft w:val="0"/>
          <w:marRight w:val="0"/>
          <w:marTop w:val="0"/>
          <w:marBottom w:val="0"/>
          <w:divBdr>
            <w:top w:val="none" w:sz="0" w:space="0" w:color="auto"/>
            <w:left w:val="none" w:sz="0" w:space="0" w:color="auto"/>
            <w:bottom w:val="none" w:sz="0" w:space="0" w:color="auto"/>
            <w:right w:val="none" w:sz="0" w:space="0" w:color="auto"/>
          </w:divBdr>
          <w:divsChild>
            <w:div w:id="38287496">
              <w:marLeft w:val="0"/>
              <w:marRight w:val="0"/>
              <w:marTop w:val="0"/>
              <w:marBottom w:val="0"/>
              <w:divBdr>
                <w:top w:val="none" w:sz="0" w:space="0" w:color="auto"/>
                <w:left w:val="none" w:sz="0" w:space="0" w:color="auto"/>
                <w:bottom w:val="none" w:sz="0" w:space="0" w:color="auto"/>
                <w:right w:val="none" w:sz="0" w:space="0" w:color="auto"/>
              </w:divBdr>
            </w:div>
            <w:div w:id="496000817">
              <w:marLeft w:val="0"/>
              <w:marRight w:val="0"/>
              <w:marTop w:val="0"/>
              <w:marBottom w:val="0"/>
              <w:divBdr>
                <w:top w:val="none" w:sz="0" w:space="0" w:color="auto"/>
                <w:left w:val="none" w:sz="0" w:space="0" w:color="auto"/>
                <w:bottom w:val="none" w:sz="0" w:space="0" w:color="auto"/>
                <w:right w:val="none" w:sz="0" w:space="0" w:color="auto"/>
              </w:divBdr>
            </w:div>
            <w:div w:id="632515314">
              <w:marLeft w:val="0"/>
              <w:marRight w:val="0"/>
              <w:marTop w:val="0"/>
              <w:marBottom w:val="0"/>
              <w:divBdr>
                <w:top w:val="none" w:sz="0" w:space="0" w:color="auto"/>
                <w:left w:val="none" w:sz="0" w:space="0" w:color="auto"/>
                <w:bottom w:val="none" w:sz="0" w:space="0" w:color="auto"/>
                <w:right w:val="none" w:sz="0" w:space="0" w:color="auto"/>
              </w:divBdr>
            </w:div>
            <w:div w:id="812332353">
              <w:marLeft w:val="0"/>
              <w:marRight w:val="0"/>
              <w:marTop w:val="0"/>
              <w:marBottom w:val="0"/>
              <w:divBdr>
                <w:top w:val="none" w:sz="0" w:space="0" w:color="auto"/>
                <w:left w:val="none" w:sz="0" w:space="0" w:color="auto"/>
                <w:bottom w:val="none" w:sz="0" w:space="0" w:color="auto"/>
                <w:right w:val="none" w:sz="0" w:space="0" w:color="auto"/>
              </w:divBdr>
            </w:div>
            <w:div w:id="978650554">
              <w:marLeft w:val="0"/>
              <w:marRight w:val="0"/>
              <w:marTop w:val="0"/>
              <w:marBottom w:val="0"/>
              <w:divBdr>
                <w:top w:val="none" w:sz="0" w:space="0" w:color="auto"/>
                <w:left w:val="none" w:sz="0" w:space="0" w:color="auto"/>
                <w:bottom w:val="none" w:sz="0" w:space="0" w:color="auto"/>
                <w:right w:val="none" w:sz="0" w:space="0" w:color="auto"/>
              </w:divBdr>
            </w:div>
            <w:div w:id="1013646169">
              <w:marLeft w:val="0"/>
              <w:marRight w:val="0"/>
              <w:marTop w:val="0"/>
              <w:marBottom w:val="0"/>
              <w:divBdr>
                <w:top w:val="none" w:sz="0" w:space="0" w:color="auto"/>
                <w:left w:val="none" w:sz="0" w:space="0" w:color="auto"/>
                <w:bottom w:val="none" w:sz="0" w:space="0" w:color="auto"/>
                <w:right w:val="none" w:sz="0" w:space="0" w:color="auto"/>
              </w:divBdr>
            </w:div>
            <w:div w:id="1404983426">
              <w:marLeft w:val="0"/>
              <w:marRight w:val="0"/>
              <w:marTop w:val="0"/>
              <w:marBottom w:val="0"/>
              <w:divBdr>
                <w:top w:val="none" w:sz="0" w:space="0" w:color="auto"/>
                <w:left w:val="none" w:sz="0" w:space="0" w:color="auto"/>
                <w:bottom w:val="none" w:sz="0" w:space="0" w:color="auto"/>
                <w:right w:val="none" w:sz="0" w:space="0" w:color="auto"/>
              </w:divBdr>
            </w:div>
            <w:div w:id="1794713000">
              <w:marLeft w:val="0"/>
              <w:marRight w:val="0"/>
              <w:marTop w:val="0"/>
              <w:marBottom w:val="0"/>
              <w:divBdr>
                <w:top w:val="none" w:sz="0" w:space="0" w:color="auto"/>
                <w:left w:val="none" w:sz="0" w:space="0" w:color="auto"/>
                <w:bottom w:val="none" w:sz="0" w:space="0" w:color="auto"/>
                <w:right w:val="none" w:sz="0" w:space="0" w:color="auto"/>
              </w:divBdr>
            </w:div>
            <w:div w:id="21200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4522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6085378">
      <w:bodyDiv w:val="1"/>
      <w:marLeft w:val="0"/>
      <w:marRight w:val="0"/>
      <w:marTop w:val="0"/>
      <w:marBottom w:val="0"/>
      <w:divBdr>
        <w:top w:val="none" w:sz="0" w:space="0" w:color="auto"/>
        <w:left w:val="none" w:sz="0" w:space="0" w:color="auto"/>
        <w:bottom w:val="none" w:sz="0" w:space="0" w:color="auto"/>
        <w:right w:val="none" w:sz="0" w:space="0" w:color="auto"/>
      </w:divBdr>
    </w:div>
    <w:div w:id="738941229">
      <w:bodyDiv w:val="1"/>
      <w:marLeft w:val="0"/>
      <w:marRight w:val="0"/>
      <w:marTop w:val="0"/>
      <w:marBottom w:val="0"/>
      <w:divBdr>
        <w:top w:val="none" w:sz="0" w:space="0" w:color="auto"/>
        <w:left w:val="none" w:sz="0" w:space="0" w:color="auto"/>
        <w:bottom w:val="none" w:sz="0" w:space="0" w:color="auto"/>
        <w:right w:val="none" w:sz="0" w:space="0" w:color="auto"/>
      </w:divBdr>
      <w:divsChild>
        <w:div w:id="1329019337">
          <w:marLeft w:val="0"/>
          <w:marRight w:val="0"/>
          <w:marTop w:val="0"/>
          <w:marBottom w:val="0"/>
          <w:divBdr>
            <w:top w:val="none" w:sz="0" w:space="0" w:color="auto"/>
            <w:left w:val="none" w:sz="0" w:space="0" w:color="auto"/>
            <w:bottom w:val="none" w:sz="0" w:space="0" w:color="auto"/>
            <w:right w:val="none" w:sz="0" w:space="0" w:color="auto"/>
          </w:divBdr>
        </w:div>
      </w:divsChild>
    </w:div>
    <w:div w:id="751006884">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308540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1020467">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974906">
      <w:bodyDiv w:val="1"/>
      <w:marLeft w:val="0"/>
      <w:marRight w:val="0"/>
      <w:marTop w:val="0"/>
      <w:marBottom w:val="0"/>
      <w:divBdr>
        <w:top w:val="none" w:sz="0" w:space="0" w:color="auto"/>
        <w:left w:val="none" w:sz="0" w:space="0" w:color="auto"/>
        <w:bottom w:val="none" w:sz="0" w:space="0" w:color="auto"/>
        <w:right w:val="none" w:sz="0" w:space="0" w:color="auto"/>
      </w:divBdr>
      <w:divsChild>
        <w:div w:id="4595542">
          <w:marLeft w:val="0"/>
          <w:marRight w:val="0"/>
          <w:marTop w:val="0"/>
          <w:marBottom w:val="0"/>
          <w:divBdr>
            <w:top w:val="none" w:sz="0" w:space="0" w:color="auto"/>
            <w:left w:val="none" w:sz="0" w:space="0" w:color="auto"/>
            <w:bottom w:val="none" w:sz="0" w:space="0" w:color="auto"/>
            <w:right w:val="none" w:sz="0" w:space="0" w:color="auto"/>
          </w:divBdr>
          <w:divsChild>
            <w:div w:id="2106731007">
              <w:marLeft w:val="0"/>
              <w:marRight w:val="0"/>
              <w:marTop w:val="0"/>
              <w:marBottom w:val="0"/>
              <w:divBdr>
                <w:top w:val="none" w:sz="0" w:space="0" w:color="auto"/>
                <w:left w:val="none" w:sz="0" w:space="0" w:color="auto"/>
                <w:bottom w:val="none" w:sz="0" w:space="0" w:color="auto"/>
                <w:right w:val="none" w:sz="0" w:space="0" w:color="auto"/>
              </w:divBdr>
            </w:div>
            <w:div w:id="1076393611">
              <w:marLeft w:val="0"/>
              <w:marRight w:val="0"/>
              <w:marTop w:val="0"/>
              <w:marBottom w:val="0"/>
              <w:divBdr>
                <w:top w:val="none" w:sz="0" w:space="0" w:color="auto"/>
                <w:left w:val="none" w:sz="0" w:space="0" w:color="auto"/>
                <w:bottom w:val="none" w:sz="0" w:space="0" w:color="auto"/>
                <w:right w:val="none" w:sz="0" w:space="0" w:color="auto"/>
              </w:divBdr>
            </w:div>
            <w:div w:id="1620986132">
              <w:marLeft w:val="0"/>
              <w:marRight w:val="0"/>
              <w:marTop w:val="0"/>
              <w:marBottom w:val="0"/>
              <w:divBdr>
                <w:top w:val="none" w:sz="0" w:space="0" w:color="auto"/>
                <w:left w:val="none" w:sz="0" w:space="0" w:color="auto"/>
                <w:bottom w:val="none" w:sz="0" w:space="0" w:color="auto"/>
                <w:right w:val="none" w:sz="0" w:space="0" w:color="auto"/>
              </w:divBdr>
            </w:div>
            <w:div w:id="259023800">
              <w:marLeft w:val="0"/>
              <w:marRight w:val="0"/>
              <w:marTop w:val="0"/>
              <w:marBottom w:val="0"/>
              <w:divBdr>
                <w:top w:val="none" w:sz="0" w:space="0" w:color="auto"/>
                <w:left w:val="none" w:sz="0" w:space="0" w:color="auto"/>
                <w:bottom w:val="none" w:sz="0" w:space="0" w:color="auto"/>
                <w:right w:val="none" w:sz="0" w:space="0" w:color="auto"/>
              </w:divBdr>
            </w:div>
            <w:div w:id="667100494">
              <w:marLeft w:val="0"/>
              <w:marRight w:val="0"/>
              <w:marTop w:val="0"/>
              <w:marBottom w:val="0"/>
              <w:divBdr>
                <w:top w:val="none" w:sz="0" w:space="0" w:color="auto"/>
                <w:left w:val="none" w:sz="0" w:space="0" w:color="auto"/>
                <w:bottom w:val="none" w:sz="0" w:space="0" w:color="auto"/>
                <w:right w:val="none" w:sz="0" w:space="0" w:color="auto"/>
              </w:divBdr>
            </w:div>
            <w:div w:id="774399299">
              <w:marLeft w:val="0"/>
              <w:marRight w:val="0"/>
              <w:marTop w:val="0"/>
              <w:marBottom w:val="0"/>
              <w:divBdr>
                <w:top w:val="none" w:sz="0" w:space="0" w:color="auto"/>
                <w:left w:val="none" w:sz="0" w:space="0" w:color="auto"/>
                <w:bottom w:val="none" w:sz="0" w:space="0" w:color="auto"/>
                <w:right w:val="none" w:sz="0" w:space="0" w:color="auto"/>
              </w:divBdr>
            </w:div>
            <w:div w:id="1329287684">
              <w:marLeft w:val="0"/>
              <w:marRight w:val="0"/>
              <w:marTop w:val="0"/>
              <w:marBottom w:val="0"/>
              <w:divBdr>
                <w:top w:val="none" w:sz="0" w:space="0" w:color="auto"/>
                <w:left w:val="none" w:sz="0" w:space="0" w:color="auto"/>
                <w:bottom w:val="none" w:sz="0" w:space="0" w:color="auto"/>
                <w:right w:val="none" w:sz="0" w:space="0" w:color="auto"/>
              </w:divBdr>
            </w:div>
            <w:div w:id="286204324">
              <w:marLeft w:val="0"/>
              <w:marRight w:val="0"/>
              <w:marTop w:val="0"/>
              <w:marBottom w:val="0"/>
              <w:divBdr>
                <w:top w:val="none" w:sz="0" w:space="0" w:color="auto"/>
                <w:left w:val="none" w:sz="0" w:space="0" w:color="auto"/>
                <w:bottom w:val="none" w:sz="0" w:space="0" w:color="auto"/>
                <w:right w:val="none" w:sz="0" w:space="0" w:color="auto"/>
              </w:divBdr>
            </w:div>
            <w:div w:id="625158926">
              <w:marLeft w:val="0"/>
              <w:marRight w:val="0"/>
              <w:marTop w:val="0"/>
              <w:marBottom w:val="0"/>
              <w:divBdr>
                <w:top w:val="none" w:sz="0" w:space="0" w:color="auto"/>
                <w:left w:val="none" w:sz="0" w:space="0" w:color="auto"/>
                <w:bottom w:val="none" w:sz="0" w:space="0" w:color="auto"/>
                <w:right w:val="none" w:sz="0" w:space="0" w:color="auto"/>
              </w:divBdr>
            </w:div>
            <w:div w:id="1189181044">
              <w:marLeft w:val="0"/>
              <w:marRight w:val="0"/>
              <w:marTop w:val="0"/>
              <w:marBottom w:val="0"/>
              <w:divBdr>
                <w:top w:val="none" w:sz="0" w:space="0" w:color="auto"/>
                <w:left w:val="none" w:sz="0" w:space="0" w:color="auto"/>
                <w:bottom w:val="none" w:sz="0" w:space="0" w:color="auto"/>
                <w:right w:val="none" w:sz="0" w:space="0" w:color="auto"/>
              </w:divBdr>
            </w:div>
            <w:div w:id="2010475430">
              <w:marLeft w:val="0"/>
              <w:marRight w:val="0"/>
              <w:marTop w:val="0"/>
              <w:marBottom w:val="0"/>
              <w:divBdr>
                <w:top w:val="none" w:sz="0" w:space="0" w:color="auto"/>
                <w:left w:val="none" w:sz="0" w:space="0" w:color="auto"/>
                <w:bottom w:val="none" w:sz="0" w:space="0" w:color="auto"/>
                <w:right w:val="none" w:sz="0" w:space="0" w:color="auto"/>
              </w:divBdr>
            </w:div>
            <w:div w:id="14137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2886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68576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2987760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3538039">
      <w:bodyDiv w:val="1"/>
      <w:marLeft w:val="0"/>
      <w:marRight w:val="0"/>
      <w:marTop w:val="0"/>
      <w:marBottom w:val="0"/>
      <w:divBdr>
        <w:top w:val="none" w:sz="0" w:space="0" w:color="auto"/>
        <w:left w:val="none" w:sz="0" w:space="0" w:color="auto"/>
        <w:bottom w:val="none" w:sz="0" w:space="0" w:color="auto"/>
        <w:right w:val="none" w:sz="0" w:space="0" w:color="auto"/>
      </w:divBdr>
      <w:divsChild>
        <w:div w:id="1180697082">
          <w:marLeft w:val="0"/>
          <w:marRight w:val="0"/>
          <w:marTop w:val="0"/>
          <w:marBottom w:val="0"/>
          <w:divBdr>
            <w:top w:val="none" w:sz="0" w:space="0" w:color="auto"/>
            <w:left w:val="none" w:sz="0" w:space="0" w:color="auto"/>
            <w:bottom w:val="none" w:sz="0" w:space="0" w:color="auto"/>
            <w:right w:val="none" w:sz="0" w:space="0" w:color="auto"/>
          </w:divBdr>
          <w:divsChild>
            <w:div w:id="1050377864">
              <w:marLeft w:val="0"/>
              <w:marRight w:val="0"/>
              <w:marTop w:val="0"/>
              <w:marBottom w:val="0"/>
              <w:divBdr>
                <w:top w:val="none" w:sz="0" w:space="0" w:color="auto"/>
                <w:left w:val="none" w:sz="0" w:space="0" w:color="auto"/>
                <w:bottom w:val="none" w:sz="0" w:space="0" w:color="auto"/>
                <w:right w:val="none" w:sz="0" w:space="0" w:color="auto"/>
              </w:divBdr>
              <w:divsChild>
                <w:div w:id="239950412">
                  <w:marLeft w:val="0"/>
                  <w:marRight w:val="0"/>
                  <w:marTop w:val="0"/>
                  <w:marBottom w:val="0"/>
                  <w:divBdr>
                    <w:top w:val="none" w:sz="0" w:space="0" w:color="auto"/>
                    <w:left w:val="none" w:sz="0" w:space="0" w:color="auto"/>
                    <w:bottom w:val="none" w:sz="0" w:space="0" w:color="auto"/>
                    <w:right w:val="none" w:sz="0" w:space="0" w:color="auto"/>
                  </w:divBdr>
                  <w:divsChild>
                    <w:div w:id="532887283">
                      <w:marLeft w:val="0"/>
                      <w:marRight w:val="0"/>
                      <w:marTop w:val="0"/>
                      <w:marBottom w:val="0"/>
                      <w:divBdr>
                        <w:top w:val="none" w:sz="0" w:space="0" w:color="auto"/>
                        <w:left w:val="none" w:sz="0" w:space="0" w:color="auto"/>
                        <w:bottom w:val="none" w:sz="0" w:space="0" w:color="auto"/>
                        <w:right w:val="none" w:sz="0" w:space="0" w:color="auto"/>
                      </w:divBdr>
                      <w:divsChild>
                        <w:div w:id="765148275">
                          <w:marLeft w:val="0"/>
                          <w:marRight w:val="0"/>
                          <w:marTop w:val="0"/>
                          <w:marBottom w:val="0"/>
                          <w:divBdr>
                            <w:top w:val="none" w:sz="0" w:space="0" w:color="auto"/>
                            <w:left w:val="none" w:sz="0" w:space="0" w:color="auto"/>
                            <w:bottom w:val="none" w:sz="0" w:space="0" w:color="auto"/>
                            <w:right w:val="none" w:sz="0" w:space="0" w:color="auto"/>
                          </w:divBdr>
                          <w:divsChild>
                            <w:div w:id="15886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6057652">
      <w:bodyDiv w:val="1"/>
      <w:marLeft w:val="0"/>
      <w:marRight w:val="0"/>
      <w:marTop w:val="0"/>
      <w:marBottom w:val="0"/>
      <w:divBdr>
        <w:top w:val="none" w:sz="0" w:space="0" w:color="auto"/>
        <w:left w:val="none" w:sz="0" w:space="0" w:color="auto"/>
        <w:bottom w:val="none" w:sz="0" w:space="0" w:color="auto"/>
        <w:right w:val="none" w:sz="0" w:space="0" w:color="auto"/>
      </w:divBdr>
      <w:divsChild>
        <w:div w:id="290979925">
          <w:marLeft w:val="0"/>
          <w:marRight w:val="0"/>
          <w:marTop w:val="0"/>
          <w:marBottom w:val="0"/>
          <w:divBdr>
            <w:top w:val="none" w:sz="0" w:space="0" w:color="auto"/>
            <w:left w:val="none" w:sz="0" w:space="0" w:color="auto"/>
            <w:bottom w:val="none" w:sz="0" w:space="0" w:color="auto"/>
            <w:right w:val="none" w:sz="0" w:space="0" w:color="auto"/>
          </w:divBdr>
          <w:divsChild>
            <w:div w:id="66001814">
              <w:marLeft w:val="0"/>
              <w:marRight w:val="0"/>
              <w:marTop w:val="0"/>
              <w:marBottom w:val="0"/>
              <w:divBdr>
                <w:top w:val="none" w:sz="0" w:space="0" w:color="auto"/>
                <w:left w:val="none" w:sz="0" w:space="0" w:color="auto"/>
                <w:bottom w:val="none" w:sz="0" w:space="0" w:color="auto"/>
                <w:right w:val="none" w:sz="0" w:space="0" w:color="auto"/>
              </w:divBdr>
            </w:div>
            <w:div w:id="82917780">
              <w:marLeft w:val="0"/>
              <w:marRight w:val="0"/>
              <w:marTop w:val="0"/>
              <w:marBottom w:val="0"/>
              <w:divBdr>
                <w:top w:val="none" w:sz="0" w:space="0" w:color="auto"/>
                <w:left w:val="none" w:sz="0" w:space="0" w:color="auto"/>
                <w:bottom w:val="none" w:sz="0" w:space="0" w:color="auto"/>
                <w:right w:val="none" w:sz="0" w:space="0" w:color="auto"/>
              </w:divBdr>
            </w:div>
            <w:div w:id="117838051">
              <w:marLeft w:val="0"/>
              <w:marRight w:val="0"/>
              <w:marTop w:val="0"/>
              <w:marBottom w:val="0"/>
              <w:divBdr>
                <w:top w:val="none" w:sz="0" w:space="0" w:color="auto"/>
                <w:left w:val="none" w:sz="0" w:space="0" w:color="auto"/>
                <w:bottom w:val="none" w:sz="0" w:space="0" w:color="auto"/>
                <w:right w:val="none" w:sz="0" w:space="0" w:color="auto"/>
              </w:divBdr>
            </w:div>
            <w:div w:id="132214086">
              <w:marLeft w:val="0"/>
              <w:marRight w:val="0"/>
              <w:marTop w:val="0"/>
              <w:marBottom w:val="0"/>
              <w:divBdr>
                <w:top w:val="none" w:sz="0" w:space="0" w:color="auto"/>
                <w:left w:val="none" w:sz="0" w:space="0" w:color="auto"/>
                <w:bottom w:val="none" w:sz="0" w:space="0" w:color="auto"/>
                <w:right w:val="none" w:sz="0" w:space="0" w:color="auto"/>
              </w:divBdr>
            </w:div>
            <w:div w:id="144664517">
              <w:marLeft w:val="0"/>
              <w:marRight w:val="0"/>
              <w:marTop w:val="0"/>
              <w:marBottom w:val="0"/>
              <w:divBdr>
                <w:top w:val="none" w:sz="0" w:space="0" w:color="auto"/>
                <w:left w:val="none" w:sz="0" w:space="0" w:color="auto"/>
                <w:bottom w:val="none" w:sz="0" w:space="0" w:color="auto"/>
                <w:right w:val="none" w:sz="0" w:space="0" w:color="auto"/>
              </w:divBdr>
            </w:div>
            <w:div w:id="157430797">
              <w:marLeft w:val="0"/>
              <w:marRight w:val="0"/>
              <w:marTop w:val="0"/>
              <w:marBottom w:val="0"/>
              <w:divBdr>
                <w:top w:val="none" w:sz="0" w:space="0" w:color="auto"/>
                <w:left w:val="none" w:sz="0" w:space="0" w:color="auto"/>
                <w:bottom w:val="none" w:sz="0" w:space="0" w:color="auto"/>
                <w:right w:val="none" w:sz="0" w:space="0" w:color="auto"/>
              </w:divBdr>
            </w:div>
            <w:div w:id="158615527">
              <w:marLeft w:val="0"/>
              <w:marRight w:val="0"/>
              <w:marTop w:val="0"/>
              <w:marBottom w:val="0"/>
              <w:divBdr>
                <w:top w:val="none" w:sz="0" w:space="0" w:color="auto"/>
                <w:left w:val="none" w:sz="0" w:space="0" w:color="auto"/>
                <w:bottom w:val="none" w:sz="0" w:space="0" w:color="auto"/>
                <w:right w:val="none" w:sz="0" w:space="0" w:color="auto"/>
              </w:divBdr>
            </w:div>
            <w:div w:id="249244182">
              <w:marLeft w:val="0"/>
              <w:marRight w:val="0"/>
              <w:marTop w:val="0"/>
              <w:marBottom w:val="0"/>
              <w:divBdr>
                <w:top w:val="none" w:sz="0" w:space="0" w:color="auto"/>
                <w:left w:val="none" w:sz="0" w:space="0" w:color="auto"/>
                <w:bottom w:val="none" w:sz="0" w:space="0" w:color="auto"/>
                <w:right w:val="none" w:sz="0" w:space="0" w:color="auto"/>
              </w:divBdr>
            </w:div>
            <w:div w:id="257717543">
              <w:marLeft w:val="0"/>
              <w:marRight w:val="0"/>
              <w:marTop w:val="0"/>
              <w:marBottom w:val="0"/>
              <w:divBdr>
                <w:top w:val="none" w:sz="0" w:space="0" w:color="auto"/>
                <w:left w:val="none" w:sz="0" w:space="0" w:color="auto"/>
                <w:bottom w:val="none" w:sz="0" w:space="0" w:color="auto"/>
                <w:right w:val="none" w:sz="0" w:space="0" w:color="auto"/>
              </w:divBdr>
            </w:div>
            <w:div w:id="300427937">
              <w:marLeft w:val="0"/>
              <w:marRight w:val="0"/>
              <w:marTop w:val="0"/>
              <w:marBottom w:val="0"/>
              <w:divBdr>
                <w:top w:val="none" w:sz="0" w:space="0" w:color="auto"/>
                <w:left w:val="none" w:sz="0" w:space="0" w:color="auto"/>
                <w:bottom w:val="none" w:sz="0" w:space="0" w:color="auto"/>
                <w:right w:val="none" w:sz="0" w:space="0" w:color="auto"/>
              </w:divBdr>
            </w:div>
            <w:div w:id="323052045">
              <w:marLeft w:val="0"/>
              <w:marRight w:val="0"/>
              <w:marTop w:val="0"/>
              <w:marBottom w:val="0"/>
              <w:divBdr>
                <w:top w:val="none" w:sz="0" w:space="0" w:color="auto"/>
                <w:left w:val="none" w:sz="0" w:space="0" w:color="auto"/>
                <w:bottom w:val="none" w:sz="0" w:space="0" w:color="auto"/>
                <w:right w:val="none" w:sz="0" w:space="0" w:color="auto"/>
              </w:divBdr>
            </w:div>
            <w:div w:id="364865486">
              <w:marLeft w:val="0"/>
              <w:marRight w:val="0"/>
              <w:marTop w:val="0"/>
              <w:marBottom w:val="0"/>
              <w:divBdr>
                <w:top w:val="none" w:sz="0" w:space="0" w:color="auto"/>
                <w:left w:val="none" w:sz="0" w:space="0" w:color="auto"/>
                <w:bottom w:val="none" w:sz="0" w:space="0" w:color="auto"/>
                <w:right w:val="none" w:sz="0" w:space="0" w:color="auto"/>
              </w:divBdr>
            </w:div>
            <w:div w:id="526601595">
              <w:marLeft w:val="0"/>
              <w:marRight w:val="0"/>
              <w:marTop w:val="0"/>
              <w:marBottom w:val="0"/>
              <w:divBdr>
                <w:top w:val="none" w:sz="0" w:space="0" w:color="auto"/>
                <w:left w:val="none" w:sz="0" w:space="0" w:color="auto"/>
                <w:bottom w:val="none" w:sz="0" w:space="0" w:color="auto"/>
                <w:right w:val="none" w:sz="0" w:space="0" w:color="auto"/>
              </w:divBdr>
            </w:div>
            <w:div w:id="563565122">
              <w:marLeft w:val="0"/>
              <w:marRight w:val="0"/>
              <w:marTop w:val="0"/>
              <w:marBottom w:val="0"/>
              <w:divBdr>
                <w:top w:val="none" w:sz="0" w:space="0" w:color="auto"/>
                <w:left w:val="none" w:sz="0" w:space="0" w:color="auto"/>
                <w:bottom w:val="none" w:sz="0" w:space="0" w:color="auto"/>
                <w:right w:val="none" w:sz="0" w:space="0" w:color="auto"/>
              </w:divBdr>
            </w:div>
            <w:div w:id="659772556">
              <w:marLeft w:val="0"/>
              <w:marRight w:val="0"/>
              <w:marTop w:val="0"/>
              <w:marBottom w:val="0"/>
              <w:divBdr>
                <w:top w:val="none" w:sz="0" w:space="0" w:color="auto"/>
                <w:left w:val="none" w:sz="0" w:space="0" w:color="auto"/>
                <w:bottom w:val="none" w:sz="0" w:space="0" w:color="auto"/>
                <w:right w:val="none" w:sz="0" w:space="0" w:color="auto"/>
              </w:divBdr>
            </w:div>
            <w:div w:id="673918494">
              <w:marLeft w:val="0"/>
              <w:marRight w:val="0"/>
              <w:marTop w:val="0"/>
              <w:marBottom w:val="0"/>
              <w:divBdr>
                <w:top w:val="none" w:sz="0" w:space="0" w:color="auto"/>
                <w:left w:val="none" w:sz="0" w:space="0" w:color="auto"/>
                <w:bottom w:val="none" w:sz="0" w:space="0" w:color="auto"/>
                <w:right w:val="none" w:sz="0" w:space="0" w:color="auto"/>
              </w:divBdr>
            </w:div>
            <w:div w:id="793063848">
              <w:marLeft w:val="0"/>
              <w:marRight w:val="0"/>
              <w:marTop w:val="0"/>
              <w:marBottom w:val="0"/>
              <w:divBdr>
                <w:top w:val="none" w:sz="0" w:space="0" w:color="auto"/>
                <w:left w:val="none" w:sz="0" w:space="0" w:color="auto"/>
                <w:bottom w:val="none" w:sz="0" w:space="0" w:color="auto"/>
                <w:right w:val="none" w:sz="0" w:space="0" w:color="auto"/>
              </w:divBdr>
            </w:div>
            <w:div w:id="841772511">
              <w:marLeft w:val="0"/>
              <w:marRight w:val="0"/>
              <w:marTop w:val="0"/>
              <w:marBottom w:val="0"/>
              <w:divBdr>
                <w:top w:val="none" w:sz="0" w:space="0" w:color="auto"/>
                <w:left w:val="none" w:sz="0" w:space="0" w:color="auto"/>
                <w:bottom w:val="none" w:sz="0" w:space="0" w:color="auto"/>
                <w:right w:val="none" w:sz="0" w:space="0" w:color="auto"/>
              </w:divBdr>
            </w:div>
            <w:div w:id="961108237">
              <w:marLeft w:val="0"/>
              <w:marRight w:val="0"/>
              <w:marTop w:val="0"/>
              <w:marBottom w:val="0"/>
              <w:divBdr>
                <w:top w:val="none" w:sz="0" w:space="0" w:color="auto"/>
                <w:left w:val="none" w:sz="0" w:space="0" w:color="auto"/>
                <w:bottom w:val="none" w:sz="0" w:space="0" w:color="auto"/>
                <w:right w:val="none" w:sz="0" w:space="0" w:color="auto"/>
              </w:divBdr>
            </w:div>
            <w:div w:id="1054961238">
              <w:marLeft w:val="0"/>
              <w:marRight w:val="0"/>
              <w:marTop w:val="0"/>
              <w:marBottom w:val="0"/>
              <w:divBdr>
                <w:top w:val="none" w:sz="0" w:space="0" w:color="auto"/>
                <w:left w:val="none" w:sz="0" w:space="0" w:color="auto"/>
                <w:bottom w:val="none" w:sz="0" w:space="0" w:color="auto"/>
                <w:right w:val="none" w:sz="0" w:space="0" w:color="auto"/>
              </w:divBdr>
            </w:div>
            <w:div w:id="1072892305">
              <w:marLeft w:val="0"/>
              <w:marRight w:val="0"/>
              <w:marTop w:val="0"/>
              <w:marBottom w:val="0"/>
              <w:divBdr>
                <w:top w:val="none" w:sz="0" w:space="0" w:color="auto"/>
                <w:left w:val="none" w:sz="0" w:space="0" w:color="auto"/>
                <w:bottom w:val="none" w:sz="0" w:space="0" w:color="auto"/>
                <w:right w:val="none" w:sz="0" w:space="0" w:color="auto"/>
              </w:divBdr>
            </w:div>
            <w:div w:id="1144195885">
              <w:marLeft w:val="0"/>
              <w:marRight w:val="0"/>
              <w:marTop w:val="0"/>
              <w:marBottom w:val="0"/>
              <w:divBdr>
                <w:top w:val="none" w:sz="0" w:space="0" w:color="auto"/>
                <w:left w:val="none" w:sz="0" w:space="0" w:color="auto"/>
                <w:bottom w:val="none" w:sz="0" w:space="0" w:color="auto"/>
                <w:right w:val="none" w:sz="0" w:space="0" w:color="auto"/>
              </w:divBdr>
            </w:div>
            <w:div w:id="1284268835">
              <w:marLeft w:val="0"/>
              <w:marRight w:val="0"/>
              <w:marTop w:val="0"/>
              <w:marBottom w:val="0"/>
              <w:divBdr>
                <w:top w:val="none" w:sz="0" w:space="0" w:color="auto"/>
                <w:left w:val="none" w:sz="0" w:space="0" w:color="auto"/>
                <w:bottom w:val="none" w:sz="0" w:space="0" w:color="auto"/>
                <w:right w:val="none" w:sz="0" w:space="0" w:color="auto"/>
              </w:divBdr>
            </w:div>
            <w:div w:id="1398670198">
              <w:marLeft w:val="0"/>
              <w:marRight w:val="0"/>
              <w:marTop w:val="0"/>
              <w:marBottom w:val="0"/>
              <w:divBdr>
                <w:top w:val="none" w:sz="0" w:space="0" w:color="auto"/>
                <w:left w:val="none" w:sz="0" w:space="0" w:color="auto"/>
                <w:bottom w:val="none" w:sz="0" w:space="0" w:color="auto"/>
                <w:right w:val="none" w:sz="0" w:space="0" w:color="auto"/>
              </w:divBdr>
            </w:div>
            <w:div w:id="1432622022">
              <w:marLeft w:val="0"/>
              <w:marRight w:val="0"/>
              <w:marTop w:val="0"/>
              <w:marBottom w:val="0"/>
              <w:divBdr>
                <w:top w:val="none" w:sz="0" w:space="0" w:color="auto"/>
                <w:left w:val="none" w:sz="0" w:space="0" w:color="auto"/>
                <w:bottom w:val="none" w:sz="0" w:space="0" w:color="auto"/>
                <w:right w:val="none" w:sz="0" w:space="0" w:color="auto"/>
              </w:divBdr>
            </w:div>
            <w:div w:id="1475415696">
              <w:marLeft w:val="0"/>
              <w:marRight w:val="0"/>
              <w:marTop w:val="0"/>
              <w:marBottom w:val="0"/>
              <w:divBdr>
                <w:top w:val="none" w:sz="0" w:space="0" w:color="auto"/>
                <w:left w:val="none" w:sz="0" w:space="0" w:color="auto"/>
                <w:bottom w:val="none" w:sz="0" w:space="0" w:color="auto"/>
                <w:right w:val="none" w:sz="0" w:space="0" w:color="auto"/>
              </w:divBdr>
            </w:div>
            <w:div w:id="1509097814">
              <w:marLeft w:val="0"/>
              <w:marRight w:val="0"/>
              <w:marTop w:val="0"/>
              <w:marBottom w:val="0"/>
              <w:divBdr>
                <w:top w:val="none" w:sz="0" w:space="0" w:color="auto"/>
                <w:left w:val="none" w:sz="0" w:space="0" w:color="auto"/>
                <w:bottom w:val="none" w:sz="0" w:space="0" w:color="auto"/>
                <w:right w:val="none" w:sz="0" w:space="0" w:color="auto"/>
              </w:divBdr>
            </w:div>
            <w:div w:id="1514419442">
              <w:marLeft w:val="0"/>
              <w:marRight w:val="0"/>
              <w:marTop w:val="0"/>
              <w:marBottom w:val="0"/>
              <w:divBdr>
                <w:top w:val="none" w:sz="0" w:space="0" w:color="auto"/>
                <w:left w:val="none" w:sz="0" w:space="0" w:color="auto"/>
                <w:bottom w:val="none" w:sz="0" w:space="0" w:color="auto"/>
                <w:right w:val="none" w:sz="0" w:space="0" w:color="auto"/>
              </w:divBdr>
            </w:div>
            <w:div w:id="1533417496">
              <w:marLeft w:val="0"/>
              <w:marRight w:val="0"/>
              <w:marTop w:val="0"/>
              <w:marBottom w:val="0"/>
              <w:divBdr>
                <w:top w:val="none" w:sz="0" w:space="0" w:color="auto"/>
                <w:left w:val="none" w:sz="0" w:space="0" w:color="auto"/>
                <w:bottom w:val="none" w:sz="0" w:space="0" w:color="auto"/>
                <w:right w:val="none" w:sz="0" w:space="0" w:color="auto"/>
              </w:divBdr>
            </w:div>
            <w:div w:id="1563716165">
              <w:marLeft w:val="0"/>
              <w:marRight w:val="0"/>
              <w:marTop w:val="0"/>
              <w:marBottom w:val="0"/>
              <w:divBdr>
                <w:top w:val="none" w:sz="0" w:space="0" w:color="auto"/>
                <w:left w:val="none" w:sz="0" w:space="0" w:color="auto"/>
                <w:bottom w:val="none" w:sz="0" w:space="0" w:color="auto"/>
                <w:right w:val="none" w:sz="0" w:space="0" w:color="auto"/>
              </w:divBdr>
            </w:div>
            <w:div w:id="1563977062">
              <w:marLeft w:val="0"/>
              <w:marRight w:val="0"/>
              <w:marTop w:val="0"/>
              <w:marBottom w:val="0"/>
              <w:divBdr>
                <w:top w:val="none" w:sz="0" w:space="0" w:color="auto"/>
                <w:left w:val="none" w:sz="0" w:space="0" w:color="auto"/>
                <w:bottom w:val="none" w:sz="0" w:space="0" w:color="auto"/>
                <w:right w:val="none" w:sz="0" w:space="0" w:color="auto"/>
              </w:divBdr>
            </w:div>
            <w:div w:id="1590851658">
              <w:marLeft w:val="0"/>
              <w:marRight w:val="0"/>
              <w:marTop w:val="0"/>
              <w:marBottom w:val="0"/>
              <w:divBdr>
                <w:top w:val="none" w:sz="0" w:space="0" w:color="auto"/>
                <w:left w:val="none" w:sz="0" w:space="0" w:color="auto"/>
                <w:bottom w:val="none" w:sz="0" w:space="0" w:color="auto"/>
                <w:right w:val="none" w:sz="0" w:space="0" w:color="auto"/>
              </w:divBdr>
            </w:div>
            <w:div w:id="1594969020">
              <w:marLeft w:val="0"/>
              <w:marRight w:val="0"/>
              <w:marTop w:val="0"/>
              <w:marBottom w:val="0"/>
              <w:divBdr>
                <w:top w:val="none" w:sz="0" w:space="0" w:color="auto"/>
                <w:left w:val="none" w:sz="0" w:space="0" w:color="auto"/>
                <w:bottom w:val="none" w:sz="0" w:space="0" w:color="auto"/>
                <w:right w:val="none" w:sz="0" w:space="0" w:color="auto"/>
              </w:divBdr>
            </w:div>
            <w:div w:id="1603031304">
              <w:marLeft w:val="0"/>
              <w:marRight w:val="0"/>
              <w:marTop w:val="0"/>
              <w:marBottom w:val="0"/>
              <w:divBdr>
                <w:top w:val="none" w:sz="0" w:space="0" w:color="auto"/>
                <w:left w:val="none" w:sz="0" w:space="0" w:color="auto"/>
                <w:bottom w:val="none" w:sz="0" w:space="0" w:color="auto"/>
                <w:right w:val="none" w:sz="0" w:space="0" w:color="auto"/>
              </w:divBdr>
            </w:div>
            <w:div w:id="1743017957">
              <w:marLeft w:val="0"/>
              <w:marRight w:val="0"/>
              <w:marTop w:val="0"/>
              <w:marBottom w:val="0"/>
              <w:divBdr>
                <w:top w:val="none" w:sz="0" w:space="0" w:color="auto"/>
                <w:left w:val="none" w:sz="0" w:space="0" w:color="auto"/>
                <w:bottom w:val="none" w:sz="0" w:space="0" w:color="auto"/>
                <w:right w:val="none" w:sz="0" w:space="0" w:color="auto"/>
              </w:divBdr>
            </w:div>
            <w:div w:id="1782022102">
              <w:marLeft w:val="0"/>
              <w:marRight w:val="0"/>
              <w:marTop w:val="0"/>
              <w:marBottom w:val="0"/>
              <w:divBdr>
                <w:top w:val="none" w:sz="0" w:space="0" w:color="auto"/>
                <w:left w:val="none" w:sz="0" w:space="0" w:color="auto"/>
                <w:bottom w:val="none" w:sz="0" w:space="0" w:color="auto"/>
                <w:right w:val="none" w:sz="0" w:space="0" w:color="auto"/>
              </w:divBdr>
            </w:div>
            <w:div w:id="1817641478">
              <w:marLeft w:val="0"/>
              <w:marRight w:val="0"/>
              <w:marTop w:val="0"/>
              <w:marBottom w:val="0"/>
              <w:divBdr>
                <w:top w:val="none" w:sz="0" w:space="0" w:color="auto"/>
                <w:left w:val="none" w:sz="0" w:space="0" w:color="auto"/>
                <w:bottom w:val="none" w:sz="0" w:space="0" w:color="auto"/>
                <w:right w:val="none" w:sz="0" w:space="0" w:color="auto"/>
              </w:divBdr>
            </w:div>
            <w:div w:id="1842041601">
              <w:marLeft w:val="0"/>
              <w:marRight w:val="0"/>
              <w:marTop w:val="0"/>
              <w:marBottom w:val="0"/>
              <w:divBdr>
                <w:top w:val="none" w:sz="0" w:space="0" w:color="auto"/>
                <w:left w:val="none" w:sz="0" w:space="0" w:color="auto"/>
                <w:bottom w:val="none" w:sz="0" w:space="0" w:color="auto"/>
                <w:right w:val="none" w:sz="0" w:space="0" w:color="auto"/>
              </w:divBdr>
            </w:div>
            <w:div w:id="1866825370">
              <w:marLeft w:val="0"/>
              <w:marRight w:val="0"/>
              <w:marTop w:val="0"/>
              <w:marBottom w:val="0"/>
              <w:divBdr>
                <w:top w:val="none" w:sz="0" w:space="0" w:color="auto"/>
                <w:left w:val="none" w:sz="0" w:space="0" w:color="auto"/>
                <w:bottom w:val="none" w:sz="0" w:space="0" w:color="auto"/>
                <w:right w:val="none" w:sz="0" w:space="0" w:color="auto"/>
              </w:divBdr>
            </w:div>
            <w:div w:id="1924797670">
              <w:marLeft w:val="0"/>
              <w:marRight w:val="0"/>
              <w:marTop w:val="0"/>
              <w:marBottom w:val="0"/>
              <w:divBdr>
                <w:top w:val="none" w:sz="0" w:space="0" w:color="auto"/>
                <w:left w:val="none" w:sz="0" w:space="0" w:color="auto"/>
                <w:bottom w:val="none" w:sz="0" w:space="0" w:color="auto"/>
                <w:right w:val="none" w:sz="0" w:space="0" w:color="auto"/>
              </w:divBdr>
            </w:div>
            <w:div w:id="2025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28768344">
      <w:bodyDiv w:val="1"/>
      <w:marLeft w:val="0"/>
      <w:marRight w:val="0"/>
      <w:marTop w:val="0"/>
      <w:marBottom w:val="0"/>
      <w:divBdr>
        <w:top w:val="none" w:sz="0" w:space="0" w:color="auto"/>
        <w:left w:val="none" w:sz="0" w:space="0" w:color="auto"/>
        <w:bottom w:val="none" w:sz="0" w:space="0" w:color="auto"/>
        <w:right w:val="none" w:sz="0" w:space="0" w:color="auto"/>
      </w:divBdr>
    </w:div>
    <w:div w:id="146296370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7190031">
      <w:bodyDiv w:val="1"/>
      <w:marLeft w:val="0"/>
      <w:marRight w:val="0"/>
      <w:marTop w:val="0"/>
      <w:marBottom w:val="0"/>
      <w:divBdr>
        <w:top w:val="none" w:sz="0" w:space="0" w:color="auto"/>
        <w:left w:val="none" w:sz="0" w:space="0" w:color="auto"/>
        <w:bottom w:val="none" w:sz="0" w:space="0" w:color="auto"/>
        <w:right w:val="none" w:sz="0" w:space="0" w:color="auto"/>
      </w:divBdr>
      <w:divsChild>
        <w:div w:id="1950117304">
          <w:marLeft w:val="0"/>
          <w:marRight w:val="0"/>
          <w:marTop w:val="0"/>
          <w:marBottom w:val="0"/>
          <w:divBdr>
            <w:top w:val="none" w:sz="0" w:space="0" w:color="auto"/>
            <w:left w:val="none" w:sz="0" w:space="0" w:color="auto"/>
            <w:bottom w:val="none" w:sz="0" w:space="0" w:color="auto"/>
            <w:right w:val="none" w:sz="0" w:space="0" w:color="auto"/>
          </w:divBdr>
          <w:divsChild>
            <w:div w:id="19400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1565690">
      <w:bodyDiv w:val="1"/>
      <w:marLeft w:val="0"/>
      <w:marRight w:val="0"/>
      <w:marTop w:val="0"/>
      <w:marBottom w:val="0"/>
      <w:divBdr>
        <w:top w:val="none" w:sz="0" w:space="0" w:color="auto"/>
        <w:left w:val="none" w:sz="0" w:space="0" w:color="auto"/>
        <w:bottom w:val="none" w:sz="0" w:space="0" w:color="auto"/>
        <w:right w:val="none" w:sz="0" w:space="0" w:color="auto"/>
      </w:divBdr>
      <w:divsChild>
        <w:div w:id="526019908">
          <w:marLeft w:val="0"/>
          <w:marRight w:val="0"/>
          <w:marTop w:val="0"/>
          <w:marBottom w:val="0"/>
          <w:divBdr>
            <w:top w:val="none" w:sz="0" w:space="0" w:color="auto"/>
            <w:left w:val="none" w:sz="0" w:space="0" w:color="auto"/>
            <w:bottom w:val="none" w:sz="0" w:space="0" w:color="auto"/>
            <w:right w:val="none" w:sz="0" w:space="0" w:color="auto"/>
          </w:divBdr>
          <w:divsChild>
            <w:div w:id="711461939">
              <w:marLeft w:val="0"/>
              <w:marRight w:val="0"/>
              <w:marTop w:val="0"/>
              <w:marBottom w:val="0"/>
              <w:divBdr>
                <w:top w:val="none" w:sz="0" w:space="0" w:color="auto"/>
                <w:left w:val="none" w:sz="0" w:space="0" w:color="auto"/>
                <w:bottom w:val="none" w:sz="0" w:space="0" w:color="auto"/>
                <w:right w:val="none" w:sz="0" w:space="0" w:color="auto"/>
              </w:divBdr>
            </w:div>
            <w:div w:id="32966245">
              <w:marLeft w:val="0"/>
              <w:marRight w:val="0"/>
              <w:marTop w:val="0"/>
              <w:marBottom w:val="0"/>
              <w:divBdr>
                <w:top w:val="none" w:sz="0" w:space="0" w:color="auto"/>
                <w:left w:val="none" w:sz="0" w:space="0" w:color="auto"/>
                <w:bottom w:val="none" w:sz="0" w:space="0" w:color="auto"/>
                <w:right w:val="none" w:sz="0" w:space="0" w:color="auto"/>
              </w:divBdr>
            </w:div>
            <w:div w:id="1638103929">
              <w:marLeft w:val="0"/>
              <w:marRight w:val="0"/>
              <w:marTop w:val="0"/>
              <w:marBottom w:val="0"/>
              <w:divBdr>
                <w:top w:val="none" w:sz="0" w:space="0" w:color="auto"/>
                <w:left w:val="none" w:sz="0" w:space="0" w:color="auto"/>
                <w:bottom w:val="none" w:sz="0" w:space="0" w:color="auto"/>
                <w:right w:val="none" w:sz="0" w:space="0" w:color="auto"/>
              </w:divBdr>
            </w:div>
            <w:div w:id="2078279586">
              <w:marLeft w:val="0"/>
              <w:marRight w:val="0"/>
              <w:marTop w:val="0"/>
              <w:marBottom w:val="0"/>
              <w:divBdr>
                <w:top w:val="none" w:sz="0" w:space="0" w:color="auto"/>
                <w:left w:val="none" w:sz="0" w:space="0" w:color="auto"/>
                <w:bottom w:val="none" w:sz="0" w:space="0" w:color="auto"/>
                <w:right w:val="none" w:sz="0" w:space="0" w:color="auto"/>
              </w:divBdr>
            </w:div>
            <w:div w:id="1830898927">
              <w:marLeft w:val="0"/>
              <w:marRight w:val="0"/>
              <w:marTop w:val="0"/>
              <w:marBottom w:val="0"/>
              <w:divBdr>
                <w:top w:val="none" w:sz="0" w:space="0" w:color="auto"/>
                <w:left w:val="none" w:sz="0" w:space="0" w:color="auto"/>
                <w:bottom w:val="none" w:sz="0" w:space="0" w:color="auto"/>
                <w:right w:val="none" w:sz="0" w:space="0" w:color="auto"/>
              </w:divBdr>
            </w:div>
            <w:div w:id="2121996698">
              <w:marLeft w:val="0"/>
              <w:marRight w:val="0"/>
              <w:marTop w:val="0"/>
              <w:marBottom w:val="0"/>
              <w:divBdr>
                <w:top w:val="none" w:sz="0" w:space="0" w:color="auto"/>
                <w:left w:val="none" w:sz="0" w:space="0" w:color="auto"/>
                <w:bottom w:val="none" w:sz="0" w:space="0" w:color="auto"/>
                <w:right w:val="none" w:sz="0" w:space="0" w:color="auto"/>
              </w:divBdr>
            </w:div>
            <w:div w:id="1017384379">
              <w:marLeft w:val="0"/>
              <w:marRight w:val="0"/>
              <w:marTop w:val="0"/>
              <w:marBottom w:val="0"/>
              <w:divBdr>
                <w:top w:val="none" w:sz="0" w:space="0" w:color="auto"/>
                <w:left w:val="none" w:sz="0" w:space="0" w:color="auto"/>
                <w:bottom w:val="none" w:sz="0" w:space="0" w:color="auto"/>
                <w:right w:val="none" w:sz="0" w:space="0" w:color="auto"/>
              </w:divBdr>
            </w:div>
            <w:div w:id="1382635841">
              <w:marLeft w:val="0"/>
              <w:marRight w:val="0"/>
              <w:marTop w:val="0"/>
              <w:marBottom w:val="0"/>
              <w:divBdr>
                <w:top w:val="none" w:sz="0" w:space="0" w:color="auto"/>
                <w:left w:val="none" w:sz="0" w:space="0" w:color="auto"/>
                <w:bottom w:val="none" w:sz="0" w:space="0" w:color="auto"/>
                <w:right w:val="none" w:sz="0" w:space="0" w:color="auto"/>
              </w:divBdr>
            </w:div>
            <w:div w:id="1117218635">
              <w:marLeft w:val="0"/>
              <w:marRight w:val="0"/>
              <w:marTop w:val="0"/>
              <w:marBottom w:val="0"/>
              <w:divBdr>
                <w:top w:val="none" w:sz="0" w:space="0" w:color="auto"/>
                <w:left w:val="none" w:sz="0" w:space="0" w:color="auto"/>
                <w:bottom w:val="none" w:sz="0" w:space="0" w:color="auto"/>
                <w:right w:val="none" w:sz="0" w:space="0" w:color="auto"/>
              </w:divBdr>
            </w:div>
            <w:div w:id="1601336616">
              <w:marLeft w:val="0"/>
              <w:marRight w:val="0"/>
              <w:marTop w:val="0"/>
              <w:marBottom w:val="0"/>
              <w:divBdr>
                <w:top w:val="none" w:sz="0" w:space="0" w:color="auto"/>
                <w:left w:val="none" w:sz="0" w:space="0" w:color="auto"/>
                <w:bottom w:val="none" w:sz="0" w:space="0" w:color="auto"/>
                <w:right w:val="none" w:sz="0" w:space="0" w:color="auto"/>
              </w:divBdr>
            </w:div>
            <w:div w:id="693770728">
              <w:marLeft w:val="0"/>
              <w:marRight w:val="0"/>
              <w:marTop w:val="0"/>
              <w:marBottom w:val="0"/>
              <w:divBdr>
                <w:top w:val="none" w:sz="0" w:space="0" w:color="auto"/>
                <w:left w:val="none" w:sz="0" w:space="0" w:color="auto"/>
                <w:bottom w:val="none" w:sz="0" w:space="0" w:color="auto"/>
                <w:right w:val="none" w:sz="0" w:space="0" w:color="auto"/>
              </w:divBdr>
            </w:div>
            <w:div w:id="1509557093">
              <w:marLeft w:val="0"/>
              <w:marRight w:val="0"/>
              <w:marTop w:val="0"/>
              <w:marBottom w:val="0"/>
              <w:divBdr>
                <w:top w:val="none" w:sz="0" w:space="0" w:color="auto"/>
                <w:left w:val="none" w:sz="0" w:space="0" w:color="auto"/>
                <w:bottom w:val="none" w:sz="0" w:space="0" w:color="auto"/>
                <w:right w:val="none" w:sz="0" w:space="0" w:color="auto"/>
              </w:divBdr>
            </w:div>
            <w:div w:id="1257594287">
              <w:marLeft w:val="0"/>
              <w:marRight w:val="0"/>
              <w:marTop w:val="0"/>
              <w:marBottom w:val="0"/>
              <w:divBdr>
                <w:top w:val="none" w:sz="0" w:space="0" w:color="auto"/>
                <w:left w:val="none" w:sz="0" w:space="0" w:color="auto"/>
                <w:bottom w:val="none" w:sz="0" w:space="0" w:color="auto"/>
                <w:right w:val="none" w:sz="0" w:space="0" w:color="auto"/>
              </w:divBdr>
            </w:div>
            <w:div w:id="647058628">
              <w:marLeft w:val="0"/>
              <w:marRight w:val="0"/>
              <w:marTop w:val="0"/>
              <w:marBottom w:val="0"/>
              <w:divBdr>
                <w:top w:val="none" w:sz="0" w:space="0" w:color="auto"/>
                <w:left w:val="none" w:sz="0" w:space="0" w:color="auto"/>
                <w:bottom w:val="none" w:sz="0" w:space="0" w:color="auto"/>
                <w:right w:val="none" w:sz="0" w:space="0" w:color="auto"/>
              </w:divBdr>
            </w:div>
            <w:div w:id="1175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034814">
      <w:bodyDiv w:val="1"/>
      <w:marLeft w:val="0"/>
      <w:marRight w:val="0"/>
      <w:marTop w:val="0"/>
      <w:marBottom w:val="0"/>
      <w:divBdr>
        <w:top w:val="none" w:sz="0" w:space="0" w:color="auto"/>
        <w:left w:val="none" w:sz="0" w:space="0" w:color="auto"/>
        <w:bottom w:val="none" w:sz="0" w:space="0" w:color="auto"/>
        <w:right w:val="none" w:sz="0" w:space="0" w:color="auto"/>
      </w:divBdr>
      <w:divsChild>
        <w:div w:id="1780640431">
          <w:marLeft w:val="0"/>
          <w:marRight w:val="0"/>
          <w:marTop w:val="0"/>
          <w:marBottom w:val="0"/>
          <w:divBdr>
            <w:top w:val="none" w:sz="0" w:space="0" w:color="auto"/>
            <w:left w:val="none" w:sz="0" w:space="0" w:color="auto"/>
            <w:bottom w:val="none" w:sz="0" w:space="0" w:color="auto"/>
            <w:right w:val="none" w:sz="0" w:space="0" w:color="auto"/>
          </w:divBdr>
          <w:divsChild>
            <w:div w:id="1463183727">
              <w:marLeft w:val="0"/>
              <w:marRight w:val="0"/>
              <w:marTop w:val="0"/>
              <w:marBottom w:val="0"/>
              <w:divBdr>
                <w:top w:val="none" w:sz="0" w:space="0" w:color="auto"/>
                <w:left w:val="none" w:sz="0" w:space="0" w:color="auto"/>
                <w:bottom w:val="single" w:sz="6" w:space="0" w:color="C0C0C0"/>
                <w:right w:val="none" w:sz="0" w:space="0" w:color="auto"/>
              </w:divBdr>
              <w:divsChild>
                <w:div w:id="230190176">
                  <w:marLeft w:val="0"/>
                  <w:marRight w:val="0"/>
                  <w:marTop w:val="0"/>
                  <w:marBottom w:val="0"/>
                  <w:divBdr>
                    <w:top w:val="none" w:sz="0" w:space="0" w:color="auto"/>
                    <w:left w:val="none" w:sz="0" w:space="0" w:color="auto"/>
                    <w:bottom w:val="none" w:sz="0" w:space="0" w:color="auto"/>
                    <w:right w:val="none" w:sz="0" w:space="0" w:color="auto"/>
                  </w:divBdr>
                  <w:divsChild>
                    <w:div w:id="155809300">
                      <w:marLeft w:val="0"/>
                      <w:marRight w:val="0"/>
                      <w:marTop w:val="0"/>
                      <w:marBottom w:val="0"/>
                      <w:divBdr>
                        <w:top w:val="none" w:sz="0" w:space="0" w:color="auto"/>
                        <w:left w:val="none" w:sz="0" w:space="0" w:color="auto"/>
                        <w:bottom w:val="none" w:sz="0" w:space="0" w:color="auto"/>
                        <w:right w:val="none" w:sz="0" w:space="0" w:color="auto"/>
                      </w:divBdr>
                      <w:divsChild>
                        <w:div w:id="753823845">
                          <w:marLeft w:val="0"/>
                          <w:marRight w:val="0"/>
                          <w:marTop w:val="0"/>
                          <w:marBottom w:val="0"/>
                          <w:divBdr>
                            <w:top w:val="none" w:sz="0" w:space="0" w:color="auto"/>
                            <w:left w:val="none" w:sz="0" w:space="0" w:color="auto"/>
                            <w:bottom w:val="none" w:sz="0" w:space="0" w:color="auto"/>
                            <w:right w:val="none" w:sz="0" w:space="0" w:color="auto"/>
                          </w:divBdr>
                          <w:divsChild>
                            <w:div w:id="5590721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480804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26784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209299">
      <w:bodyDiv w:val="1"/>
      <w:marLeft w:val="0"/>
      <w:marRight w:val="0"/>
      <w:marTop w:val="0"/>
      <w:marBottom w:val="0"/>
      <w:divBdr>
        <w:top w:val="none" w:sz="0" w:space="0" w:color="auto"/>
        <w:left w:val="none" w:sz="0" w:space="0" w:color="auto"/>
        <w:bottom w:val="none" w:sz="0" w:space="0" w:color="auto"/>
        <w:right w:val="none" w:sz="0" w:space="0" w:color="auto"/>
      </w:divBdr>
      <w:divsChild>
        <w:div w:id="997878891">
          <w:marLeft w:val="0"/>
          <w:marRight w:val="0"/>
          <w:marTop w:val="0"/>
          <w:marBottom w:val="0"/>
          <w:divBdr>
            <w:top w:val="none" w:sz="0" w:space="0" w:color="auto"/>
            <w:left w:val="none" w:sz="0" w:space="0" w:color="auto"/>
            <w:bottom w:val="none" w:sz="0" w:space="0" w:color="auto"/>
            <w:right w:val="none" w:sz="0" w:space="0" w:color="auto"/>
          </w:divBdr>
          <w:divsChild>
            <w:div w:id="16588945">
              <w:marLeft w:val="0"/>
              <w:marRight w:val="0"/>
              <w:marTop w:val="0"/>
              <w:marBottom w:val="0"/>
              <w:divBdr>
                <w:top w:val="none" w:sz="0" w:space="0" w:color="auto"/>
                <w:left w:val="none" w:sz="0" w:space="0" w:color="auto"/>
                <w:bottom w:val="none" w:sz="0" w:space="0" w:color="auto"/>
                <w:right w:val="none" w:sz="0" w:space="0" w:color="auto"/>
              </w:divBdr>
            </w:div>
            <w:div w:id="464930682">
              <w:marLeft w:val="0"/>
              <w:marRight w:val="0"/>
              <w:marTop w:val="0"/>
              <w:marBottom w:val="0"/>
              <w:divBdr>
                <w:top w:val="none" w:sz="0" w:space="0" w:color="auto"/>
                <w:left w:val="none" w:sz="0" w:space="0" w:color="auto"/>
                <w:bottom w:val="none" w:sz="0" w:space="0" w:color="auto"/>
                <w:right w:val="none" w:sz="0" w:space="0" w:color="auto"/>
              </w:divBdr>
            </w:div>
            <w:div w:id="1192232313">
              <w:marLeft w:val="0"/>
              <w:marRight w:val="0"/>
              <w:marTop w:val="0"/>
              <w:marBottom w:val="0"/>
              <w:divBdr>
                <w:top w:val="none" w:sz="0" w:space="0" w:color="auto"/>
                <w:left w:val="none" w:sz="0" w:space="0" w:color="auto"/>
                <w:bottom w:val="none" w:sz="0" w:space="0" w:color="auto"/>
                <w:right w:val="none" w:sz="0" w:space="0" w:color="auto"/>
              </w:divBdr>
            </w:div>
            <w:div w:id="1363287858">
              <w:marLeft w:val="0"/>
              <w:marRight w:val="0"/>
              <w:marTop w:val="0"/>
              <w:marBottom w:val="0"/>
              <w:divBdr>
                <w:top w:val="none" w:sz="0" w:space="0" w:color="auto"/>
                <w:left w:val="none" w:sz="0" w:space="0" w:color="auto"/>
                <w:bottom w:val="none" w:sz="0" w:space="0" w:color="auto"/>
                <w:right w:val="none" w:sz="0" w:space="0" w:color="auto"/>
              </w:divBdr>
            </w:div>
            <w:div w:id="1691492813">
              <w:marLeft w:val="0"/>
              <w:marRight w:val="0"/>
              <w:marTop w:val="0"/>
              <w:marBottom w:val="0"/>
              <w:divBdr>
                <w:top w:val="none" w:sz="0" w:space="0" w:color="auto"/>
                <w:left w:val="none" w:sz="0" w:space="0" w:color="auto"/>
                <w:bottom w:val="none" w:sz="0" w:space="0" w:color="auto"/>
                <w:right w:val="none" w:sz="0" w:space="0" w:color="auto"/>
              </w:divBdr>
            </w:div>
            <w:div w:id="1904214230">
              <w:marLeft w:val="0"/>
              <w:marRight w:val="0"/>
              <w:marTop w:val="0"/>
              <w:marBottom w:val="0"/>
              <w:divBdr>
                <w:top w:val="none" w:sz="0" w:space="0" w:color="auto"/>
                <w:left w:val="none" w:sz="0" w:space="0" w:color="auto"/>
                <w:bottom w:val="none" w:sz="0" w:space="0" w:color="auto"/>
                <w:right w:val="none" w:sz="0" w:space="0" w:color="auto"/>
              </w:divBdr>
            </w:div>
            <w:div w:id="2100716741">
              <w:marLeft w:val="0"/>
              <w:marRight w:val="0"/>
              <w:marTop w:val="0"/>
              <w:marBottom w:val="0"/>
              <w:divBdr>
                <w:top w:val="none" w:sz="0" w:space="0" w:color="auto"/>
                <w:left w:val="none" w:sz="0" w:space="0" w:color="auto"/>
                <w:bottom w:val="none" w:sz="0" w:space="0" w:color="auto"/>
                <w:right w:val="none" w:sz="0" w:space="0" w:color="auto"/>
              </w:divBdr>
            </w:div>
            <w:div w:id="21283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mongodb.com/try/download/compass"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mongodb.com/try/download/community" TargetMode="Externa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vi.wikipedia.org/wiki/%C4%90%E1%BB%93ng_b%E1%BA%B1ng_s%C3%B4ng_C%E1%BB%ADu_Long"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en.wikipedia.org/wiki/Node.j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en.wikipedia.org/wiki/MongoDB"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aws.amazon.com/vi/what-is/restful-ap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en.wikipedia.org/wiki/React_(softwar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{951A3B20-090C-4213-9087-BC454CB9DED6}</b:Guid>
    <b:RefOrder>1</b:RefOrder>
  </b:Source>
</b:Sources>
</file>

<file path=customXml/itemProps1.xml><?xml version="1.0" encoding="utf-8"?>
<ds:datastoreItem xmlns:ds="http://schemas.openxmlformats.org/officeDocument/2006/customXml" ds:itemID="{97175D34-A373-4DF5-AA45-58F8EE46D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2757</TotalTime>
  <Pages>88</Pages>
  <Words>15056</Words>
  <Characters>85821</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100676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cp:lastModifiedBy>
  <cp:revision>91</cp:revision>
  <cp:lastPrinted>2024-07-26T10:06:00Z</cp:lastPrinted>
  <dcterms:created xsi:type="dcterms:W3CDTF">2024-07-02T11:47:00Z</dcterms:created>
  <dcterms:modified xsi:type="dcterms:W3CDTF">2024-07-31T03:14:00Z</dcterms:modified>
</cp:coreProperties>
</file>